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8C" w:rsidRPr="00785E65" w:rsidRDefault="00785E65" w:rsidP="001F63CD">
      <w:pPr>
        <w:pStyle w:val="aa"/>
        <w:jc w:val="both"/>
        <w:rPr>
          <w:color w:val="auto"/>
        </w:rPr>
      </w:pPr>
      <w:r w:rsidRPr="00785E65">
        <w:rPr>
          <w:color w:val="auto"/>
        </w:rPr>
        <w:t>Департамент информационных технологий города Москвы</w:t>
      </w:r>
    </w:p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Default="00F532CA" w:rsidP="005968F1">
      <w:pPr>
        <w:pStyle w:val="aff5"/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F532CA" w:rsidP="00F532CA">
      <w:pPr>
        <w:pStyle w:val="aff1"/>
        <w:spacing w:before="0"/>
      </w:pPr>
      <w:r>
        <w:t xml:space="preserve">электронного сервиса </w:t>
      </w:r>
      <w:r w:rsidR="009A64C0">
        <w:t>Р</w:t>
      </w:r>
      <w:r>
        <w:t>смэв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867EA5" w:rsidRDefault="00867EA5" w:rsidP="00541FFA">
      <w:pPr>
        <w:pStyle w:val="aff5"/>
        <w:rPr>
          <w:rFonts w:ascii="Times New Roman Полужирный" w:hAnsi="Times New Roman Полужирный"/>
          <w:color w:val="auto"/>
        </w:rPr>
      </w:pPr>
      <w:r w:rsidRPr="00867EA5">
        <w:rPr>
          <w:rFonts w:ascii="Times New Roman Полужирный" w:hAnsi="Times New Roman Полужирный"/>
          <w:color w:val="auto"/>
        </w:rPr>
        <w:t>Сервис управления подписками регулярных платежей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Pr="00BE7472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867EA5" w:rsidRPr="00867EA5">
        <w:rPr>
          <w:szCs w:val="22"/>
        </w:rPr>
        <w:t>20</w:t>
      </w:r>
      <w:r w:rsidR="003F42BB" w:rsidRPr="00785E65">
        <w:rPr>
          <w:szCs w:val="22"/>
        </w:rPr>
        <w:t>.</w:t>
      </w:r>
      <w:r w:rsidR="00D02FE7">
        <w:rPr>
          <w:szCs w:val="22"/>
        </w:rPr>
        <w:t>11.13</w:t>
      </w:r>
    </w:p>
    <w:p w:rsidR="00D461C7" w:rsidRPr="00917D25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867EA5" w:rsidRPr="00917D25">
        <w:rPr>
          <w:szCs w:val="22"/>
        </w:rPr>
        <w:t>0</w:t>
      </w:r>
    </w:p>
    <w:p w:rsidR="00A44E7B" w:rsidRPr="00C268C9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AB0694">
        <w:t>30</w:t>
      </w:r>
      <w:bookmarkStart w:id="0" w:name="_GoBack"/>
      <w:bookmarkEnd w:id="0"/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5444E2">
        <w:t>управления подписками регулярных платежей</w:t>
      </w:r>
      <w:r w:rsidR="00DE6089">
        <w:t xml:space="preserve"> в ИС ПП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8C4D24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72815169" w:history="1">
        <w:r w:rsidR="008C4D24" w:rsidRPr="00B04AF2">
          <w:rPr>
            <w:rStyle w:val="aff7"/>
          </w:rPr>
          <w:t>1</w:t>
        </w:r>
        <w:r w:rsidR="008C4D24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C4D24" w:rsidRPr="00B04AF2">
          <w:rPr>
            <w:rStyle w:val="aff7"/>
          </w:rPr>
          <w:t>Общие сведения</w:t>
        </w:r>
        <w:r w:rsidR="008C4D24">
          <w:rPr>
            <w:webHidden/>
          </w:rPr>
          <w:tab/>
        </w:r>
        <w:r w:rsidR="008C4D24">
          <w:rPr>
            <w:webHidden/>
          </w:rPr>
          <w:fldChar w:fldCharType="begin"/>
        </w:r>
        <w:r w:rsidR="008C4D24">
          <w:rPr>
            <w:webHidden/>
          </w:rPr>
          <w:instrText xml:space="preserve"> PAGEREF _Toc372815169 \h </w:instrText>
        </w:r>
        <w:r w:rsidR="008C4D24">
          <w:rPr>
            <w:webHidden/>
          </w:rPr>
        </w:r>
        <w:r w:rsidR="008C4D24">
          <w:rPr>
            <w:webHidden/>
          </w:rPr>
          <w:fldChar w:fldCharType="separate"/>
        </w:r>
        <w:r w:rsidR="008C4D24">
          <w:rPr>
            <w:webHidden/>
          </w:rPr>
          <w:t>6</w:t>
        </w:r>
        <w:r w:rsidR="008C4D24">
          <w:rPr>
            <w:webHidden/>
          </w:rPr>
          <w:fldChar w:fldCharType="end"/>
        </w:r>
      </w:hyperlink>
    </w:p>
    <w:p w:rsidR="008C4D24" w:rsidRDefault="008C4D2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70" w:history="1">
        <w:r w:rsidRPr="00B04AF2">
          <w:rPr>
            <w:rStyle w:val="aff7"/>
            <w:noProof/>
          </w:rPr>
          <w:t>1.1 Руководящие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71" w:history="1">
        <w:r w:rsidRPr="00B04AF2">
          <w:rPr>
            <w:rStyle w:val="aff7"/>
            <w:noProof/>
          </w:rPr>
          <w:t>1.2 Описание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72" w:history="1">
        <w:r w:rsidRPr="00B04AF2">
          <w:rPr>
            <w:rStyle w:val="aff7"/>
            <w:noProof/>
          </w:rPr>
          <w:t>1.3 Операции (методы)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73" w:history="1">
        <w:r w:rsidRPr="00B04AF2">
          <w:rPr>
            <w:rStyle w:val="aff7"/>
            <w:noProof/>
          </w:rPr>
          <w:t>1.4 Сценарии использования и схема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74" w:history="1">
        <w:r w:rsidRPr="00B04AF2">
          <w:rPr>
            <w:rStyle w:val="aff7"/>
            <w:noProof/>
          </w:rPr>
          <w:t>1.5 Связи с другими электронными 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2815175" w:history="1">
        <w:r w:rsidRPr="00B04AF2">
          <w:rPr>
            <w:rStyle w:val="aff7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B04AF2">
          <w:rPr>
            <w:rStyle w:val="aff7"/>
          </w:rPr>
          <w:t>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_Toc372815175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C4D24" w:rsidRDefault="008C4D2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76" w:history="1">
        <w:r w:rsidRPr="00B04AF2">
          <w:rPr>
            <w:rStyle w:val="aff7"/>
            <w:noProof/>
          </w:rPr>
          <w:t>2.1 Операция «Регистрация подписки регулярного пополнения»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77" w:history="1">
        <w:r w:rsidRPr="00B04AF2">
          <w:rPr>
            <w:rStyle w:val="aff7"/>
            <w:noProof/>
          </w:rPr>
          <w:t>2.1.1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78" w:history="1">
        <w:r w:rsidRPr="00B04AF2">
          <w:rPr>
            <w:rStyle w:val="aff7"/>
            <w:noProof/>
          </w:rPr>
          <w:t>2.1.2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79" w:history="1">
        <w:r w:rsidRPr="00B04AF2">
          <w:rPr>
            <w:rStyle w:val="aff7"/>
            <w:noProof/>
          </w:rPr>
          <w:t>2.1.3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80" w:history="1">
        <w:r w:rsidRPr="00B04AF2">
          <w:rPr>
            <w:rStyle w:val="aff7"/>
            <w:noProof/>
          </w:rPr>
          <w:t>2.1.4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81" w:history="1">
        <w:r w:rsidRPr="00B04AF2">
          <w:rPr>
            <w:rStyle w:val="aff7"/>
            <w:noProof/>
          </w:rPr>
          <w:t>2.1.5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82" w:history="1">
        <w:r w:rsidRPr="00B04AF2">
          <w:rPr>
            <w:rStyle w:val="aff7"/>
            <w:noProof/>
          </w:rPr>
          <w:t>2.2 Операция «Удаление (деактивация) подписки  регулярного пополнения».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83" w:history="1">
        <w:r w:rsidRPr="00B04AF2">
          <w:rPr>
            <w:rStyle w:val="aff7"/>
            <w:noProof/>
          </w:rPr>
          <w:t>2.2.1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84" w:history="1">
        <w:r w:rsidRPr="00B04AF2">
          <w:rPr>
            <w:rStyle w:val="aff7"/>
            <w:noProof/>
          </w:rPr>
          <w:t>2.2.2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85" w:history="1">
        <w:r w:rsidRPr="00B04AF2">
          <w:rPr>
            <w:rStyle w:val="aff7"/>
            <w:noProof/>
          </w:rPr>
          <w:t>2.2.3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86" w:history="1">
        <w:r w:rsidRPr="00B04AF2">
          <w:rPr>
            <w:rStyle w:val="aff7"/>
            <w:noProof/>
          </w:rPr>
          <w:t>2.2.4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87" w:history="1">
        <w:r w:rsidRPr="00B04AF2">
          <w:rPr>
            <w:rStyle w:val="aff7"/>
            <w:noProof/>
          </w:rPr>
          <w:t>2.2.5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88" w:history="1">
        <w:r w:rsidRPr="00B04AF2">
          <w:rPr>
            <w:rStyle w:val="aff7"/>
            <w:noProof/>
          </w:rPr>
          <w:t>2.3 Операция «Изменение параметров подписки регулярного пополнения»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89" w:history="1">
        <w:r w:rsidRPr="00B04AF2">
          <w:rPr>
            <w:rStyle w:val="aff7"/>
            <w:noProof/>
          </w:rPr>
          <w:t>2.3.1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90" w:history="1">
        <w:r w:rsidRPr="00B04AF2">
          <w:rPr>
            <w:rStyle w:val="aff7"/>
            <w:noProof/>
          </w:rPr>
          <w:t>2.3.2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91" w:history="1">
        <w:r w:rsidRPr="00B04AF2">
          <w:rPr>
            <w:rStyle w:val="aff7"/>
            <w:noProof/>
          </w:rPr>
          <w:t>2.3.3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92" w:history="1">
        <w:r w:rsidRPr="00B04AF2">
          <w:rPr>
            <w:rStyle w:val="aff7"/>
            <w:noProof/>
          </w:rPr>
          <w:t>2.3.4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93" w:history="1">
        <w:r w:rsidRPr="00B04AF2">
          <w:rPr>
            <w:rStyle w:val="aff7"/>
            <w:noProof/>
          </w:rPr>
          <w:t>2.3.5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94" w:history="1">
        <w:r w:rsidRPr="00B04AF2">
          <w:rPr>
            <w:rStyle w:val="aff7"/>
            <w:noProof/>
          </w:rPr>
          <w:t>2.4 Операция «Получение информации о списке подписок  регулярного пополнения»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95" w:history="1">
        <w:r w:rsidRPr="00B04AF2">
          <w:rPr>
            <w:rStyle w:val="aff7"/>
            <w:noProof/>
          </w:rPr>
          <w:t>2.4.1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96" w:history="1">
        <w:r w:rsidRPr="00B04AF2">
          <w:rPr>
            <w:rStyle w:val="aff7"/>
            <w:noProof/>
          </w:rPr>
          <w:t>2.4.2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97" w:history="1">
        <w:r w:rsidRPr="00B04AF2">
          <w:rPr>
            <w:rStyle w:val="aff7"/>
            <w:noProof/>
          </w:rPr>
          <w:t>2.4.3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98" w:history="1">
        <w:r w:rsidRPr="00B04AF2">
          <w:rPr>
            <w:rStyle w:val="aff7"/>
            <w:noProof/>
          </w:rPr>
          <w:t>2.4.4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199" w:history="1">
        <w:r w:rsidRPr="00B04AF2">
          <w:rPr>
            <w:rStyle w:val="aff7"/>
            <w:noProof/>
          </w:rPr>
          <w:t>2.4.5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00" w:history="1">
        <w:r w:rsidRPr="00B04AF2">
          <w:rPr>
            <w:rStyle w:val="aff7"/>
            <w:noProof/>
          </w:rPr>
          <w:t>2.5 Операция «Получение информации о параметрах конкретной подписки»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01" w:history="1">
        <w:r w:rsidRPr="00B04AF2">
          <w:rPr>
            <w:rStyle w:val="aff7"/>
            <w:noProof/>
          </w:rPr>
          <w:t>2.5.1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02" w:history="1">
        <w:r w:rsidRPr="00B04AF2">
          <w:rPr>
            <w:rStyle w:val="aff7"/>
            <w:noProof/>
          </w:rPr>
          <w:t>2.5.2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03" w:history="1">
        <w:r w:rsidRPr="00B04AF2">
          <w:rPr>
            <w:rStyle w:val="aff7"/>
            <w:noProof/>
          </w:rPr>
          <w:t>2.5.3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04" w:history="1">
        <w:r w:rsidRPr="00B04AF2">
          <w:rPr>
            <w:rStyle w:val="aff7"/>
            <w:noProof/>
          </w:rPr>
          <w:t>2.5.4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05" w:history="1">
        <w:r w:rsidRPr="00B04AF2">
          <w:rPr>
            <w:rStyle w:val="aff7"/>
            <w:noProof/>
          </w:rPr>
          <w:t>2.5.5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06" w:history="1">
        <w:r w:rsidRPr="00B04AF2">
          <w:rPr>
            <w:rStyle w:val="aff7"/>
            <w:noProof/>
          </w:rPr>
          <w:t>2.6 Операция «Получение списка подписок вместе с информацией по ним»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07" w:history="1">
        <w:r w:rsidRPr="00B04AF2">
          <w:rPr>
            <w:rStyle w:val="aff7"/>
            <w:noProof/>
          </w:rPr>
          <w:t>2.6.1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08" w:history="1">
        <w:r w:rsidRPr="00B04AF2">
          <w:rPr>
            <w:rStyle w:val="aff7"/>
            <w:noProof/>
          </w:rPr>
          <w:t>2.6.2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09" w:history="1">
        <w:r w:rsidRPr="00B04AF2">
          <w:rPr>
            <w:rStyle w:val="aff7"/>
            <w:noProof/>
          </w:rPr>
          <w:t>2.6.3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10" w:history="1">
        <w:r w:rsidRPr="00B04AF2">
          <w:rPr>
            <w:rStyle w:val="aff7"/>
            <w:noProof/>
          </w:rPr>
          <w:t>2.6.4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11" w:history="1">
        <w:r w:rsidRPr="00B04AF2">
          <w:rPr>
            <w:rStyle w:val="aff7"/>
            <w:noProof/>
          </w:rPr>
          <w:t>2.6.5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12" w:history="1">
        <w:r w:rsidRPr="00B04AF2">
          <w:rPr>
            <w:rStyle w:val="aff7"/>
            <w:noProof/>
          </w:rPr>
          <w:t>2.7 Операция «Получение платежей по подписке за заданный период»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13" w:history="1">
        <w:r w:rsidRPr="00B04AF2">
          <w:rPr>
            <w:rStyle w:val="aff7"/>
            <w:noProof/>
          </w:rPr>
          <w:t>2.7.1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14" w:history="1">
        <w:r w:rsidRPr="00B04AF2">
          <w:rPr>
            <w:rStyle w:val="aff7"/>
            <w:noProof/>
          </w:rPr>
          <w:t>2.7.2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15" w:history="1">
        <w:r w:rsidRPr="00B04AF2">
          <w:rPr>
            <w:rStyle w:val="aff7"/>
            <w:noProof/>
          </w:rPr>
          <w:t>2.7.3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16" w:history="1">
        <w:r w:rsidRPr="00B04AF2">
          <w:rPr>
            <w:rStyle w:val="aff7"/>
            <w:noProof/>
          </w:rPr>
          <w:t>2.7.4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17" w:history="1">
        <w:r w:rsidRPr="00B04AF2">
          <w:rPr>
            <w:rStyle w:val="aff7"/>
            <w:noProof/>
          </w:rPr>
          <w:t>2.7.5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C4D24" w:rsidRDefault="008C4D24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2815218" w:history="1">
        <w:r w:rsidRPr="00B04AF2">
          <w:rPr>
            <w:rStyle w:val="aff7"/>
          </w:rPr>
          <w:t>3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B04AF2">
          <w:rPr>
            <w:rStyle w:val="aff7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_Toc372815218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8C4D24" w:rsidRDefault="008C4D2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815219" w:history="1">
        <w:r w:rsidRPr="00B04AF2">
          <w:rPr>
            <w:rStyle w:val="aff7"/>
            <w:noProof/>
          </w:rPr>
          <w:t>3.1 Описание сервиса (WSDL)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5444E2" w:rsidP="00916933">
            <w:pPr>
              <w:widowControl/>
              <w:autoSpaceDN/>
              <w:adjustRightInd/>
              <w:spacing w:line="240" w:lineRule="auto"/>
            </w:pPr>
            <w:r>
              <w:t>20.11.2013</w:t>
            </w:r>
          </w:p>
        </w:tc>
        <w:tc>
          <w:tcPr>
            <w:tcW w:w="1701" w:type="dxa"/>
          </w:tcPr>
          <w:p w:rsidR="00FB702E" w:rsidRDefault="005444E2" w:rsidP="00916933">
            <w:pPr>
              <w:widowControl/>
              <w:autoSpaceDN/>
              <w:adjustRightInd/>
              <w:spacing w:line="240" w:lineRule="auto"/>
            </w:pPr>
            <w:r>
              <w:t>Калимуллин Р.И.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FF0125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624BF3" w:rsidRDefault="009A64C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Р</w:t>
            </w:r>
            <w:r w:rsidR="00DB527F">
              <w:t>СМЭВ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9A64C0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Региональная с</w:t>
            </w:r>
            <w:r w:rsidR="00DB527F">
              <w:t>истема межведомственного электронного взаимодействия</w:t>
            </w:r>
            <w:r>
              <w:t xml:space="preserve"> города Москвы</w:t>
            </w:r>
          </w:p>
        </w:tc>
      </w:tr>
      <w:tr w:rsidR="003F42BB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3F42BB" w:rsidRDefault="003F42BB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ИС ПП</w:t>
            </w:r>
          </w:p>
        </w:tc>
        <w:tc>
          <w:tcPr>
            <w:tcW w:w="7088" w:type="dxa"/>
            <w:shd w:val="clear" w:color="auto" w:fill="auto"/>
            <w:noWrap/>
          </w:tcPr>
          <w:p w:rsidR="003F42BB" w:rsidRDefault="003F42BB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Информационная система проход и питание по УЭК</w:t>
            </w:r>
          </w:p>
        </w:tc>
      </w:tr>
      <w:tr w:rsidR="00051C8A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51C8A" w:rsidRDefault="00051C8A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МПГУ</w:t>
            </w:r>
          </w:p>
        </w:tc>
        <w:tc>
          <w:tcPr>
            <w:tcW w:w="7088" w:type="dxa"/>
            <w:shd w:val="clear" w:color="auto" w:fill="auto"/>
            <w:noWrap/>
          </w:tcPr>
          <w:p w:rsidR="00051C8A" w:rsidRDefault="00051C8A" w:rsidP="009A64C0">
            <w:pPr>
              <w:widowControl/>
              <w:autoSpaceDN/>
              <w:adjustRightInd/>
              <w:spacing w:line="240" w:lineRule="auto"/>
              <w:jc w:val="left"/>
            </w:pPr>
            <w:r w:rsidRPr="00051C8A">
              <w:t>Московский портал государственных услуг</w:t>
            </w:r>
          </w:p>
        </w:tc>
      </w:tr>
      <w:tr w:rsidR="000E4392" w:rsidRPr="00917D25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917D25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025D1D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025D1D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1" w:name="_Toc372815169"/>
      <w:r w:rsidR="0009437C" w:rsidRPr="004A24BF">
        <w:lastRenderedPageBreak/>
        <w:t>Общие сведения</w:t>
      </w:r>
      <w:bookmarkEnd w:id="1"/>
    </w:p>
    <w:p w:rsidR="00A80AB5" w:rsidRPr="00AE26B4" w:rsidRDefault="00A80AB5" w:rsidP="00A80AB5">
      <w:pPr>
        <w:pStyle w:val="23"/>
      </w:pPr>
      <w:bookmarkStart w:id="2" w:name="_Toc372815170"/>
      <w:r w:rsidRPr="00AE26B4">
        <w:t>Руководящие документы</w:t>
      </w:r>
      <w:bookmarkEnd w:id="2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3" w:name="_Toc294260366"/>
      <w:bookmarkStart w:id="4" w:name="_Toc372815171"/>
      <w:r>
        <w:t>Описание электронного сервиса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D151D0" w:rsidRDefault="00DE6089" w:rsidP="003F42BB">
            <w:pPr>
              <w:pStyle w:val="af7"/>
              <w:ind w:firstLine="0"/>
            </w:pPr>
            <w:r w:rsidRPr="00DE6089">
              <w:t>Сервис управления подписками регулярных платежей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D151D0" w:rsidRDefault="00051C8A" w:rsidP="00051C8A">
            <w:pPr>
              <w:pStyle w:val="af7"/>
              <w:ind w:firstLine="0"/>
            </w:pPr>
            <w:r>
              <w:t>Сервис должен</w:t>
            </w:r>
            <w:r w:rsidRPr="00051C8A">
              <w:t xml:space="preserve"> позволить клиенту (физическому лицу), который прикрепил лицевой счет (л/с) учащегося ИС ПП в свой личный кабинет на МПГУ (или мобильный МПГУ), пополнять л/</w:t>
            </w:r>
            <w:proofErr w:type="gramStart"/>
            <w:r w:rsidRPr="00051C8A">
              <w:t>с</w:t>
            </w:r>
            <w:proofErr w:type="gramEnd"/>
            <w:r w:rsidRPr="00051C8A">
              <w:t xml:space="preserve"> до установленного </w:t>
            </w:r>
            <w:r>
              <w:t xml:space="preserve">поддерживаемого остатка </w:t>
            </w:r>
            <w:r w:rsidRPr="00051C8A">
              <w:t>со своей банковской карты.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D151D0" w:rsidRDefault="003F42BB" w:rsidP="00703AC4">
            <w:pPr>
              <w:pStyle w:val="af7"/>
              <w:ind w:firstLine="0"/>
            </w:pPr>
            <w:r w:rsidRPr="00D151D0">
              <w:t>Департамент информационных технологий г. Москвы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D151D0" w:rsidRDefault="00025D1D" w:rsidP="00051C8A">
            <w:pPr>
              <w:pStyle w:val="af7"/>
              <w:ind w:firstLine="0"/>
            </w:pPr>
            <w:r>
              <w:t xml:space="preserve">Другое - </w:t>
            </w:r>
          </w:p>
        </w:tc>
      </w:tr>
    </w:tbl>
    <w:p w:rsidR="00522AB4" w:rsidRPr="000738A2" w:rsidRDefault="006C62E8" w:rsidP="00104473">
      <w:pPr>
        <w:pStyle w:val="23"/>
        <w:rPr>
          <w:color w:val="A6A6A6"/>
        </w:rPr>
      </w:pPr>
      <w:bookmarkStart w:id="5" w:name="_Toc372815172"/>
      <w:r>
        <w:t>Операции (методы) электронного сервиса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104473" w:rsidRPr="00051C8A" w:rsidRDefault="00051C8A" w:rsidP="00AD72D3">
            <w:pPr>
              <w:pStyle w:val="af7"/>
              <w:ind w:firstLine="0"/>
            </w:pPr>
            <w:r w:rsidRPr="00051C8A">
              <w:rPr>
                <w:lang w:val="en-US"/>
              </w:rPr>
              <w:t>regularPaymentCreateSubscription</w:t>
            </w:r>
          </w:p>
        </w:tc>
        <w:tc>
          <w:tcPr>
            <w:tcW w:w="5211" w:type="dxa"/>
          </w:tcPr>
          <w:p w:rsidR="00104473" w:rsidRPr="00A33F15" w:rsidRDefault="00051C8A" w:rsidP="00AD72D3">
            <w:pPr>
              <w:pStyle w:val="af7"/>
              <w:ind w:firstLine="0"/>
              <w:rPr>
                <w:highlight w:val="yellow"/>
              </w:rPr>
            </w:pPr>
            <w:r>
              <w:t>Регистрация подписки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regularPaymentDeleteSubscription</w:t>
            </w:r>
          </w:p>
        </w:tc>
        <w:tc>
          <w:tcPr>
            <w:tcW w:w="5211" w:type="dxa"/>
          </w:tcPr>
          <w:p w:rsidR="00051C8A" w:rsidRPr="00025D1D" w:rsidRDefault="00051C8A" w:rsidP="00AD72D3">
            <w:pPr>
              <w:pStyle w:val="af7"/>
              <w:ind w:firstLine="0"/>
            </w:pPr>
            <w:r>
              <w:t>Удаление подписки (деактивация)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regularPaymentEditSubscription</w:t>
            </w:r>
          </w:p>
        </w:tc>
        <w:tc>
          <w:tcPr>
            <w:tcW w:w="5211" w:type="dxa"/>
          </w:tcPr>
          <w:p w:rsidR="00051C8A" w:rsidRPr="00025D1D" w:rsidRDefault="00051C8A" w:rsidP="00AD72D3">
            <w:pPr>
              <w:pStyle w:val="af7"/>
              <w:ind w:firstLine="0"/>
            </w:pPr>
            <w:r>
              <w:t>Изменение параметров подписки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regularPaymentReadSubscriptionList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 информации о списке подписок 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E4152A" w:rsidP="00AD72D3">
            <w:pPr>
              <w:pStyle w:val="af7"/>
              <w:ind w:firstLine="0"/>
            </w:pPr>
            <w:r w:rsidRPr="00E4152A">
              <w:t>regularPaymentReadSubscription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 информации о параметрах конкретной подписки</w:t>
            </w:r>
          </w:p>
        </w:tc>
      </w:tr>
      <w:tr w:rsidR="00E4152A" w:rsidRPr="003D1D9F" w:rsidTr="003D1D9F">
        <w:tc>
          <w:tcPr>
            <w:tcW w:w="5210" w:type="dxa"/>
          </w:tcPr>
          <w:p w:rsidR="00E4152A" w:rsidRPr="00E4152A" w:rsidRDefault="00E4152A" w:rsidP="00AD72D3">
            <w:pPr>
              <w:pStyle w:val="af7"/>
              <w:ind w:firstLine="0"/>
            </w:pPr>
            <w:r w:rsidRPr="00E4152A">
              <w:t>regularPaymentReadSubscriptionListWithInfo</w:t>
            </w:r>
          </w:p>
        </w:tc>
        <w:tc>
          <w:tcPr>
            <w:tcW w:w="5211" w:type="dxa"/>
          </w:tcPr>
          <w:p w:rsidR="00E4152A" w:rsidRDefault="00E4152A" w:rsidP="00AD72D3">
            <w:pPr>
              <w:pStyle w:val="af7"/>
              <w:ind w:firstLine="0"/>
            </w:pPr>
            <w:r>
              <w:t>Получение списка подписок вместе с информацией по ним.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E4152A" w:rsidP="00AD72D3">
            <w:pPr>
              <w:pStyle w:val="af7"/>
              <w:ind w:firstLine="0"/>
            </w:pPr>
            <w:r w:rsidRPr="00E4152A">
              <w:t>regularPaymentReadPayments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</w:t>
            </w:r>
            <w:r w:rsidRPr="00E4152A">
              <w:t xml:space="preserve"> платежей по подписке за заданный период.</w:t>
            </w:r>
          </w:p>
        </w:tc>
      </w:tr>
    </w:tbl>
    <w:p w:rsidR="005952BB" w:rsidRDefault="005952BB" w:rsidP="005952BB">
      <w:pPr>
        <w:pStyle w:val="23"/>
      </w:pPr>
      <w:bookmarkStart w:id="6" w:name="_Toc372815173"/>
      <w:r>
        <w:lastRenderedPageBreak/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4152A">
      <w:pPr>
        <w:pStyle w:val="affff1"/>
        <w:widowControl/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</w:t>
      </w:r>
      <w:proofErr w:type="gramStart"/>
      <w:r>
        <w:t>сервис</w:t>
      </w:r>
      <w:proofErr w:type="gramEnd"/>
      <w:r>
        <w:t xml:space="preserve"> в синхронном режиме используя </w:t>
      </w:r>
      <w:r w:rsidR="00E4152A">
        <w:t>конкретный метод с параметрами.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72815174"/>
      <w:r w:rsidRPr="00DB527F">
        <w:t>Связи с другими электронными сервисами</w:t>
      </w:r>
      <w:bookmarkEnd w:id="7"/>
    </w:p>
    <w:p w:rsidR="0038670F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38670F" w:rsidRDefault="0038670F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5B0EE4" w:rsidRPr="00E938B3" w:rsidRDefault="005B0EE4" w:rsidP="004A24BF">
      <w:pPr>
        <w:pStyle w:val="12"/>
        <w:rPr>
          <w:b w:val="0"/>
        </w:rPr>
      </w:pPr>
      <w:bookmarkStart w:id="8" w:name="_Toc372815175"/>
      <w:r w:rsidRPr="00E938B3">
        <w:rPr>
          <w:b w:val="0"/>
        </w:rPr>
        <w:lastRenderedPageBreak/>
        <w:t>Руководство пользователя</w:t>
      </w:r>
      <w:bookmarkEnd w:id="8"/>
    </w:p>
    <w:p w:rsidR="00FB733B" w:rsidRPr="0009076A" w:rsidRDefault="00CA5A84" w:rsidP="00025D1D">
      <w:pPr>
        <w:pStyle w:val="21"/>
      </w:pPr>
      <w:bookmarkStart w:id="9" w:name="_Toc372815176"/>
      <w:r w:rsidRPr="0009076A">
        <w:t xml:space="preserve">Операция </w:t>
      </w:r>
      <w:r w:rsidR="00790338" w:rsidRPr="0009076A">
        <w:t>«</w:t>
      </w:r>
      <w:r w:rsidR="0038670F">
        <w:t>Регистрация подписки регулярного пополнения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522492">
      <w:pPr>
        <w:pStyle w:val="32"/>
      </w:pPr>
      <w:bookmarkStart w:id="10" w:name="_Toc372815177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25D1D" w:rsidRDefault="0038670F" w:rsidP="006B7E13">
            <w:pPr>
              <w:pStyle w:val="af7"/>
              <w:ind w:firstLine="0"/>
              <w:rPr>
                <w:lang w:val="en-US"/>
              </w:rPr>
            </w:pPr>
            <w:r w:rsidRPr="00051C8A">
              <w:rPr>
                <w:lang w:val="en-US"/>
              </w:rPr>
              <w:t>regularPaymentCreateSubscription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38670F" w:rsidP="004A489E">
            <w:r>
              <w:t>Регистрация подписки регулярного пополнения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736E9F" w:rsidRDefault="0038670F" w:rsidP="002D2050">
            <w:r>
              <w:t xml:space="preserve">Метод регистрирует запрос на подписку регулярного пополнения с банковской карты в ИС ПП и возвращает в ответ список </w:t>
            </w:r>
            <w:r w:rsidR="00736E9F">
              <w:t xml:space="preserve">выходных </w:t>
            </w:r>
            <w:r>
              <w:t>параметров.</w:t>
            </w:r>
            <w:r w:rsidR="00736E9F">
              <w:t xml:space="preserve"> Выходные параметры подставляются в </w:t>
            </w:r>
            <w:r w:rsidR="00736E9F">
              <w:rPr>
                <w:lang w:val="en-US"/>
              </w:rPr>
              <w:t>html</w:t>
            </w:r>
            <w:r w:rsidR="00736E9F" w:rsidRPr="00736E9F">
              <w:t>-</w:t>
            </w:r>
            <w:r w:rsidR="00736E9F">
              <w:t>форму для отправки запроса на платежн</w:t>
            </w:r>
            <w:r w:rsidR="002D2050">
              <w:t>ую форму</w:t>
            </w:r>
            <w:r w:rsidR="00736E9F">
              <w:t xml:space="preserve"> для подключения подписки.</w:t>
            </w:r>
          </w:p>
        </w:tc>
      </w:tr>
    </w:tbl>
    <w:p w:rsidR="00703AC4" w:rsidRPr="0009076A" w:rsidRDefault="00703AC4" w:rsidP="00522492">
      <w:pPr>
        <w:pStyle w:val="32"/>
      </w:pPr>
      <w:bookmarkStart w:id="11" w:name="_Toc372815178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8670F" w:rsidRPr="0038670F">
        <w:rPr>
          <w:b/>
          <w:lang w:val="en-US"/>
        </w:rPr>
        <w:t>regularPaymentCreateSubscription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38670F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E938B3" w:rsidRPr="0038670F" w:rsidRDefault="0097435C" w:rsidP="009743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</w:t>
            </w:r>
            <w:r w:rsidR="0038670F">
              <w:rPr>
                <w:sz w:val="20"/>
                <w:szCs w:val="20"/>
              </w:rPr>
              <w:t>номер мобильного телефона</w:t>
            </w:r>
            <w:r>
              <w:rPr>
                <w:sz w:val="20"/>
                <w:szCs w:val="20"/>
              </w:rPr>
              <w:t xml:space="preserve"> </w:t>
            </w:r>
            <w:r w:rsidR="0038670F"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25D1D" w:rsidRDefault="00E20C62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25D1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E938B3" w:rsidRPr="00C10630" w:rsidRDefault="00E938B3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P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8670F" w:rsidRPr="0038670F" w:rsidRDefault="0038670F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38670F" w:rsidRPr="0038670F">
              <w:rPr>
                <w:sz w:val="20"/>
                <w:szCs w:val="20"/>
              </w:rPr>
              <w:t>ип уни</w:t>
            </w:r>
            <w:r w:rsidR="0038670F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38670F" w:rsidRDefault="0097435C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P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38670F" w:rsidRPr="0038670F" w:rsidRDefault="0097435C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97435C"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38670F" w:rsidRPr="0009076A" w:rsidRDefault="0097435C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09076A" w:rsidRDefault="0097435C" w:rsidP="00025D1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38670F" w:rsidRPr="0038670F" w:rsidRDefault="0097435C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accountRegion</w:t>
            </w:r>
          </w:p>
        </w:tc>
        <w:tc>
          <w:tcPr>
            <w:tcW w:w="1903" w:type="dxa"/>
          </w:tcPr>
          <w:p w:rsidR="0038670F" w:rsidRDefault="008C4D24" w:rsidP="009743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97435C">
              <w:rPr>
                <w:sz w:val="20"/>
                <w:szCs w:val="20"/>
              </w:rPr>
              <w:t>егион учащегося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8670F" w:rsidRPr="0097435C" w:rsidRDefault="0097435C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97435C" w:rsidP="00BE7472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97435C">
              <w:rPr>
                <w:sz w:val="20"/>
                <w:szCs w:val="20"/>
              </w:rPr>
              <w:t>трех значный</w:t>
            </w:r>
            <w:proofErr w:type="gramEnd"/>
            <w:r w:rsidRPr="0097435C">
              <w:rPr>
                <w:sz w:val="20"/>
                <w:szCs w:val="20"/>
              </w:rPr>
              <w:t xml:space="preserve"> код субъекта РФ</w:t>
            </w: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38670F" w:rsidRPr="0038670F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CD03A4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38670F" w:rsidRPr="0009076A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D03A4" w:rsidRPr="0009076A" w:rsidTr="00F029C7">
        <w:tc>
          <w:tcPr>
            <w:tcW w:w="534" w:type="dxa"/>
            <w:vAlign w:val="center"/>
          </w:tcPr>
          <w:p w:rsidR="00CD03A4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D03A4" w:rsidRPr="00CD03A4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CD03A4" w:rsidRPr="00CD03A4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CD03A4" w:rsidRPr="00CD03A4">
              <w:rPr>
                <w:sz w:val="20"/>
                <w:szCs w:val="20"/>
              </w:rPr>
              <w:t xml:space="preserve">умма платежа в минимальных денежных </w:t>
            </w:r>
            <w:r w:rsidR="00CD03A4" w:rsidRPr="00CD03A4">
              <w:rPr>
                <w:sz w:val="20"/>
                <w:szCs w:val="20"/>
              </w:rPr>
              <w:lastRenderedPageBreak/>
              <w:t>единицах (копейках)</w:t>
            </w:r>
          </w:p>
        </w:tc>
        <w:tc>
          <w:tcPr>
            <w:tcW w:w="1965" w:type="dxa"/>
          </w:tcPr>
          <w:p w:rsidR="00CD03A4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CD03A4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CD03A4" w:rsidRPr="00C10630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7</w:t>
            </w:r>
          </w:p>
        </w:tc>
        <w:tc>
          <w:tcPr>
            <w:tcW w:w="2050" w:type="dxa"/>
          </w:tcPr>
          <w:p w:rsidR="0038670F" w:rsidRPr="0038670F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38670F" w:rsidRDefault="007568C8" w:rsidP="00CD03A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CD03A4" w:rsidRPr="00CD03A4">
              <w:rPr>
                <w:sz w:val="20"/>
                <w:szCs w:val="20"/>
              </w:rPr>
              <w:t>ифровой код валюты платежа по IS</w:t>
            </w:r>
            <w:r w:rsidR="00CD03A4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8670F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CD03A4" w:rsidRPr="0009076A" w:rsidTr="00F029C7">
        <w:tc>
          <w:tcPr>
            <w:tcW w:w="534" w:type="dxa"/>
            <w:vAlign w:val="center"/>
          </w:tcPr>
          <w:p w:rsidR="00CD03A4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CD03A4" w:rsidRPr="00CD03A4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CD03A4" w:rsidRPr="00CD03A4" w:rsidRDefault="007568C8" w:rsidP="00CD03A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CD03A4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CD03A4" w:rsidRPr="0009076A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D03A4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CD03A4" w:rsidRPr="00CD03A4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целое положительное число от 1 до 12.</w:t>
            </w:r>
          </w:p>
        </w:tc>
      </w:tr>
    </w:tbl>
    <w:p w:rsidR="004A489E" w:rsidRPr="0009076A" w:rsidRDefault="004A489E" w:rsidP="00522492">
      <w:pPr>
        <w:pStyle w:val="32"/>
      </w:pPr>
      <w:bookmarkStart w:id="12" w:name="_Toc372815179"/>
      <w:r w:rsidRPr="0009076A">
        <w:t>Описание выходных параметров</w:t>
      </w:r>
      <w:bookmarkEnd w:id="12"/>
    </w:p>
    <w:p w:rsidR="00E938B3" w:rsidRPr="002564F7" w:rsidRDefault="00F0414B" w:rsidP="00A75305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4873D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  <w:lang w:val="en-US"/>
              </w:rPr>
              <w:t>Parameter</w:t>
            </w:r>
            <w:r w:rsidR="00F0414B">
              <w:rPr>
                <w:sz w:val="20"/>
                <w:szCs w:val="20"/>
                <w:lang w:val="en-US"/>
              </w:rPr>
              <w:t>sList</w:t>
            </w:r>
          </w:p>
        </w:tc>
        <w:tc>
          <w:tcPr>
            <w:tcW w:w="1903" w:type="dxa"/>
          </w:tcPr>
          <w:p w:rsidR="00E938B3" w:rsidRPr="00C10630" w:rsidRDefault="00F0414B" w:rsidP="001030C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 w:rsidR="001030C1">
              <w:rPr>
                <w:sz w:val="20"/>
                <w:szCs w:val="20"/>
              </w:rPr>
              <w:t xml:space="preserve">элементов </w:t>
            </w:r>
            <w:r w:rsidR="001030C1" w:rsidRPr="004873D0">
              <w:rPr>
                <w:sz w:val="20"/>
                <w:lang w:val="en-US"/>
              </w:rPr>
              <w:t>Parameter</w:t>
            </w:r>
          </w:p>
        </w:tc>
        <w:tc>
          <w:tcPr>
            <w:tcW w:w="1965" w:type="dxa"/>
          </w:tcPr>
          <w:p w:rsidR="00E938B3" w:rsidRPr="0009076A" w:rsidRDefault="00F0414B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1030C1" w:rsidRDefault="004873D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lang w:val="en-US"/>
              </w:rPr>
              <w:t>tns:Parameter</w:t>
            </w:r>
            <w:r w:rsidR="001030C1">
              <w:rPr>
                <w:sz w:val="20"/>
                <w:lang w:val="en-US"/>
              </w:rPr>
              <w:t>sList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F0414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C268C9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873D0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20C62" w:rsidRPr="004873D0" w:rsidRDefault="007568C8" w:rsidP="004873D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873D0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E20C62" w:rsidRPr="00C10630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20C62" w:rsidRPr="004873D0" w:rsidRDefault="004873D0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20C62" w:rsidRPr="0009076A" w:rsidRDefault="004873D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C268C9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78369F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20C62" w:rsidRPr="0078369F" w:rsidRDefault="007568C8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78369F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20C62" w:rsidRPr="0078369F" w:rsidRDefault="00E20C62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78369F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17D25" w:rsidRPr="00F0414B" w:rsidRDefault="00917D25" w:rsidP="00917D25">
      <w:pPr>
        <w:pStyle w:val="af7"/>
        <w:rPr>
          <w:lang w:val="en-US"/>
        </w:rPr>
      </w:pPr>
      <w:r>
        <w:t xml:space="preserve">Описание </w:t>
      </w:r>
      <w:r w:rsidR="00F0414B">
        <w:t xml:space="preserve">одного </w:t>
      </w:r>
      <w:r>
        <w:t xml:space="preserve">элемента </w:t>
      </w:r>
      <w:r w:rsidRPr="00917D25">
        <w:rPr>
          <w:b/>
          <w:lang w:val="en-US"/>
        </w:rPr>
        <w:t>Parameter</w:t>
      </w:r>
      <w:r w:rsidR="00F0414B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17D25" w:rsidRPr="00917D25" w:rsidRDefault="00C268C9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917D25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1903" w:type="dxa"/>
          </w:tcPr>
          <w:p w:rsidR="00917D25" w:rsidRPr="00C10630" w:rsidRDefault="007568C8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="00917D25" w:rsidRPr="00917D25">
              <w:rPr>
                <w:sz w:val="20"/>
                <w:szCs w:val="20"/>
              </w:rPr>
              <w:t>мя параметра</w:t>
            </w:r>
          </w:p>
        </w:tc>
        <w:tc>
          <w:tcPr>
            <w:tcW w:w="1965" w:type="dxa"/>
          </w:tcPr>
          <w:p w:rsidR="00917D25" w:rsidRPr="00917D25" w:rsidRDefault="00917D25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17D25" w:rsidRPr="00BE7472" w:rsidRDefault="00917D25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17D25" w:rsidRPr="0009076A" w:rsidRDefault="00C268C9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="00917D25">
              <w:rPr>
                <w:sz w:val="20"/>
                <w:szCs w:val="20"/>
                <w:lang w:val="en-US"/>
              </w:rPr>
              <w:t>alue</w:t>
            </w:r>
          </w:p>
        </w:tc>
        <w:tc>
          <w:tcPr>
            <w:tcW w:w="1903" w:type="dxa"/>
          </w:tcPr>
          <w:p w:rsidR="00917D25" w:rsidRPr="004873D0" w:rsidRDefault="007568C8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="00917D25" w:rsidRPr="00917D25">
              <w:rPr>
                <w:sz w:val="20"/>
                <w:szCs w:val="20"/>
              </w:rPr>
              <w:t>начение параметра</w:t>
            </w:r>
          </w:p>
        </w:tc>
        <w:tc>
          <w:tcPr>
            <w:tcW w:w="1965" w:type="dxa"/>
          </w:tcPr>
          <w:p w:rsidR="00917D25" w:rsidRPr="00C10630" w:rsidRDefault="00917D25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7D25" w:rsidRPr="004873D0" w:rsidRDefault="00917D25" w:rsidP="00917D2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6E9F" w:rsidRDefault="00736E9F" w:rsidP="00736E9F">
      <w:pPr>
        <w:pStyle w:val="af7"/>
      </w:pPr>
      <w:r>
        <w:t xml:space="preserve">Имя параметра, содержащего </w:t>
      </w:r>
      <w:r>
        <w:rPr>
          <w:lang w:val="en-US"/>
        </w:rPr>
        <w:t>url</w:t>
      </w:r>
      <w:r w:rsidRPr="00736E9F">
        <w:t xml:space="preserve"> </w:t>
      </w:r>
      <w:r w:rsidR="002D2050">
        <w:t xml:space="preserve">платежной формы </w:t>
      </w:r>
      <w:r>
        <w:t>для отправки запроса</w:t>
      </w:r>
      <w:r w:rsidR="002D2050">
        <w:t xml:space="preserve">, - </w:t>
      </w:r>
      <w:r w:rsidR="002D2050" w:rsidRPr="002D2050">
        <w:rPr>
          <w:b/>
        </w:rPr>
        <w:t>“</w:t>
      </w:r>
      <w:r w:rsidR="002D2050" w:rsidRPr="002D2050">
        <w:rPr>
          <w:b/>
          <w:lang w:val="en-US"/>
        </w:rPr>
        <w:t>action</w:t>
      </w:r>
      <w:r w:rsidR="002D2050" w:rsidRPr="002D2050">
        <w:rPr>
          <w:b/>
        </w:rPr>
        <w:t>”</w:t>
      </w:r>
      <w:r w:rsidR="002D2050" w:rsidRPr="002D2050">
        <w:t>.</w:t>
      </w:r>
    </w:p>
    <w:p w:rsidR="00E938B3" w:rsidRDefault="00790338" w:rsidP="00E938B3">
      <w:pPr>
        <w:pStyle w:val="32"/>
      </w:pPr>
      <w:bookmarkStart w:id="13" w:name="_Toc372815180"/>
      <w:r w:rsidRPr="0009076A">
        <w:t>Ошибки</w:t>
      </w:r>
      <w:bookmarkEnd w:id="13"/>
    </w:p>
    <w:p w:rsidR="00842094" w:rsidRPr="0009076A" w:rsidRDefault="00842094" w:rsidP="008420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C10630" w:rsidRPr="00105FF2" w:rsidRDefault="0086373A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10630" w:rsidRPr="00105FF2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C10630"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C10630" w:rsidRPr="00105FF2" w:rsidRDefault="00842094" w:rsidP="0086373A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C10630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 по заданному идентификатору.</w:t>
            </w:r>
          </w:p>
          <w:p w:rsidR="00842094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 w:rsidRPr="00CD03A4"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 w:rsidRPr="00CD03A4"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842094" w:rsidRPr="00842094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="00C66447"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Внутрення ошибка </w:t>
            </w:r>
            <w:r>
              <w:rPr>
                <w:sz w:val="20"/>
                <w:szCs w:val="20"/>
              </w:rPr>
              <w:lastRenderedPageBreak/>
              <w:t>сервера</w:t>
            </w:r>
          </w:p>
        </w:tc>
        <w:tc>
          <w:tcPr>
            <w:tcW w:w="3276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lastRenderedPageBreak/>
              <w:t xml:space="preserve">Неопределенная ошибка, </w:t>
            </w:r>
            <w:r w:rsidRPr="00842094">
              <w:rPr>
                <w:sz w:val="20"/>
                <w:szCs w:val="20"/>
              </w:rPr>
              <w:lastRenderedPageBreak/>
              <w:t xml:space="preserve">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522492">
      <w:pPr>
        <w:pStyle w:val="32"/>
      </w:pPr>
      <w:bookmarkStart w:id="14" w:name="_Toc372815181"/>
      <w:r w:rsidRPr="00522492">
        <w:lastRenderedPageBreak/>
        <w:t>Контрольные</w:t>
      </w:r>
      <w:r>
        <w:t xml:space="preserve"> примеры</w:t>
      </w:r>
      <w:bookmarkEnd w:id="14"/>
    </w:p>
    <w:p w:rsidR="00BE7472" w:rsidRDefault="00BE7472" w:rsidP="00BE7472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</w:t>
      </w:r>
      <w:r w:rsidR="00842094">
        <w:rPr>
          <w:b/>
        </w:rPr>
        <w:t>на регистрацию подписки регулярного пополнения</w:t>
      </w:r>
    </w:p>
    <w:p w:rsidR="00BE7472" w:rsidRPr="00B77388" w:rsidRDefault="00BE7472" w:rsidP="00BE747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BE7472" w:rsidRPr="00917D25" w:rsidTr="00BE7472">
        <w:tc>
          <w:tcPr>
            <w:tcW w:w="9604" w:type="dxa"/>
            <w:shd w:val="clear" w:color="auto" w:fill="F2F2F2"/>
          </w:tcPr>
          <w:p w:rsidR="00BE7472" w:rsidRPr="00842094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842094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842094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&lt;soap:regularPaymentCreateSubscription&gt;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&lt;accountRegion&gt;1&lt;/accountRegion&gt;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&lt;lowerLimitAmount&gt;1000&lt;/lowerLimitAmount&gt;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&lt;paymentAmount&gt;15000&lt;/paymentAmount&gt;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&lt;subscriptionPeriodOfValidity&gt;6&lt;/subscriptionPeriodOfValidity&gt;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&lt;/soap:regularPaymentCreateSubscription&gt;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BE7472" w:rsidRPr="00F6672C" w:rsidRDefault="00842094" w:rsidP="00842094">
            <w:pPr>
              <w:spacing w:line="240" w:lineRule="auto"/>
              <w:jc w:val="left"/>
              <w:rPr>
                <w:i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736E9F" w:rsidRDefault="00916933" w:rsidP="00736E9F">
      <w:pPr>
        <w:pStyle w:val="af7"/>
        <w:ind w:firstLine="0"/>
        <w:rPr>
          <w:b/>
          <w:color w:val="A6A6A6"/>
          <w:sz w:val="20"/>
          <w:szCs w:val="20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105FF2" w:rsidRPr="00105FF2" w:rsidRDefault="00105FF2" w:rsidP="00736E9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regularPaymentCreateSubscription</w:t>
            </w:r>
            <w:r w:rsidRPr="00736E9F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&lt;ParametersList&gt;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amount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*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cf2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33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product_id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3814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token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1deb3c4e4c1d42b073c1d910de07de47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C268C9" w:rsidRDefault="00736E9F" w:rsidP="00736E9F">
            <w:pPr>
              <w:spacing w:line="240" w:lineRule="auto"/>
              <w:rPr>
                <w:i/>
                <w:sz w:val="20"/>
                <w:szCs w:val="20"/>
              </w:rPr>
            </w:pPr>
            <w:r w:rsidRPr="008C4D24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product</w:t>
            </w:r>
            <w:r w:rsidRPr="00C268C9">
              <w:rPr>
                <w:i/>
                <w:sz w:val="20"/>
                <w:szCs w:val="20"/>
              </w:rPr>
              <w:t>_</w:t>
            </w:r>
            <w:r w:rsidRPr="00736E9F">
              <w:rPr>
                <w:i/>
                <w:sz w:val="20"/>
                <w:szCs w:val="20"/>
                <w:lang w:val="en-US"/>
              </w:rPr>
              <w:t>name</w:t>
            </w:r>
            <w:r w:rsidR="004A157D">
              <w:rPr>
                <w:i/>
                <w:sz w:val="20"/>
                <w:szCs w:val="20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</w:rPr>
            </w:pPr>
            <w:r w:rsidRPr="00C268C9">
              <w:rPr>
                <w:i/>
                <w:sz w:val="20"/>
                <w:szCs w:val="20"/>
              </w:rPr>
              <w:t xml:space="preserve">                  </w:t>
            </w:r>
            <w:r w:rsidR="004A157D">
              <w:rPr>
                <w:i/>
                <w:sz w:val="20"/>
                <w:szCs w:val="20"/>
              </w:rPr>
              <w:t>&lt;Value&gt;</w:t>
            </w:r>
            <w:r w:rsidRPr="00736E9F">
              <w:rPr>
                <w:i/>
                <w:sz w:val="20"/>
                <w:szCs w:val="20"/>
              </w:rPr>
              <w:t xml:space="preserve">Подписка на оплату Школьного питания </w:t>
            </w:r>
            <w:proofErr w:type="gramStart"/>
            <w:r w:rsidRPr="00736E9F">
              <w:rPr>
                <w:i/>
                <w:sz w:val="20"/>
                <w:szCs w:val="20"/>
              </w:rPr>
              <w:t>л</w:t>
            </w:r>
            <w:proofErr w:type="gramEnd"/>
            <w:r w:rsidRPr="00736E9F">
              <w:rPr>
                <w:i/>
                <w:sz w:val="20"/>
                <w:szCs w:val="20"/>
              </w:rPr>
              <w:t>/с 00600023</w:t>
            </w:r>
            <w:r w:rsidR="004A157D">
              <w:rPr>
                <w:i/>
                <w:sz w:val="20"/>
                <w:szCs w:val="20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</w:rPr>
              <w:t xml:space="preserve">               </w:t>
            </w:r>
            <w:r w:rsidRPr="00736E9F">
              <w:rPr>
                <w:i/>
                <w:sz w:val="20"/>
                <w:szCs w:val="20"/>
                <w:lang w:val="en-US"/>
              </w:rPr>
              <w:t>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action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https://secure.acquiropay.com:444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cf3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00600023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48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&lt;/ParametersList&gt;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regularPaymentCreateSubscription</w:t>
            </w:r>
            <w:r w:rsidR="00112080">
              <w:rPr>
                <w:i/>
                <w:sz w:val="20"/>
                <w:szCs w:val="20"/>
                <w:lang w:val="en-US"/>
              </w:rPr>
              <w:t>Response</w:t>
            </w:r>
            <w:r w:rsidRPr="00736E9F">
              <w:rPr>
                <w:i/>
                <w:sz w:val="20"/>
                <w:szCs w:val="20"/>
                <w:lang w:val="en-US"/>
              </w:rPr>
              <w:t>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736E9F" w:rsidP="00736E9F">
            <w:pPr>
              <w:spacing w:line="240" w:lineRule="auto"/>
              <w:jc w:val="left"/>
              <w:rPr>
                <w:i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Default="00916933" w:rsidP="00916933">
      <w:pPr>
        <w:pStyle w:val="af7"/>
        <w:rPr>
          <w:b/>
          <w:color w:val="A6A6A6"/>
          <w:lang w:val="en-US"/>
        </w:rPr>
      </w:pPr>
    </w:p>
    <w:p w:rsidR="002D2050" w:rsidRDefault="002D2050" w:rsidP="002D2050">
      <w:pPr>
        <w:pStyle w:val="21"/>
      </w:pPr>
      <w:bookmarkStart w:id="15" w:name="_Toc372815182"/>
      <w:r>
        <w:t>Операция «У</w:t>
      </w:r>
      <w:r w:rsidRPr="002D2050">
        <w:t>да</w:t>
      </w:r>
      <w:r>
        <w:t>ление (деактивация</w:t>
      </w:r>
      <w:r w:rsidRPr="002D2050">
        <w:t>)</w:t>
      </w:r>
      <w:r>
        <w:t xml:space="preserve"> подписки </w:t>
      </w:r>
      <w:r w:rsidRPr="002D2050">
        <w:t xml:space="preserve"> регулярного пополнения</w:t>
      </w:r>
      <w:r>
        <w:t>».</w:t>
      </w:r>
      <w:bookmarkEnd w:id="15"/>
    </w:p>
    <w:p w:rsidR="002D2050" w:rsidRDefault="002D2050" w:rsidP="002D2050">
      <w:pPr>
        <w:pStyle w:val="32"/>
      </w:pPr>
      <w:bookmarkStart w:id="16" w:name="_Toc372815183"/>
      <w:r w:rsidRPr="0009076A">
        <w:t>Общие сведения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D2050" w:rsidRPr="00025D1D" w:rsidRDefault="002D2050" w:rsidP="00F51CD2">
            <w:pPr>
              <w:pStyle w:val="af7"/>
              <w:ind w:firstLine="0"/>
              <w:rPr>
                <w:lang w:val="en-US"/>
              </w:rPr>
            </w:pPr>
            <w:r w:rsidRPr="002D2050">
              <w:rPr>
                <w:lang w:val="en-US"/>
              </w:rPr>
              <w:t>regularPaymentDeleteSubscription</w:t>
            </w:r>
          </w:p>
        </w:tc>
      </w:tr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D2050" w:rsidRPr="0009076A" w:rsidRDefault="002D2050" w:rsidP="00F51CD2">
            <w:r>
              <w:t>Удаление подписки регулярного пополнения</w:t>
            </w:r>
          </w:p>
        </w:tc>
      </w:tr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D2050" w:rsidRPr="00736E9F" w:rsidRDefault="002D2050" w:rsidP="00F51CD2">
            <w:r>
              <w:t>Метод деактивирует подписку регулярного пополнения.</w:t>
            </w:r>
          </w:p>
        </w:tc>
      </w:tr>
    </w:tbl>
    <w:p w:rsidR="002D2050" w:rsidRDefault="006A5E56" w:rsidP="002D2050">
      <w:pPr>
        <w:pStyle w:val="32"/>
      </w:pPr>
      <w:bookmarkStart w:id="17" w:name="_Toc372815184"/>
      <w:r>
        <w:t>Описание входных параметров</w:t>
      </w:r>
      <w:bookmarkEnd w:id="17"/>
    </w:p>
    <w:p w:rsidR="002D2050" w:rsidRDefault="002D2050" w:rsidP="002D2050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2D2050">
        <w:rPr>
          <w:b/>
          <w:lang w:val="en-US"/>
        </w:rPr>
        <w:t>regularPaymentDeleteSubscription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2050" w:rsidRPr="0009076A" w:rsidTr="00F51CD2">
        <w:tc>
          <w:tcPr>
            <w:tcW w:w="534" w:type="dxa"/>
            <w:vAlign w:val="center"/>
          </w:tcPr>
          <w:p w:rsidR="002D2050" w:rsidRPr="0009076A" w:rsidRDefault="002D205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2050" w:rsidRPr="0009076A" w:rsidTr="00F51CD2">
        <w:tc>
          <w:tcPr>
            <w:tcW w:w="534" w:type="dxa"/>
            <w:vAlign w:val="center"/>
          </w:tcPr>
          <w:p w:rsidR="002D2050" w:rsidRPr="0009076A" w:rsidRDefault="002D205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D2050" w:rsidRPr="0009076A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2D2050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2D2050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2D2050" w:rsidRPr="0009076A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2050" w:rsidRPr="002D2050" w:rsidRDefault="002D2050" w:rsidP="002D205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D2050" w:rsidRPr="00C10630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D2050" w:rsidRPr="002D2050" w:rsidRDefault="00F0414B" w:rsidP="00F0414B">
      <w:pPr>
        <w:pStyle w:val="32"/>
      </w:pPr>
      <w:bookmarkStart w:id="18" w:name="_Toc372815185"/>
      <w:r w:rsidRPr="0009076A">
        <w:t>Описание выходных параметров</w:t>
      </w:r>
      <w:bookmarkEnd w:id="18"/>
    </w:p>
    <w:p w:rsidR="002D2050" w:rsidRPr="00F0414B" w:rsidRDefault="00F0414B" w:rsidP="002D2050">
      <w:pPr>
        <w:pStyle w:val="af7"/>
        <w:rPr>
          <w:b/>
        </w:rPr>
      </w:pPr>
      <w:r w:rsidRPr="00F0414B"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0414B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F0414B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F0414B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F0414B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F0414B" w:rsidRPr="00C10630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0414B" w:rsidRPr="004873D0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0414B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F0414B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F0414B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F0414B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F0414B" w:rsidRPr="0078369F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F0414B" w:rsidRDefault="00F0414B" w:rsidP="00F0414B">
      <w:pPr>
        <w:pStyle w:val="32"/>
      </w:pPr>
      <w:bookmarkStart w:id="19" w:name="_Toc372815186"/>
      <w:r>
        <w:t>Ошибки</w:t>
      </w:r>
      <w:bookmarkEnd w:id="1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>Комментарий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F0414B" w:rsidRPr="00842094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0414B" w:rsidRDefault="00F0414B" w:rsidP="00F0414B">
      <w:pPr>
        <w:pStyle w:val="32"/>
      </w:pPr>
      <w:bookmarkStart w:id="20" w:name="_Toc372815187"/>
      <w:r>
        <w:t>Контрольные примеры</w:t>
      </w:r>
      <w:bookmarkEnd w:id="20"/>
    </w:p>
    <w:p w:rsidR="00F0414B" w:rsidRDefault="00F0414B" w:rsidP="00F0414B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на удаление подписки регулярного пополнения:</w:t>
      </w:r>
    </w:p>
    <w:p w:rsidR="00F0414B" w:rsidRPr="00B77388" w:rsidRDefault="00F0414B" w:rsidP="00F0414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0414B" w:rsidRPr="00917D25" w:rsidTr="00F51CD2">
        <w:tc>
          <w:tcPr>
            <w:tcW w:w="9604" w:type="dxa"/>
            <w:shd w:val="clear" w:color="auto" w:fill="F2F2F2"/>
          </w:tcPr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F0414B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F0414B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0414B" w:rsidRPr="00112080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&lt;regularPaymentSubscriptionID&gt;31&lt;/regularPaymentSubscriptionID&gt;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</w:t>
            </w:r>
            <w:r w:rsidRPr="00F0414B">
              <w:rPr>
                <w:i/>
                <w:sz w:val="20"/>
                <w:szCs w:val="20"/>
                <w:lang w:val="en-US"/>
              </w:rPr>
              <w:t>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0414B" w:rsidRPr="00F6672C" w:rsidRDefault="00F0414B" w:rsidP="00F0414B">
            <w:pPr>
              <w:spacing w:line="240" w:lineRule="auto"/>
              <w:jc w:val="left"/>
              <w:rPr>
                <w:i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0414B" w:rsidRPr="00736E9F" w:rsidRDefault="00F0414B" w:rsidP="00F0414B">
      <w:pPr>
        <w:pStyle w:val="af7"/>
        <w:ind w:firstLine="0"/>
        <w:rPr>
          <w:b/>
          <w:color w:val="A6A6A6"/>
          <w:sz w:val="20"/>
          <w:szCs w:val="20"/>
        </w:rPr>
      </w:pPr>
    </w:p>
    <w:p w:rsidR="00F0414B" w:rsidRDefault="00F0414B" w:rsidP="00F0414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0414B" w:rsidRPr="00B77388" w:rsidRDefault="00F0414B" w:rsidP="00F0414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0414B" w:rsidRPr="00F0414B" w:rsidTr="00F51CD2">
        <w:tc>
          <w:tcPr>
            <w:tcW w:w="9604" w:type="dxa"/>
            <w:shd w:val="clear" w:color="auto" w:fill="F2F2F2"/>
          </w:tcPr>
          <w:p w:rsidR="00F0414B" w:rsidRPr="00105FF2" w:rsidRDefault="00F0414B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0414B" w:rsidRPr="00F0414B" w:rsidRDefault="00112080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&lt;/ns2 regularPaymentDeleteSubscription</w:t>
            </w:r>
            <w:r w:rsidR="00F0414B" w:rsidRPr="00F0414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0414B" w:rsidRPr="00F0414B" w:rsidRDefault="00F0414B" w:rsidP="00F0414B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0414B" w:rsidRDefault="00F0414B" w:rsidP="00F0414B">
      <w:pPr>
        <w:pStyle w:val="af7"/>
        <w:rPr>
          <w:b/>
          <w:color w:val="A6A6A6"/>
          <w:lang w:val="en-US"/>
        </w:rPr>
      </w:pPr>
    </w:p>
    <w:p w:rsidR="00F0414B" w:rsidRPr="00F0414B" w:rsidRDefault="00F0414B" w:rsidP="00F0414B">
      <w:pPr>
        <w:pStyle w:val="23"/>
      </w:pPr>
      <w:bookmarkStart w:id="21" w:name="_Toc372815188"/>
      <w:r>
        <w:t>Операция «Изменение параметров подписки регулярного пополнения»</w:t>
      </w:r>
      <w:bookmarkEnd w:id="21"/>
    </w:p>
    <w:p w:rsidR="00F0414B" w:rsidRDefault="00F0414B" w:rsidP="00F0414B">
      <w:pPr>
        <w:pStyle w:val="32"/>
      </w:pPr>
      <w:bookmarkStart w:id="22" w:name="_Toc372815189"/>
      <w:r>
        <w:t>Общие сведения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0414B" w:rsidRPr="00025D1D" w:rsidRDefault="00F0414B" w:rsidP="00F51CD2">
            <w:pPr>
              <w:pStyle w:val="af7"/>
              <w:ind w:firstLine="0"/>
              <w:rPr>
                <w:lang w:val="en-US"/>
              </w:rPr>
            </w:pPr>
            <w:r w:rsidRPr="00051C8A">
              <w:t>regularPaymentEditSubscription</w:t>
            </w:r>
          </w:p>
        </w:tc>
      </w:tr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0414B" w:rsidRPr="0009076A" w:rsidRDefault="00F0414B" w:rsidP="00F51CD2">
            <w:r w:rsidRPr="00F0414B">
              <w:t>Изменение параметров подписки регулярного пополнения</w:t>
            </w:r>
          </w:p>
        </w:tc>
      </w:tr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0414B" w:rsidRPr="00736E9F" w:rsidRDefault="00F0414B" w:rsidP="00EC048E">
            <w:r>
              <w:t xml:space="preserve">Метод позволяет изменить такие параметры подписки регулярного пополнения, как </w:t>
            </w:r>
            <w:r w:rsidR="00EC048E" w:rsidRPr="00EC048E">
              <w:t>пороговое значение лимита баланса</w:t>
            </w:r>
            <w:r w:rsidR="00EC048E">
              <w:t>, сумму платежа, срок действия подписки.</w:t>
            </w:r>
          </w:p>
        </w:tc>
      </w:tr>
    </w:tbl>
    <w:p w:rsidR="00F0414B" w:rsidRDefault="00EC048E" w:rsidP="00EC048E">
      <w:pPr>
        <w:pStyle w:val="32"/>
      </w:pPr>
      <w:bookmarkStart w:id="23" w:name="_Toc372815190"/>
      <w:r>
        <w:t>Описание входных параметров</w:t>
      </w:r>
      <w:bookmarkEnd w:id="23"/>
    </w:p>
    <w:p w:rsidR="00EC048E" w:rsidRDefault="00EC048E" w:rsidP="00EC048E">
      <w:pPr>
        <w:pStyle w:val="af7"/>
      </w:pPr>
      <w:r w:rsidRPr="0009076A">
        <w:rPr>
          <w:b/>
        </w:rPr>
        <w:t xml:space="preserve">Входные данные: </w:t>
      </w:r>
      <w:r w:rsidRPr="00EC048E">
        <w:rPr>
          <w:b/>
          <w:lang w:val="en-US"/>
        </w:rPr>
        <w:t>regularPaymentEditSubscription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EC048E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EC048E" w:rsidRPr="002D2050">
              <w:rPr>
                <w:sz w:val="20"/>
                <w:szCs w:val="20"/>
              </w:rPr>
              <w:t xml:space="preserve">никальный идентификатор </w:t>
            </w:r>
            <w:r w:rsidR="00EC048E" w:rsidRPr="002D2050">
              <w:rPr>
                <w:sz w:val="20"/>
                <w:szCs w:val="20"/>
              </w:rPr>
              <w:lastRenderedPageBreak/>
              <w:t>подписки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EC048E" w:rsidRPr="00025D1D" w:rsidRDefault="00EC048E" w:rsidP="00EC048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EC048E" w:rsidRPr="0038670F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EC048E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EC048E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EC048E" w:rsidRPr="00CD03A4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EC048E" w:rsidRPr="00CD03A4">
              <w:rPr>
                <w:sz w:val="20"/>
                <w:szCs w:val="20"/>
              </w:rPr>
              <w:t>умма платежа в минимальных денежных единицах (копейках)</w:t>
            </w:r>
          </w:p>
        </w:tc>
        <w:tc>
          <w:tcPr>
            <w:tcW w:w="1965" w:type="dxa"/>
          </w:tcPr>
          <w:p w:rsidR="00EC048E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EC048E" w:rsidRPr="0038670F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EC048E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EC048E" w:rsidRPr="00CD03A4">
              <w:rPr>
                <w:sz w:val="20"/>
                <w:szCs w:val="20"/>
              </w:rPr>
              <w:t>ифровой код валюты платежа по IS</w:t>
            </w:r>
            <w:r w:rsidR="00EC048E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EC048E" w:rsidRPr="004A157D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EC048E" w:rsidRPr="00CD03A4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EC048E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целое положительное число от 1 до 12.</w:t>
            </w:r>
          </w:p>
        </w:tc>
      </w:tr>
    </w:tbl>
    <w:p w:rsidR="00EC048E" w:rsidRDefault="00EC048E" w:rsidP="00EC048E">
      <w:pPr>
        <w:pStyle w:val="32"/>
      </w:pPr>
      <w:bookmarkStart w:id="24" w:name="_Toc372815191"/>
      <w:r>
        <w:t>Описание выходных параметров</w:t>
      </w:r>
      <w:bookmarkEnd w:id="24"/>
    </w:p>
    <w:p w:rsidR="00EC048E" w:rsidRPr="00EC048E" w:rsidRDefault="00EC048E" w:rsidP="00EC048E">
      <w:pPr>
        <w:pStyle w:val="af7"/>
        <w:rPr>
          <w:b/>
        </w:rPr>
      </w:pPr>
      <w:r w:rsidRPr="00EC048E"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C048E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EC048E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C048E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EC048E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4873D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C048E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EC048E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C048E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EC048E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C048E" w:rsidRPr="0078369F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EC048E" w:rsidRDefault="00EC048E" w:rsidP="00EC048E">
      <w:pPr>
        <w:pStyle w:val="32"/>
      </w:pPr>
      <w:bookmarkStart w:id="25" w:name="_Toc372815192"/>
      <w:r>
        <w:t>Ошибки</w:t>
      </w:r>
      <w:bookmarkEnd w:id="25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>Комментарий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EC048E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  <w:p w:rsidR="00EC048E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 w:rsidRPr="00CD03A4"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 w:rsidRPr="00CD03A4"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EC048E" w:rsidRPr="00842094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C048E" w:rsidRDefault="00EC048E" w:rsidP="00EC048E">
      <w:pPr>
        <w:pStyle w:val="32"/>
      </w:pPr>
      <w:bookmarkStart w:id="26" w:name="_Toc372815193"/>
      <w:r>
        <w:t>Контрольные примеры</w:t>
      </w:r>
      <w:bookmarkEnd w:id="26"/>
    </w:p>
    <w:p w:rsidR="00EC048E" w:rsidRDefault="00EC048E" w:rsidP="00EC048E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на изменение параметров подписки регулярного пополнения:</w:t>
      </w:r>
    </w:p>
    <w:p w:rsidR="00EC048E" w:rsidRPr="00B77388" w:rsidRDefault="00EC048E" w:rsidP="00EC048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C048E" w:rsidRPr="00917D25" w:rsidTr="00F51CD2">
        <w:tc>
          <w:tcPr>
            <w:tcW w:w="9604" w:type="dxa"/>
            <w:shd w:val="clear" w:color="auto" w:fill="F2F2F2"/>
          </w:tcPr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EC048E">
              <w:rPr>
                <w:i/>
                <w:sz w:val="20"/>
                <w:szCs w:val="20"/>
                <w:lang w:val="en-US"/>
              </w:rPr>
              <w:t>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&lt;regularPaymentSubscriptionID&gt;31&lt;/regularPaymentSubscriptionID&gt;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&lt;lowerLimitAmount&gt;2000&lt;/lowerLimitAmount&gt;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&lt;paymentAmount&gt;10000&lt;/paymentAmount&gt;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&lt;subscriptionPeriodOfValidity&gt;7&lt;/subscriptionPeriodOfValidity&gt;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EC048E">
              <w:rPr>
                <w:i/>
                <w:sz w:val="20"/>
                <w:szCs w:val="20"/>
                <w:lang w:val="en-US"/>
              </w:rPr>
              <w:t>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C048E" w:rsidRPr="00F6672C" w:rsidRDefault="00EC048E" w:rsidP="00EC048E">
            <w:pPr>
              <w:spacing w:line="240" w:lineRule="auto"/>
              <w:jc w:val="left"/>
              <w:rPr>
                <w:i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C048E" w:rsidRPr="00112080" w:rsidRDefault="00EC048E" w:rsidP="00EC048E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EC048E" w:rsidRDefault="00EC048E" w:rsidP="00EC048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C048E" w:rsidRPr="00B77388" w:rsidRDefault="00EC048E" w:rsidP="00EC048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C048E" w:rsidRPr="00F0414B" w:rsidTr="00F51CD2">
        <w:tc>
          <w:tcPr>
            <w:tcW w:w="9604" w:type="dxa"/>
            <w:shd w:val="clear" w:color="auto" w:fill="F2F2F2"/>
          </w:tcPr>
          <w:p w:rsidR="00EC048E" w:rsidRPr="00105FF2" w:rsidRDefault="00EC048E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C048E" w:rsidRPr="00F0414B" w:rsidRDefault="00EC048E" w:rsidP="00F51CD2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C048E" w:rsidRDefault="00EC048E" w:rsidP="00EC048E">
      <w:pPr>
        <w:pStyle w:val="af7"/>
        <w:rPr>
          <w:b/>
          <w:color w:val="A6A6A6"/>
          <w:lang w:val="en-US"/>
        </w:rPr>
      </w:pPr>
    </w:p>
    <w:p w:rsidR="00EC048E" w:rsidRDefault="00112080" w:rsidP="00112080">
      <w:pPr>
        <w:pStyle w:val="21"/>
      </w:pPr>
      <w:bookmarkStart w:id="27" w:name="_Toc372815194"/>
      <w:r>
        <w:t>Операция «</w:t>
      </w:r>
      <w:r w:rsidRPr="00112080">
        <w:t>Получение информации о списке подписок  регулярного пополнения</w:t>
      </w:r>
      <w:r>
        <w:t>»</w:t>
      </w:r>
      <w:bookmarkEnd w:id="27"/>
    </w:p>
    <w:p w:rsidR="00112080" w:rsidRDefault="001030C1" w:rsidP="00112080">
      <w:pPr>
        <w:pStyle w:val="32"/>
      </w:pPr>
      <w:bookmarkStart w:id="28" w:name="_Toc372815195"/>
      <w:r>
        <w:t>Общие сведения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12080" w:rsidRPr="00025D1D" w:rsidRDefault="00112080" w:rsidP="00F51CD2">
            <w:pPr>
              <w:pStyle w:val="af7"/>
              <w:ind w:firstLine="0"/>
              <w:rPr>
                <w:lang w:val="en-US"/>
              </w:rPr>
            </w:pPr>
            <w:r w:rsidRPr="00051C8A">
              <w:t>regularPaymentReadSubscriptionList</w:t>
            </w:r>
          </w:p>
        </w:tc>
      </w:tr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12080" w:rsidRPr="0009076A" w:rsidRDefault="00112080" w:rsidP="00F51CD2">
            <w:r w:rsidRPr="00112080">
              <w:t>Получение информации о списке подписок  регулярного пополнения</w:t>
            </w:r>
          </w:p>
        </w:tc>
      </w:tr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12080" w:rsidRPr="00736E9F" w:rsidRDefault="00112080" w:rsidP="00112080">
            <w:r>
              <w:t>Метод позволяет получить список подписок данного клиента.</w:t>
            </w:r>
          </w:p>
        </w:tc>
      </w:tr>
    </w:tbl>
    <w:p w:rsidR="00112080" w:rsidRDefault="00112080" w:rsidP="00112080">
      <w:pPr>
        <w:pStyle w:val="32"/>
      </w:pPr>
      <w:bookmarkStart w:id="29" w:name="_Toc372815196"/>
      <w:r>
        <w:t>Описание входных параметров</w:t>
      </w:r>
      <w:bookmarkEnd w:id="29"/>
    </w:p>
    <w:p w:rsidR="00112080" w:rsidRDefault="00112080" w:rsidP="00112080">
      <w:pPr>
        <w:pStyle w:val="af7"/>
      </w:pPr>
      <w:r>
        <w:t>Входные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12080" w:rsidRPr="0009076A" w:rsidTr="00F51CD2">
        <w:tc>
          <w:tcPr>
            <w:tcW w:w="534" w:type="dxa"/>
            <w:vAlign w:val="center"/>
          </w:tcPr>
          <w:p w:rsidR="00112080" w:rsidRPr="0009076A" w:rsidRDefault="0011208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12080" w:rsidRPr="0009076A" w:rsidTr="00F51CD2">
        <w:tc>
          <w:tcPr>
            <w:tcW w:w="534" w:type="dxa"/>
            <w:vAlign w:val="center"/>
          </w:tcPr>
          <w:p w:rsidR="00112080" w:rsidRPr="0009076A" w:rsidRDefault="0011208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</w:t>
            </w:r>
            <w:r>
              <w:rPr>
                <w:sz w:val="20"/>
                <w:szCs w:val="20"/>
              </w:rPr>
              <w:lastRenderedPageBreak/>
              <w:t xml:space="preserve">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112080" w:rsidRPr="00025D1D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12080" w:rsidRPr="00C10630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12080" w:rsidRPr="0009076A" w:rsidTr="00F51CD2">
        <w:tc>
          <w:tcPr>
            <w:tcW w:w="534" w:type="dxa"/>
            <w:vAlign w:val="center"/>
          </w:tcPr>
          <w:p w:rsidR="00112080" w:rsidRPr="0038670F" w:rsidRDefault="0011208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11208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112080" w:rsidRPr="0038670F">
              <w:rPr>
                <w:sz w:val="20"/>
                <w:szCs w:val="20"/>
              </w:rPr>
              <w:t>ип уни</w:t>
            </w:r>
            <w:r w:rsidR="00112080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112080" w:rsidRPr="00C10630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</w:tbl>
    <w:p w:rsidR="00112080" w:rsidRDefault="001030C1" w:rsidP="001030C1">
      <w:pPr>
        <w:pStyle w:val="32"/>
      </w:pPr>
      <w:bookmarkStart w:id="30" w:name="_Toc372815197"/>
      <w:r>
        <w:t>Описание выходных параметров</w:t>
      </w:r>
      <w:bookmarkEnd w:id="30"/>
    </w:p>
    <w:p w:rsidR="001030C1" w:rsidRPr="001030C1" w:rsidRDefault="001030C1" w:rsidP="001030C1">
      <w:pPr>
        <w:pStyle w:val="af7"/>
        <w:rPr>
          <w:b/>
        </w:rPr>
      </w:pPr>
      <w:r w:rsidRPr="001030C1">
        <w:rPr>
          <w:b/>
        </w:rPr>
        <w:t>Выходные параметры: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30C1">
              <w:rPr>
                <w:sz w:val="20"/>
                <w:szCs w:val="20"/>
                <w:lang w:val="en-US"/>
              </w:rPr>
              <w:t>RegularPaymentSubscriptionList</w:t>
            </w:r>
          </w:p>
        </w:tc>
        <w:tc>
          <w:tcPr>
            <w:tcW w:w="1903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1030C1">
              <w:rPr>
                <w:sz w:val="20"/>
                <w:szCs w:val="20"/>
              </w:rPr>
              <w:t>RegularPaymentSubscriptionID</w:t>
            </w:r>
          </w:p>
        </w:tc>
        <w:tc>
          <w:tcPr>
            <w:tcW w:w="1965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30C1">
              <w:rPr>
                <w:sz w:val="20"/>
                <w:szCs w:val="20"/>
              </w:rPr>
              <w:t>tns:RegularPaymentSubscriptionList</w:t>
            </w:r>
          </w:p>
        </w:tc>
        <w:tc>
          <w:tcPr>
            <w:tcW w:w="1989" w:type="dxa"/>
            <w:vAlign w:val="center"/>
          </w:tcPr>
          <w:p w:rsidR="001030C1" w:rsidRPr="004873D0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30C1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1030C1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030C1" w:rsidRPr="004873D0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030C1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30C1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1030C1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1030C1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1030C1" w:rsidRPr="00C1063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030C1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30C1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1030C1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1030C1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1030C1" w:rsidRPr="0078369F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030C1" w:rsidRPr="0009076A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030C1" w:rsidRDefault="006A5E56" w:rsidP="006A5E56">
      <w:pPr>
        <w:pStyle w:val="32"/>
      </w:pPr>
      <w:bookmarkStart w:id="31" w:name="_Toc372815198"/>
      <w:r>
        <w:t>Ошибки</w:t>
      </w:r>
      <w:bookmarkEnd w:id="31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A5E56" w:rsidRPr="0009076A" w:rsidTr="00F51CD2">
        <w:tc>
          <w:tcPr>
            <w:tcW w:w="534" w:type="dxa"/>
            <w:vAlign w:val="center"/>
          </w:tcPr>
          <w:p w:rsidR="006A5E56" w:rsidRPr="0009076A" w:rsidRDefault="006A5E56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>Комментарий</w:t>
            </w:r>
          </w:p>
        </w:tc>
      </w:tr>
      <w:tr w:rsidR="006A5E56" w:rsidRPr="0009076A" w:rsidTr="00F51CD2">
        <w:tc>
          <w:tcPr>
            <w:tcW w:w="534" w:type="dxa"/>
            <w:vAlign w:val="center"/>
          </w:tcPr>
          <w:p w:rsidR="006A5E56" w:rsidRPr="00105FF2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A5E56" w:rsidRPr="0009076A" w:rsidTr="00F51CD2">
        <w:tc>
          <w:tcPr>
            <w:tcW w:w="534" w:type="dxa"/>
            <w:vAlign w:val="center"/>
          </w:tcPr>
          <w:p w:rsidR="006A5E56" w:rsidRPr="006A5E56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A5E56" w:rsidRDefault="006A5E56" w:rsidP="006A5E56">
      <w:pPr>
        <w:pStyle w:val="32"/>
      </w:pPr>
      <w:bookmarkStart w:id="32" w:name="_Toc372815199"/>
      <w:r>
        <w:t>Контрольные примеры</w:t>
      </w:r>
      <w:bookmarkEnd w:id="32"/>
    </w:p>
    <w:p w:rsidR="006A5E56" w:rsidRDefault="006A5E56" w:rsidP="006A5E56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>олучение информации о списке подписок регулярного пополнения</w:t>
      </w:r>
      <w:r>
        <w:rPr>
          <w:b/>
        </w:rPr>
        <w:t>:</w:t>
      </w:r>
    </w:p>
    <w:p w:rsidR="006A5E56" w:rsidRPr="00B77388" w:rsidRDefault="006A5E56" w:rsidP="006A5E56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A5E56" w:rsidRPr="00917D25" w:rsidTr="00F51CD2">
        <w:tc>
          <w:tcPr>
            <w:tcW w:w="9604" w:type="dxa"/>
            <w:shd w:val="clear" w:color="auto" w:fill="F2F2F2"/>
          </w:tcPr>
          <w:p w:rsidR="006A5E56" w:rsidRPr="00EC048E" w:rsidRDefault="006A5E56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&lt;soap:regularPaymentReadSubscriptionList&gt;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&lt;/soap:regularPaymentReadSubscriptionList&gt;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A5E56" w:rsidRPr="00F6672C" w:rsidRDefault="006A5E56" w:rsidP="006A5E56">
            <w:pPr>
              <w:spacing w:line="240" w:lineRule="auto"/>
              <w:jc w:val="left"/>
              <w:rPr>
                <w:i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A5E56" w:rsidRPr="00112080" w:rsidRDefault="006A5E56" w:rsidP="006A5E56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6A5E56" w:rsidRDefault="006A5E56" w:rsidP="006A5E56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A5E56" w:rsidRPr="00B77388" w:rsidRDefault="006A5E56" w:rsidP="006A5E56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A5E56" w:rsidRPr="00F0414B" w:rsidTr="00F51CD2">
        <w:tc>
          <w:tcPr>
            <w:tcW w:w="9604" w:type="dxa"/>
            <w:shd w:val="clear" w:color="auto" w:fill="F2F2F2"/>
          </w:tcPr>
          <w:p w:rsidR="006A5E56" w:rsidRPr="00105FF2" w:rsidRDefault="006A5E56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&lt;ns2:</w:t>
            </w:r>
            <w:r>
              <w:rPr>
                <w:i/>
                <w:sz w:val="20"/>
                <w:szCs w:val="20"/>
                <w:lang w:val="en-US"/>
              </w:rPr>
              <w:t>r</w:t>
            </w:r>
            <w:r w:rsidRPr="006A5E56">
              <w:rPr>
                <w:i/>
                <w:sz w:val="20"/>
                <w:szCs w:val="20"/>
                <w:lang w:val="en-US"/>
              </w:rPr>
              <w:t>egularPaymentReadSubscriptionList</w:t>
            </w:r>
            <w:r w:rsidRPr="007F65E6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&lt;RegularPaymentSubscriptionList&gt;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&lt;RegularPaymentSubscriptionID&gt;12&lt;/RegularPaymentSubscriptionID&gt;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&lt;RegularPaymentSubscriptionID&gt;18&lt;/RegularPaymentSubscriptionID&gt;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&lt;RegularPaymentSubscriptionID&gt;19&lt;/RegularPaymentSubscriptionID&gt;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</w:t>
            </w:r>
            <w:r w:rsidRPr="007F65E6">
              <w:rPr>
                <w:i/>
                <w:sz w:val="20"/>
                <w:szCs w:val="20"/>
                <w:lang w:val="en-US"/>
              </w:rPr>
              <w:t>&lt;RegularPaymentSubscriptionID&gt;20&lt;/RegularPaymentSubscriptionID&gt;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&lt;RegularPaymentSubscriptionID&gt;23&lt;/RegularPaymentSubscriptionID&gt;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&lt;RegularPaymentSubscriptionID&gt;31&lt;/RegularPaymentSubscriptionID&gt;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&lt;/RegularPaymentSubscriptionList&gt;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>
              <w:rPr>
                <w:i/>
                <w:sz w:val="20"/>
                <w:szCs w:val="20"/>
                <w:lang w:val="en-US"/>
              </w:rPr>
              <w:t>r</w:t>
            </w:r>
            <w:r w:rsidRPr="006A5E56">
              <w:rPr>
                <w:i/>
                <w:sz w:val="20"/>
                <w:szCs w:val="20"/>
                <w:lang w:val="en-US"/>
              </w:rPr>
              <w:t>egularPaymentReadSubscriptionList</w:t>
            </w:r>
            <w:r>
              <w:rPr>
                <w:i/>
                <w:sz w:val="20"/>
                <w:szCs w:val="20"/>
                <w:lang w:val="en-US"/>
              </w:rPr>
              <w:t>Response</w:t>
            </w:r>
            <w:r w:rsidRPr="007F65E6">
              <w:rPr>
                <w:i/>
                <w:sz w:val="20"/>
                <w:szCs w:val="20"/>
                <w:lang w:val="en-US"/>
              </w:rPr>
              <w:t>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A5E56" w:rsidRPr="00F0414B" w:rsidRDefault="007F65E6" w:rsidP="007F65E6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A5E56" w:rsidRDefault="006A5E56" w:rsidP="006A5E56">
      <w:pPr>
        <w:pStyle w:val="af7"/>
        <w:rPr>
          <w:b/>
          <w:color w:val="A6A6A6"/>
          <w:lang w:val="en-US"/>
        </w:rPr>
      </w:pPr>
    </w:p>
    <w:p w:rsidR="006A5E56" w:rsidRDefault="007F65E6" w:rsidP="007F65E6">
      <w:pPr>
        <w:pStyle w:val="23"/>
      </w:pPr>
      <w:bookmarkStart w:id="33" w:name="_Toc372815200"/>
      <w:r>
        <w:t>Операция «</w:t>
      </w:r>
      <w:r w:rsidR="001055D0">
        <w:t>Получение информации о параметрах конкретной подписки</w:t>
      </w:r>
      <w:r>
        <w:t>»</w:t>
      </w:r>
      <w:bookmarkEnd w:id="33"/>
    </w:p>
    <w:p w:rsidR="001055D0" w:rsidRDefault="001055D0" w:rsidP="001055D0">
      <w:pPr>
        <w:pStyle w:val="32"/>
      </w:pPr>
      <w:bookmarkStart w:id="34" w:name="_Toc372815201"/>
      <w:r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055D0" w:rsidRPr="00025D1D" w:rsidRDefault="001055D0" w:rsidP="00F51CD2">
            <w:pPr>
              <w:pStyle w:val="af7"/>
              <w:ind w:firstLine="0"/>
              <w:rPr>
                <w:lang w:val="en-US"/>
              </w:rPr>
            </w:pPr>
            <w:r w:rsidRPr="00E4152A">
              <w:t>regularPaymentReadSubscription</w:t>
            </w:r>
          </w:p>
        </w:tc>
      </w:tr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055D0" w:rsidRPr="001055D0" w:rsidRDefault="001055D0" w:rsidP="00F51CD2">
            <w:pPr>
              <w:rPr>
                <w:b/>
              </w:rPr>
            </w:pPr>
            <w:r>
              <w:t>Получение информации о параметрах конкретной подписки</w:t>
            </w:r>
          </w:p>
        </w:tc>
      </w:tr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055D0" w:rsidRPr="00736E9F" w:rsidRDefault="001055D0" w:rsidP="001055D0">
            <w:r>
              <w:t>Метод позволяет получить информацию о подписке по ее идентификатору.</w:t>
            </w:r>
          </w:p>
        </w:tc>
      </w:tr>
    </w:tbl>
    <w:p w:rsidR="001055D0" w:rsidRDefault="001055D0" w:rsidP="001055D0">
      <w:pPr>
        <w:pStyle w:val="32"/>
      </w:pPr>
      <w:bookmarkStart w:id="35" w:name="_Toc372815202"/>
      <w:r>
        <w:t>Описание входных параметров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1055D0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1055D0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025D1D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055D0" w:rsidRPr="00C1063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055D0" w:rsidRDefault="001055D0" w:rsidP="001055D0">
      <w:pPr>
        <w:pStyle w:val="32"/>
      </w:pPr>
      <w:bookmarkStart w:id="36" w:name="_Toc372815203"/>
      <w:r>
        <w:t>Описание</w:t>
      </w:r>
      <w:r w:rsidR="00B92244">
        <w:t xml:space="preserve"> выходных параметров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055D0" w:rsidRPr="004873D0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03" w:type="dxa"/>
          </w:tcPr>
          <w:p w:rsidR="001055D0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Элемент, содержащий описание подписки</w:t>
            </w:r>
          </w:p>
        </w:tc>
        <w:tc>
          <w:tcPr>
            <w:tcW w:w="1965" w:type="dxa"/>
          </w:tcPr>
          <w:p w:rsidR="001055D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4873D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tns:SubscriptionInfo</w:t>
            </w:r>
          </w:p>
        </w:tc>
        <w:tc>
          <w:tcPr>
            <w:tcW w:w="1989" w:type="dxa"/>
            <w:vAlign w:val="center"/>
          </w:tcPr>
          <w:p w:rsidR="001055D0" w:rsidRPr="004873D0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055D0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55D0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1055D0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1055D0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1055D0" w:rsidRPr="00C1063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4873D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055D0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55D0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1055D0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1055D0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1055D0" w:rsidRPr="0078369F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055D0" w:rsidRDefault="00B92244" w:rsidP="001055D0">
      <w:pPr>
        <w:pStyle w:val="af7"/>
        <w:rPr>
          <w:sz w:val="20"/>
          <w:szCs w:val="20"/>
        </w:rPr>
      </w:pPr>
      <w:r w:rsidRPr="00B92244">
        <w:lastRenderedPageBreak/>
        <w:t xml:space="preserve">Описание элемента </w:t>
      </w:r>
      <w:r w:rsidRPr="00B92244">
        <w:rPr>
          <w:b/>
          <w:lang w:val="en-US"/>
        </w:rPr>
        <w:t>SubscriptionInfo</w:t>
      </w:r>
      <w:r>
        <w:rPr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92244" w:rsidRPr="0009076A" w:rsidTr="00F51CD2">
        <w:tc>
          <w:tcPr>
            <w:tcW w:w="534" w:type="dxa"/>
            <w:vAlign w:val="center"/>
          </w:tcPr>
          <w:p w:rsidR="00B92244" w:rsidRPr="0009076A" w:rsidRDefault="00B92244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B92244" w:rsidRP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B9224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B92244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4873D0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С</w:t>
            </w:r>
            <w:proofErr w:type="gramEnd"/>
            <w:r w:rsidRPr="00B92244">
              <w:rPr>
                <w:sz w:val="20"/>
                <w:szCs w:val="20"/>
                <w:lang w:val="en-US"/>
              </w:rPr>
              <w:t>lientID</w:t>
            </w:r>
          </w:p>
        </w:tc>
        <w:tc>
          <w:tcPr>
            <w:tcW w:w="1903" w:type="dxa"/>
          </w:tcPr>
          <w:p w:rsidR="00B92244" w:rsidRPr="002D205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B92244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С</w:t>
            </w:r>
            <w:proofErr w:type="gramEnd"/>
            <w:r w:rsidRPr="0038670F">
              <w:rPr>
                <w:sz w:val="20"/>
                <w:szCs w:val="20"/>
                <w:lang w:val="en-US"/>
              </w:rPr>
              <w:t>lientIDType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B92244" w:rsidRPr="0038670F">
              <w:rPr>
                <w:sz w:val="20"/>
                <w:szCs w:val="20"/>
              </w:rPr>
              <w:t>ип уни</w:t>
            </w:r>
            <w:r w:rsidR="00B92244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B92244">
            <w:pPr>
              <w:widowControl/>
              <w:autoSpaceDN/>
              <w:adjustRightInd/>
              <w:spacing w:line="240" w:lineRule="auto"/>
              <w:textAlignment w:val="auto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B92244"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B92244" w:rsidRPr="00951E27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B73964">
              <w:rPr>
                <w:sz w:val="20"/>
                <w:szCs w:val="20"/>
                <w:lang w:val="en-US"/>
              </w:rPr>
              <w:t>ccountRegion</w:t>
            </w:r>
          </w:p>
        </w:tc>
        <w:tc>
          <w:tcPr>
            <w:tcW w:w="1903" w:type="dxa"/>
          </w:tcPr>
          <w:p w:rsidR="00B92244" w:rsidRPr="002D2050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Регион учащегося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92244" w:rsidRPr="0009076A" w:rsidRDefault="00B7396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B92244" w:rsidRPr="004873D0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proofErr w:type="gramStart"/>
            <w:r w:rsidRPr="0097435C">
              <w:rPr>
                <w:sz w:val="20"/>
                <w:szCs w:val="20"/>
              </w:rPr>
              <w:t>трех значный</w:t>
            </w:r>
            <w:proofErr w:type="gramEnd"/>
            <w:r w:rsidRPr="0097435C">
              <w:rPr>
                <w:sz w:val="20"/>
                <w:szCs w:val="20"/>
              </w:rPr>
              <w:t xml:space="preserve"> код субъекта РФ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B73964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B73964" w:rsidRDefault="00B7396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B92244" w:rsidRPr="0009076A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B92244" w:rsidRPr="004873D0" w:rsidRDefault="004A157D" w:rsidP="00B7396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B73964" w:rsidRPr="00CD03A4">
              <w:rPr>
                <w:sz w:val="20"/>
                <w:szCs w:val="20"/>
              </w:rPr>
              <w:t>умма платежа в минимальных денежных единицах (копейках)</w:t>
            </w:r>
          </w:p>
        </w:tc>
        <w:tc>
          <w:tcPr>
            <w:tcW w:w="1965" w:type="dxa"/>
          </w:tcPr>
          <w:p w:rsidR="00B92244" w:rsidRPr="00C1063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4873D0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951E27">
        <w:tc>
          <w:tcPr>
            <w:tcW w:w="534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B92244" w:rsidRPr="0009076A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B92244" w:rsidRPr="0078369F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B73964" w:rsidRPr="00CD03A4">
              <w:rPr>
                <w:sz w:val="20"/>
                <w:szCs w:val="20"/>
              </w:rPr>
              <w:t>ифровой код валюты платежа по IS</w:t>
            </w:r>
            <w:r w:rsidR="00B73964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B92244" w:rsidRPr="00B7396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739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B73964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B92244" w:rsidRPr="0009076A" w:rsidRDefault="00B73964" w:rsidP="00951E2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B73964" w:rsidRPr="0078369F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51E27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951E27" w:rsidRPr="00951E27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B73964" w:rsidRPr="00951E27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951E27" w:rsidRDefault="00951E27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B73964" w:rsidRPr="0078369F" w:rsidRDefault="00951E27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51E27">
              <w:rPr>
                <w:sz w:val="20"/>
                <w:szCs w:val="20"/>
              </w:rPr>
              <w:t>целое положительное число от 1 до 12</w:t>
            </w: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B73964" w:rsidRPr="0078369F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51E27">
              <w:rPr>
                <w:sz w:val="20"/>
                <w:szCs w:val="20"/>
                <w:lang w:val="en-US"/>
              </w:rPr>
              <w:t>RegistrationDate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951E27" w:rsidRPr="00951E27">
              <w:rPr>
                <w:sz w:val="20"/>
                <w:szCs w:val="20"/>
              </w:rPr>
              <w:t>ата и время регистрации подписки</w:t>
            </w:r>
          </w:p>
        </w:tc>
        <w:tc>
          <w:tcPr>
            <w:tcW w:w="1965" w:type="dxa"/>
          </w:tcPr>
          <w:p w:rsidR="00B73964" w:rsidRPr="0060019E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951E27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B73964" w:rsidRPr="0078369F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11</w:t>
            </w:r>
          </w:p>
        </w:tc>
        <w:tc>
          <w:tcPr>
            <w:tcW w:w="2050" w:type="dxa"/>
          </w:tcPr>
          <w:p w:rsidR="00B73964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ValidityDate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0019E" w:rsidRPr="0060019E">
              <w:rPr>
                <w:sz w:val="20"/>
                <w:szCs w:val="20"/>
              </w:rPr>
              <w:t>ата окончания подписки</w:t>
            </w:r>
          </w:p>
        </w:tc>
        <w:tc>
          <w:tcPr>
            <w:tcW w:w="1965" w:type="dxa"/>
          </w:tcPr>
          <w:p w:rsidR="00B73964" w:rsidRPr="0060019E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B73964" w:rsidRPr="0078369F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DeactivationDate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отключения подписки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подписки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INITIAL – подписка активирована, REBILL_CANCEL – подписка деактивирована</w:t>
            </w: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LastPaymentDate</w:t>
            </w:r>
          </w:p>
        </w:tc>
        <w:tc>
          <w:tcPr>
            <w:tcW w:w="1903" w:type="dxa"/>
          </w:tcPr>
          <w:p w:rsidR="0060019E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0019E" w:rsidRPr="0060019E">
              <w:rPr>
                <w:sz w:val="20"/>
                <w:szCs w:val="20"/>
              </w:rPr>
              <w:t>ата и время последнего платежа по подписке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LastPaymentStatus</w:t>
            </w:r>
          </w:p>
        </w:tc>
        <w:tc>
          <w:tcPr>
            <w:tcW w:w="1903" w:type="dxa"/>
          </w:tcPr>
          <w:p w:rsidR="0060019E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60019E" w:rsidRPr="0060019E">
              <w:rPr>
                <w:sz w:val="20"/>
                <w:szCs w:val="20"/>
              </w:rPr>
              <w:t>татус последнего платежа по подписке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REBIL</w:t>
            </w:r>
            <w:r>
              <w:rPr>
                <w:sz w:val="20"/>
                <w:szCs w:val="20"/>
              </w:rPr>
              <w:t>L_OK – успешный статус платежа,</w:t>
            </w:r>
          </w:p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 – неуспешный статус платежа</w:t>
            </w: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CardNumber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Маскированный номер карты, на которую привязана подписка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CardHolder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Держатель карты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18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CardExpMonth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Срок действия</w:t>
            </w:r>
            <w:r>
              <w:rPr>
                <w:sz w:val="20"/>
                <w:szCs w:val="20"/>
              </w:rPr>
              <w:t xml:space="preserve"> карты</w:t>
            </w:r>
            <w:r w:rsidRPr="0060019E">
              <w:rPr>
                <w:sz w:val="20"/>
                <w:szCs w:val="20"/>
              </w:rPr>
              <w:t>, месяц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19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CardExpYear</w:t>
            </w:r>
          </w:p>
        </w:tc>
        <w:tc>
          <w:tcPr>
            <w:tcW w:w="1903" w:type="dxa"/>
          </w:tcPr>
          <w:p w:rsidR="0060019E" w:rsidRDefault="0060019E" w:rsidP="0060019E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Срок действия</w:t>
            </w:r>
            <w:r>
              <w:rPr>
                <w:sz w:val="20"/>
                <w:szCs w:val="20"/>
              </w:rPr>
              <w:t xml:space="preserve"> карты</w:t>
            </w:r>
            <w:r w:rsidRPr="0060019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год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B92244" w:rsidRDefault="00F51CD2" w:rsidP="00F51CD2">
      <w:pPr>
        <w:pStyle w:val="32"/>
      </w:pPr>
      <w:bookmarkStart w:id="37" w:name="_Toc372815204"/>
      <w:r>
        <w:t>Ошибки</w:t>
      </w:r>
      <w:bookmarkEnd w:id="37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1CD2" w:rsidRPr="0009076A" w:rsidTr="00F51CD2">
        <w:tc>
          <w:tcPr>
            <w:tcW w:w="534" w:type="dxa"/>
            <w:vAlign w:val="center"/>
          </w:tcPr>
          <w:p w:rsidR="00F51CD2" w:rsidRPr="0009076A" w:rsidRDefault="00F51CD2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>Комментарий</w:t>
            </w: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F51CD2" w:rsidRPr="00842094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1CD2" w:rsidRDefault="00F51CD2" w:rsidP="00F51CD2">
      <w:pPr>
        <w:pStyle w:val="32"/>
      </w:pPr>
      <w:bookmarkStart w:id="38" w:name="_Toc372815205"/>
      <w:r>
        <w:t>Контрольные примеры</w:t>
      </w:r>
      <w:bookmarkEnd w:id="38"/>
    </w:p>
    <w:p w:rsidR="00F51CD2" w:rsidRDefault="00F51CD2" w:rsidP="00F51CD2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информации о </w:t>
      </w:r>
      <w:r>
        <w:rPr>
          <w:b/>
        </w:rPr>
        <w:t>подпис</w:t>
      </w:r>
      <w:r w:rsidRPr="006A5E56">
        <w:rPr>
          <w:b/>
        </w:rPr>
        <w:t>к</w:t>
      </w:r>
      <w:r>
        <w:rPr>
          <w:b/>
        </w:rPr>
        <w:t>е</w:t>
      </w:r>
      <w:r w:rsidRPr="006A5E56">
        <w:rPr>
          <w:b/>
        </w:rPr>
        <w:t xml:space="preserve"> регулярного пополнения</w:t>
      </w:r>
      <w:r>
        <w:rPr>
          <w:b/>
        </w:rPr>
        <w:t>:</w:t>
      </w:r>
    </w:p>
    <w:p w:rsidR="00F51CD2" w:rsidRPr="00B77388" w:rsidRDefault="00F51CD2" w:rsidP="00F51CD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51CD2" w:rsidRPr="00917D25" w:rsidTr="00F51CD2">
        <w:tc>
          <w:tcPr>
            <w:tcW w:w="9604" w:type="dxa"/>
            <w:shd w:val="clear" w:color="auto" w:fill="F2F2F2"/>
          </w:tcPr>
          <w:p w:rsidR="00F51CD2" w:rsidRPr="00EC048E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lastRenderedPageBreak/>
              <w:t xml:space="preserve">      &lt;soap:regularPaymentReadSubscription&gt;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&lt;regularPaymentSubscriptionID&gt;802&lt;/regularPaymentSubscriptionID&gt;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&lt;/soap:regularPaymentReadSubscription&gt;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1CD2" w:rsidRPr="00F6672C" w:rsidRDefault="00F51CD2" w:rsidP="00F51CD2">
            <w:pPr>
              <w:spacing w:line="240" w:lineRule="auto"/>
              <w:jc w:val="left"/>
              <w:rPr>
                <w:i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51CD2" w:rsidRPr="00112080" w:rsidRDefault="00F51CD2" w:rsidP="00F51CD2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F51CD2" w:rsidRDefault="00F51CD2" w:rsidP="00F51CD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51CD2" w:rsidRPr="00B77388" w:rsidRDefault="00F51CD2" w:rsidP="00F51CD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51CD2" w:rsidRPr="00F0414B" w:rsidTr="00F51CD2">
        <w:tc>
          <w:tcPr>
            <w:tcW w:w="9604" w:type="dxa"/>
            <w:shd w:val="clear" w:color="auto" w:fill="F2F2F2"/>
          </w:tcPr>
          <w:p w:rsidR="00F51CD2" w:rsidRPr="00105FF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&lt;ns2:readRegularPaymentSubscriptionResponse xmlns:ns2="http://soap.acquiropay.partner.web.processor.ecafe.axetta.ru/"&gt;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&lt;SubscriptionInfo&gt;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&lt;ClientID&gt;111-111-11&lt;/ClientID&gt;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&lt;ClientIDType&gt;1&lt;/ClientIDType&gt;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&lt;ContractID&gt;00600023&lt;/ContractID&gt;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&lt;LowerLimitAmount&gt;20000&lt;/LowerLimitAmount&gt;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&lt;PaymentAmount&gt;10000&lt;/PaymentAmount&gt;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&lt;Currency&gt;643&lt;/Currency&gt;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&lt;SubscriptionPeriodOfValidity&gt;5&lt;/SubscriptionPeriodOfValidity&gt;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&lt;RegistrationDate&gt;2013-10-15T18:05:50+04:00&lt;/RegistrationDate&gt;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&lt;ValidityDate&gt;2014-03-15T19:05:38.987+04:00&lt;/ValidityDate&gt;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&lt;/SubscriptionInfo&gt;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&lt;/ns2:readRegularPaymentSubscriptionResponse&gt;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1CD2" w:rsidRPr="00F51CD2" w:rsidRDefault="00F51CD2" w:rsidP="00F51CD2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51CD2" w:rsidRDefault="00F51CD2" w:rsidP="00F51CD2">
      <w:pPr>
        <w:pStyle w:val="af7"/>
        <w:rPr>
          <w:b/>
          <w:color w:val="A6A6A6"/>
          <w:lang w:val="en-US"/>
        </w:rPr>
      </w:pPr>
    </w:p>
    <w:p w:rsidR="00F51CD2" w:rsidRDefault="000738A2" w:rsidP="000738A2">
      <w:pPr>
        <w:pStyle w:val="23"/>
      </w:pPr>
      <w:bookmarkStart w:id="39" w:name="_Toc372815206"/>
      <w:r>
        <w:t>Операция «Получение списка подписок вместе с информацией по ним»</w:t>
      </w:r>
      <w:bookmarkEnd w:id="39"/>
    </w:p>
    <w:p w:rsidR="000738A2" w:rsidRDefault="000738A2" w:rsidP="000738A2">
      <w:pPr>
        <w:pStyle w:val="32"/>
      </w:pPr>
      <w:bookmarkStart w:id="40" w:name="_Toc372815207"/>
      <w:r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738A2" w:rsidRPr="00025D1D" w:rsidRDefault="000738A2" w:rsidP="00D27E62">
            <w:pPr>
              <w:pStyle w:val="af7"/>
              <w:ind w:firstLine="0"/>
              <w:rPr>
                <w:lang w:val="en-US"/>
              </w:rPr>
            </w:pPr>
            <w:r w:rsidRPr="00E4152A">
              <w:t>regularPaymentReadSubscriptionListWithInfo</w:t>
            </w:r>
          </w:p>
        </w:tc>
      </w:tr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738A2" w:rsidRPr="0009076A" w:rsidRDefault="000738A2" w:rsidP="00D27E62">
            <w:r w:rsidRPr="000738A2">
              <w:t>Получение списка подписок вместе с информацией по ним</w:t>
            </w:r>
          </w:p>
        </w:tc>
      </w:tr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738A2" w:rsidRPr="00736E9F" w:rsidRDefault="000738A2" w:rsidP="00D27E62">
            <w:r>
              <w:t>Метод позволяет получить список подписок данного клиента вместе с полной информацией по ним.</w:t>
            </w:r>
          </w:p>
        </w:tc>
      </w:tr>
    </w:tbl>
    <w:p w:rsidR="000738A2" w:rsidRDefault="000738A2" w:rsidP="000738A2">
      <w:pPr>
        <w:pStyle w:val="32"/>
      </w:pPr>
      <w:bookmarkStart w:id="41" w:name="_Toc372815208"/>
      <w:r>
        <w:t>Описание входных параметров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025D1D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38670F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0738A2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0738A2" w:rsidRPr="0038670F">
              <w:rPr>
                <w:sz w:val="20"/>
                <w:szCs w:val="20"/>
              </w:rPr>
              <w:t>ип уни</w:t>
            </w:r>
            <w:r w:rsidR="000738A2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</w:tbl>
    <w:p w:rsidR="000738A2" w:rsidRDefault="000738A2" w:rsidP="000738A2">
      <w:pPr>
        <w:pStyle w:val="32"/>
      </w:pPr>
      <w:bookmarkStart w:id="42" w:name="_Toc372815209"/>
      <w:r>
        <w:t>Описание выходных параметров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738A2" w:rsidRPr="00B92244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738A2">
              <w:rPr>
                <w:sz w:val="20"/>
                <w:szCs w:val="20"/>
                <w:lang w:val="en-US"/>
              </w:rPr>
              <w:t>RegularPaymentSubscriptionList</w:t>
            </w:r>
          </w:p>
        </w:tc>
        <w:tc>
          <w:tcPr>
            <w:tcW w:w="1903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65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B92244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RegularPaymentSubscriptionList</w:t>
            </w:r>
          </w:p>
        </w:tc>
        <w:tc>
          <w:tcPr>
            <w:tcW w:w="1989" w:type="dxa"/>
            <w:vAlign w:val="center"/>
          </w:tcPr>
          <w:p w:rsidR="000738A2" w:rsidRPr="004873D0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03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Элемент, содержащий описание подписки</w:t>
            </w:r>
          </w:p>
        </w:tc>
        <w:tc>
          <w:tcPr>
            <w:tcW w:w="1965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tns:SubscriptionInfo</w:t>
            </w:r>
          </w:p>
        </w:tc>
        <w:tc>
          <w:tcPr>
            <w:tcW w:w="1989" w:type="dxa"/>
            <w:vAlign w:val="center"/>
          </w:tcPr>
          <w:p w:rsidR="000738A2" w:rsidRPr="004873D0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738A2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0738A2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0738A2" w:rsidRPr="004873D0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0738A2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0738A2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0738A2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0738A2" w:rsidRPr="0078369F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0738A2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0738A2" w:rsidRPr="0078369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0738A2" w:rsidRDefault="005808B5" w:rsidP="000738A2">
      <w:pPr>
        <w:pStyle w:val="af7"/>
      </w:pPr>
      <w:r>
        <w:t xml:space="preserve">Описание элемента </w:t>
      </w:r>
      <w:r w:rsidRPr="005808B5">
        <w:rPr>
          <w:b/>
          <w:lang w:val="en-US"/>
        </w:rPr>
        <w:t>SubscriptionInfo</w:t>
      </w:r>
      <w:r>
        <w:rPr>
          <w:b/>
        </w:rPr>
        <w:t xml:space="preserve"> </w:t>
      </w:r>
      <w:r>
        <w:t>аналогично пункту 2.5.3.</w:t>
      </w:r>
    </w:p>
    <w:p w:rsidR="005808B5" w:rsidRDefault="005808B5" w:rsidP="005808B5">
      <w:pPr>
        <w:pStyle w:val="32"/>
      </w:pPr>
      <w:bookmarkStart w:id="43" w:name="_Toc372815210"/>
      <w:r>
        <w:t>Ошибки</w:t>
      </w:r>
      <w:bookmarkEnd w:id="43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808B5" w:rsidRPr="0009076A" w:rsidTr="00D27E62">
        <w:tc>
          <w:tcPr>
            <w:tcW w:w="534" w:type="dxa"/>
            <w:vAlign w:val="center"/>
          </w:tcPr>
          <w:p w:rsidR="005808B5" w:rsidRPr="0009076A" w:rsidRDefault="005808B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>Комментарий</w:t>
            </w:r>
          </w:p>
        </w:tc>
      </w:tr>
      <w:tr w:rsidR="005808B5" w:rsidRPr="0009076A" w:rsidTr="00D27E62">
        <w:tc>
          <w:tcPr>
            <w:tcW w:w="534" w:type="dxa"/>
            <w:vAlign w:val="center"/>
          </w:tcPr>
          <w:p w:rsidR="005808B5" w:rsidRPr="00105FF2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8B5" w:rsidRPr="0009076A" w:rsidTr="00D27E62">
        <w:tc>
          <w:tcPr>
            <w:tcW w:w="534" w:type="dxa"/>
            <w:vAlign w:val="center"/>
          </w:tcPr>
          <w:p w:rsidR="005808B5" w:rsidRPr="005808B5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808B5" w:rsidRDefault="005808B5" w:rsidP="005808B5">
      <w:pPr>
        <w:pStyle w:val="32"/>
      </w:pPr>
      <w:bookmarkStart w:id="44" w:name="_Toc372815211"/>
      <w:r>
        <w:t>Контрольные примеры</w:t>
      </w:r>
      <w:bookmarkEnd w:id="44"/>
    </w:p>
    <w:p w:rsidR="005808B5" w:rsidRDefault="005808B5" w:rsidP="005808B5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списка подписок вместе с информацией по ним:</w:t>
      </w:r>
    </w:p>
    <w:p w:rsidR="005808B5" w:rsidRPr="00B77388" w:rsidRDefault="005808B5" w:rsidP="005808B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808B5" w:rsidRPr="00917D25" w:rsidTr="00D27E62">
        <w:tc>
          <w:tcPr>
            <w:tcW w:w="9604" w:type="dxa"/>
            <w:shd w:val="clear" w:color="auto" w:fill="F2F2F2"/>
          </w:tcPr>
          <w:p w:rsidR="005808B5" w:rsidRPr="005808B5" w:rsidRDefault="005808B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&lt;soap:regularPaymentReadSubscriptionListWithInfo&gt;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&lt;/soap:regularPaymentReadSubscriptionListWithInfo&gt;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808B5" w:rsidRPr="00F6672C" w:rsidRDefault="005808B5" w:rsidP="005808B5">
            <w:pPr>
              <w:spacing w:line="240" w:lineRule="auto"/>
              <w:jc w:val="left"/>
              <w:rPr>
                <w:i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808B5" w:rsidRPr="00112080" w:rsidRDefault="005808B5" w:rsidP="005808B5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5808B5" w:rsidRDefault="005808B5" w:rsidP="005808B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808B5" w:rsidRPr="00B77388" w:rsidRDefault="005808B5" w:rsidP="005808B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808B5" w:rsidRPr="00F0414B" w:rsidTr="00D27E62">
        <w:tc>
          <w:tcPr>
            <w:tcW w:w="9604" w:type="dxa"/>
            <w:shd w:val="clear" w:color="auto" w:fill="F2F2F2"/>
          </w:tcPr>
          <w:p w:rsidR="005808B5" w:rsidRPr="005808B5" w:rsidRDefault="005808B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268C9">
              <w:rPr>
                <w:i/>
                <w:sz w:val="20"/>
                <w:szCs w:val="20"/>
                <w:lang w:val="en-US"/>
              </w:rPr>
              <w:t>&lt;soap:Body&gt;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&lt;ns2:regularPaymentReadSubscriptionListWithInfoResponse </w:t>
            </w:r>
            <w:r w:rsidRPr="005808B5">
              <w:rPr>
                <w:i/>
                <w:sz w:val="20"/>
                <w:szCs w:val="20"/>
                <w:lang w:val="en-US"/>
              </w:rPr>
              <w:lastRenderedPageBreak/>
              <w:t>xmlns:ns2="http://soap.acquiropay.partner.web.processor.ecafe.axetta.ru/"&gt;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&lt;RegularPaymentSubscriptionList&gt;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&lt;RegularPaymentSubscriptionID&gt;23&lt;/RegularPaymentSubscriptionID&gt;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&lt;ClientID/&gt;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&lt;ClientIDType&gt;2&lt;/ClientIDType&gt;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&lt;ContractID&gt;00600023&lt;/ContractID&gt;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&lt;LowerLimitAmount&gt;5000&lt;/LowerLimitAmount&gt;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&lt;PaymentAmount&gt;10000&lt;/PaymentAmount&gt;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&lt;Currency&gt;643&lt;/Currency&gt;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&lt;SubscriptionPeriodOfValidity&gt;10&lt;/SubscriptionPeriodOfValidity&gt;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&lt;RegistrationDate&gt;2013-10-18T11:21:54.307+04:00&lt;/RegistrationDate&gt;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&lt;ValidityDate&gt;2014-08-18T11:22:33.628+04:00&lt;/ValidityDate&gt;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268C9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5808B5">
              <w:rPr>
                <w:i/>
                <w:sz w:val="20"/>
                <w:szCs w:val="20"/>
                <w:lang w:val="en-US"/>
              </w:rPr>
              <w:t>&lt;Status&gt;INITIAL&lt;/Status&gt;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&lt;LastPaymentDate&gt;2013-11-15T15:32:05.309+04:00&lt;/LastPaymentDate&gt;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&lt;LastPaymentStatus&gt;KO&lt;/LastPaymentStatus&gt;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&lt;/SubscriptionInfo&gt;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&lt;RegularPaymentSubscriptionID&gt;46&lt;/RegularPaymentSubscriptionID&gt;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&lt;ClientID&gt;111-111-11&lt;/ClientID&gt;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&lt;ClientIDType&gt;1&lt;/ClientIDType&gt;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&lt;ContractID&gt;00600023&lt;/ContractID&gt;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&lt;LowerLimitAmount&gt;25000&lt;/LowerLimitAmount&gt;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&lt;PaymentAmount&gt;20000&lt;/PaymentAmount&gt;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&lt;Currency&gt;643&lt;/Currency&gt;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&lt;SubscriptionPeriodOfValidity&gt;11&lt;/SubscriptionPeriodOfValidity&gt;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&lt;RegistrationDate&gt;2013-10-29T15:35:41.468+04:00&lt;/RegistrationDate&gt;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&lt;ValidityDate&gt;2014-09-29T15:37:55.874+04:00&lt;/ValidityDate&gt;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&lt;Status&gt;INITIAL&lt;/Status&gt;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&lt;/SubscriptionInfo&gt;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&lt;/RegularPaymentSubscriptionList&gt;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&lt;/ns2:regularPaymentReadSubscriptionListWithInfoResponse&gt;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268C9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808B5" w:rsidRPr="005808B5" w:rsidRDefault="005808B5" w:rsidP="005808B5">
            <w:pPr>
              <w:spacing w:line="240" w:lineRule="auto"/>
              <w:rPr>
                <w:sz w:val="20"/>
                <w:szCs w:val="20"/>
              </w:rPr>
            </w:pPr>
            <w:r w:rsidRPr="005808B5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5808B5" w:rsidRDefault="005808B5" w:rsidP="005808B5">
      <w:pPr>
        <w:pStyle w:val="af7"/>
        <w:rPr>
          <w:b/>
          <w:color w:val="A6A6A6"/>
          <w:lang w:val="en-US"/>
        </w:rPr>
      </w:pPr>
    </w:p>
    <w:p w:rsidR="005808B5" w:rsidRDefault="005808B5" w:rsidP="005808B5">
      <w:pPr>
        <w:pStyle w:val="23"/>
      </w:pPr>
      <w:bookmarkStart w:id="45" w:name="_Toc372815212"/>
      <w:r>
        <w:t>Операция «Получение</w:t>
      </w:r>
      <w:r w:rsidRPr="00E4152A">
        <w:t xml:space="preserve"> платежей</w:t>
      </w:r>
      <w:r>
        <w:t xml:space="preserve"> по подписке за заданный период»</w:t>
      </w:r>
      <w:bookmarkEnd w:id="45"/>
    </w:p>
    <w:p w:rsidR="005808B5" w:rsidRDefault="005808B5" w:rsidP="005808B5">
      <w:pPr>
        <w:pStyle w:val="32"/>
      </w:pPr>
      <w:bookmarkStart w:id="46" w:name="_Toc372815213"/>
      <w:r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808B5" w:rsidRPr="00025D1D" w:rsidRDefault="004B4EE3" w:rsidP="00D27E62">
            <w:pPr>
              <w:pStyle w:val="af7"/>
              <w:ind w:firstLine="0"/>
              <w:rPr>
                <w:lang w:val="en-US"/>
              </w:rPr>
            </w:pPr>
            <w:r w:rsidRPr="004B4EE3">
              <w:t>regularPaymentReadPayments</w:t>
            </w:r>
          </w:p>
        </w:tc>
      </w:tr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808B5" w:rsidRPr="0009076A" w:rsidRDefault="004B4EE3" w:rsidP="00D27E62">
            <w:r>
              <w:t>Получение</w:t>
            </w:r>
            <w:r w:rsidRPr="00E4152A">
              <w:t xml:space="preserve"> платежей</w:t>
            </w:r>
            <w:r>
              <w:t xml:space="preserve"> по подписке за заданный период</w:t>
            </w:r>
          </w:p>
        </w:tc>
      </w:tr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808B5" w:rsidRPr="00736E9F" w:rsidRDefault="005808B5" w:rsidP="004B4EE3">
            <w:r>
              <w:t xml:space="preserve">Метод позволяет получить список </w:t>
            </w:r>
            <w:r w:rsidR="004B4EE3">
              <w:t>платежей за определенный период по конкретной подписке вместе с информацией по ним</w:t>
            </w:r>
            <w:r>
              <w:t>.</w:t>
            </w:r>
          </w:p>
        </w:tc>
      </w:tr>
    </w:tbl>
    <w:p w:rsidR="005808B5" w:rsidRDefault="004B4EE3" w:rsidP="004B4EE3">
      <w:pPr>
        <w:pStyle w:val="32"/>
      </w:pPr>
      <w:bookmarkStart w:id="47" w:name="_Toc372815214"/>
      <w:r>
        <w:t>Описание входных параметров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4B4EE3" w:rsidRPr="0038670F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4B4EE3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025D1D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4B4EE3" w:rsidRPr="002D2050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B4EE3">
              <w:rPr>
                <w:sz w:val="20"/>
                <w:szCs w:val="20"/>
                <w:lang w:val="en-US"/>
              </w:rPr>
              <w:t>beginDate</w:t>
            </w:r>
          </w:p>
        </w:tc>
        <w:tc>
          <w:tcPr>
            <w:tcW w:w="1903" w:type="dxa"/>
          </w:tcPr>
          <w:p w:rsidR="004B4EE3" w:rsidRPr="002D2050" w:rsidRDefault="007568C8" w:rsidP="004B4EE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4B4EE3" w:rsidRPr="004B4EE3">
              <w:rPr>
                <w:sz w:val="20"/>
                <w:szCs w:val="20"/>
              </w:rPr>
              <w:t>ачальная дата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B4EE3" w:rsidRPr="00C10630" w:rsidRDefault="004B4EE3" w:rsidP="004B4EE3">
            <w:pPr>
              <w:pStyle w:val="affff1"/>
              <w:ind w:left="0"/>
              <w:rPr>
                <w:sz w:val="20"/>
                <w:szCs w:val="20"/>
              </w:rPr>
            </w:pPr>
            <w:r w:rsidRPr="004B4EE3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 даты – “YYYY-MM-DD”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B4EE3" w:rsidRPr="002D2050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B4EE3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4B4EE3" w:rsidRPr="002D2050" w:rsidRDefault="007568C8" w:rsidP="004B4EE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B4EE3" w:rsidRPr="004B4EE3">
              <w:rPr>
                <w:sz w:val="20"/>
                <w:szCs w:val="20"/>
              </w:rPr>
              <w:t>онечная дата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B4EE3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 даты – “YYYY-MM-DD”</w:t>
            </w:r>
          </w:p>
        </w:tc>
      </w:tr>
    </w:tbl>
    <w:p w:rsidR="004B4EE3" w:rsidRDefault="004B4EE3" w:rsidP="004B4EE3">
      <w:pPr>
        <w:pStyle w:val="32"/>
      </w:pPr>
      <w:bookmarkStart w:id="48" w:name="_Toc372815215"/>
      <w:r>
        <w:t>Описание выходных параметров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B4EE3" w:rsidRPr="00B92244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RegularPaymentList</w:t>
            </w:r>
          </w:p>
        </w:tc>
        <w:tc>
          <w:tcPr>
            <w:tcW w:w="1903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="002D7E15" w:rsidRPr="002D7E15">
              <w:rPr>
                <w:sz w:val="20"/>
                <w:szCs w:val="20"/>
                <w:lang w:val="en-US"/>
              </w:rPr>
              <w:t>RegularPayment</w:t>
            </w:r>
          </w:p>
        </w:tc>
        <w:tc>
          <w:tcPr>
            <w:tcW w:w="1965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B92244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="002D7E15" w:rsidRPr="002D7E15">
              <w:rPr>
                <w:sz w:val="20"/>
                <w:szCs w:val="20"/>
                <w:lang w:val="en-US"/>
              </w:rPr>
              <w:t>RegularPaymentList</w:t>
            </w:r>
          </w:p>
        </w:tc>
        <w:tc>
          <w:tcPr>
            <w:tcW w:w="1989" w:type="dxa"/>
            <w:vAlign w:val="center"/>
          </w:tcPr>
          <w:p w:rsidR="004B4EE3" w:rsidRPr="004873D0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B4EE3" w:rsidRPr="004873D0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RegularPayment</w:t>
            </w:r>
          </w:p>
        </w:tc>
        <w:tc>
          <w:tcPr>
            <w:tcW w:w="1903" w:type="dxa"/>
          </w:tcPr>
          <w:p w:rsidR="004B4EE3" w:rsidRDefault="004B4EE3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Элемент, содержащий </w:t>
            </w:r>
            <w:r w:rsidR="002D7E15">
              <w:rPr>
                <w:sz w:val="20"/>
                <w:szCs w:val="20"/>
              </w:rPr>
              <w:t>информацию об одном платеже</w:t>
            </w:r>
          </w:p>
        </w:tc>
        <w:tc>
          <w:tcPr>
            <w:tcW w:w="1965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4873D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="002D7E15" w:rsidRPr="002D7E15">
              <w:rPr>
                <w:sz w:val="20"/>
                <w:szCs w:val="20"/>
                <w:lang w:val="en-US"/>
              </w:rPr>
              <w:t xml:space="preserve"> RegularPayment</w:t>
            </w:r>
          </w:p>
        </w:tc>
        <w:tc>
          <w:tcPr>
            <w:tcW w:w="1989" w:type="dxa"/>
            <w:vAlign w:val="center"/>
          </w:tcPr>
          <w:p w:rsidR="004B4EE3" w:rsidRPr="004873D0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B4EE3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B4EE3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4B4EE3" w:rsidRPr="004873D0" w:rsidRDefault="004A157D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B4EE3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4873D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4B4EE3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B4EE3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4B4EE3" w:rsidRPr="0078369F" w:rsidRDefault="004A157D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4B4EE3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4B4EE3" w:rsidRPr="0078369F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4B4EE3" w:rsidRDefault="002D7E15" w:rsidP="004B4EE3">
      <w:pPr>
        <w:pStyle w:val="af7"/>
        <w:rPr>
          <w:b/>
        </w:rPr>
      </w:pPr>
      <w:r>
        <w:t xml:space="preserve">Описание элемента </w:t>
      </w:r>
      <w:r w:rsidRPr="002D7E15">
        <w:rPr>
          <w:b/>
        </w:rPr>
        <w:t>RegularPayment</w:t>
      </w:r>
      <w:r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D7E15" w:rsidRPr="00B92244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2D7E15" w:rsidRDefault="002D7E15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B92244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4873D0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PaymentDate</w:t>
            </w:r>
          </w:p>
        </w:tc>
        <w:tc>
          <w:tcPr>
            <w:tcW w:w="1903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2D7E15" w:rsidRPr="004873D0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ClientBalance</w:t>
            </w:r>
          </w:p>
        </w:tc>
        <w:tc>
          <w:tcPr>
            <w:tcW w:w="1903" w:type="dxa"/>
          </w:tcPr>
          <w:p w:rsidR="002D7E15" w:rsidRPr="004873D0" w:rsidRDefault="002D7E15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Баланс клиента на момент платежа</w:t>
            </w:r>
          </w:p>
        </w:tc>
        <w:tc>
          <w:tcPr>
            <w:tcW w:w="1965" w:type="dxa"/>
          </w:tcPr>
          <w:p w:rsidR="002D7E15" w:rsidRPr="00C1063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2D7E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ThresholdAmount</w:t>
            </w:r>
          </w:p>
        </w:tc>
        <w:tc>
          <w:tcPr>
            <w:tcW w:w="1903" w:type="dxa"/>
          </w:tcPr>
          <w:p w:rsidR="002D7E15" w:rsidRPr="0078369F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Нижнее пороговое значение подписки на момент платежа</w:t>
            </w:r>
          </w:p>
        </w:tc>
        <w:tc>
          <w:tcPr>
            <w:tcW w:w="1965" w:type="dxa"/>
          </w:tcPr>
          <w:p w:rsidR="002D7E15" w:rsidRPr="0078369F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2D7E15" w:rsidRPr="002D7E15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PaymentStatus</w:t>
            </w:r>
          </w:p>
        </w:tc>
        <w:tc>
          <w:tcPr>
            <w:tcW w:w="1903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D7E15" w:rsidRP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2D7E15">
              <w:rPr>
                <w:sz w:val="20"/>
                <w:szCs w:val="20"/>
                <w:lang w:val="en-US"/>
              </w:rPr>
              <w:t>REBILL</w:t>
            </w:r>
            <w:r w:rsidRPr="002D7E15">
              <w:rPr>
                <w:sz w:val="20"/>
                <w:szCs w:val="20"/>
              </w:rPr>
              <w:t>_</w:t>
            </w:r>
            <w:r w:rsidRPr="002D7E15">
              <w:rPr>
                <w:sz w:val="20"/>
                <w:szCs w:val="20"/>
                <w:lang w:val="en-US"/>
              </w:rPr>
              <w:t>OK</w:t>
            </w:r>
            <w:r w:rsidRPr="002D7E15">
              <w:rPr>
                <w:sz w:val="20"/>
                <w:szCs w:val="20"/>
              </w:rPr>
              <w:t xml:space="preserve"> – статус успешного платежа, </w:t>
            </w:r>
            <w:r w:rsidRPr="002D7E15">
              <w:rPr>
                <w:sz w:val="20"/>
                <w:szCs w:val="20"/>
                <w:lang w:val="en-US"/>
              </w:rPr>
              <w:t>KO</w:t>
            </w:r>
            <w:r w:rsidRPr="002D7E15">
              <w:rPr>
                <w:sz w:val="20"/>
                <w:szCs w:val="20"/>
              </w:rPr>
              <w:t xml:space="preserve"> – неуспешный платеж</w:t>
            </w:r>
          </w:p>
        </w:tc>
      </w:tr>
    </w:tbl>
    <w:p w:rsidR="002D7E15" w:rsidRDefault="002D7E15" w:rsidP="002D7E15">
      <w:pPr>
        <w:pStyle w:val="32"/>
      </w:pPr>
      <w:bookmarkStart w:id="49" w:name="_Toc372815216"/>
      <w:r>
        <w:t>Ошибки</w:t>
      </w:r>
      <w:bookmarkEnd w:id="4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>Комментарий</w:t>
            </w: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2D7E15" w:rsidRPr="00842094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D7E15" w:rsidRDefault="002D7E15" w:rsidP="002D7E15">
      <w:pPr>
        <w:pStyle w:val="32"/>
      </w:pPr>
      <w:bookmarkStart w:id="50" w:name="_Toc372815217"/>
      <w:r>
        <w:lastRenderedPageBreak/>
        <w:t>Контрольные примеры</w:t>
      </w:r>
      <w:bookmarkEnd w:id="50"/>
    </w:p>
    <w:p w:rsidR="002D7E15" w:rsidRDefault="002D7E15" w:rsidP="002D7E15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списка платежей по подписке:</w:t>
      </w:r>
    </w:p>
    <w:p w:rsidR="002D7E15" w:rsidRPr="00B77388" w:rsidRDefault="002D7E15" w:rsidP="002D7E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D7E15" w:rsidRPr="00917D25" w:rsidTr="00D27E62">
        <w:tc>
          <w:tcPr>
            <w:tcW w:w="9604" w:type="dxa"/>
            <w:shd w:val="clear" w:color="auto" w:fill="F2F2F2"/>
          </w:tcPr>
          <w:p w:rsidR="002D7E15" w:rsidRPr="005808B5" w:rsidRDefault="002D7E1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&lt;soap:regularPaymentReadPayments&gt;</w:t>
            </w:r>
          </w:p>
          <w:p w:rsidR="002D7E15" w:rsidRPr="00C268C9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&lt;regularPaymentSubscriptionID&gt;18&lt;/regularPaymentSubscriptionID&gt;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&lt;beginDate&gt;2013-10-01&lt;/beginDate&gt;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&lt;endDate&gt;2013-10-30&lt;/endDate&gt;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&lt;/soap:regularPaymentReadPayments&gt;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2D7E15" w:rsidRPr="00F6672C" w:rsidRDefault="002D7E15" w:rsidP="002D7E15">
            <w:pPr>
              <w:spacing w:line="240" w:lineRule="auto"/>
              <w:jc w:val="left"/>
              <w:rPr>
                <w:i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2D7E15" w:rsidRPr="00112080" w:rsidRDefault="002D7E15" w:rsidP="002D7E15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2D7E15" w:rsidRDefault="002D7E15" w:rsidP="002D7E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2D7E15" w:rsidRPr="00B77388" w:rsidRDefault="002D7E15" w:rsidP="002D7E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D7E15" w:rsidRPr="00F0414B" w:rsidTr="00D27E62">
        <w:tc>
          <w:tcPr>
            <w:tcW w:w="9604" w:type="dxa"/>
            <w:shd w:val="clear" w:color="auto" w:fill="F2F2F2"/>
          </w:tcPr>
          <w:p w:rsidR="002D7E15" w:rsidRPr="005808B5" w:rsidRDefault="002D7E1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2D7E15">
              <w:rPr>
                <w:i/>
                <w:sz w:val="20"/>
                <w:szCs w:val="20"/>
                <w:lang w:val="en-US"/>
              </w:rPr>
              <w:t>regularPaymentReadPayment</w:t>
            </w:r>
            <w:r>
              <w:rPr>
                <w:i/>
                <w:sz w:val="20"/>
                <w:szCs w:val="20"/>
                <w:lang w:val="en-US"/>
              </w:rPr>
              <w:t>s</w:t>
            </w:r>
            <w:r w:rsidRPr="00E37F9E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&lt;RegularPaymentList&gt;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&lt;PaymentAmount&gt;10000&lt;/PaymentAmount&gt;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&lt;PaymentDate&gt;</w:t>
            </w:r>
            <w:r w:rsidRPr="005808B5">
              <w:rPr>
                <w:i/>
                <w:sz w:val="20"/>
                <w:szCs w:val="20"/>
                <w:lang w:val="en-US"/>
              </w:rPr>
              <w:t>2013-10-29T15:35:41.468+04:00</w:t>
            </w:r>
            <w:r w:rsidRPr="00E37F9E">
              <w:rPr>
                <w:i/>
                <w:sz w:val="20"/>
                <w:szCs w:val="20"/>
                <w:lang w:val="en-US"/>
              </w:rPr>
              <w:t>&lt;/PaymentDate&gt;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&lt;ClientBalance&gt;0&lt;/ClientBalance&gt;</w:t>
            </w:r>
          </w:p>
          <w:p w:rsid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&lt;ThresholdAmount&gt;15000&lt;/ThresholdAmount&gt;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   &lt;PaymentStatus&gt;REBILL_OK&lt;/PaymentStatus&gt;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&lt;/RegularPayment&gt;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&lt;PaymentAmount&gt;1000&lt;/PaymentAmount&gt;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&lt;PaymentDate&gt;</w:t>
            </w:r>
            <w:r w:rsidRPr="005808B5">
              <w:rPr>
                <w:i/>
                <w:sz w:val="20"/>
                <w:szCs w:val="20"/>
                <w:lang w:val="en-US"/>
              </w:rPr>
              <w:t>2013-10-29T15:3</w:t>
            </w:r>
            <w:r>
              <w:rPr>
                <w:i/>
                <w:sz w:val="20"/>
                <w:szCs w:val="20"/>
                <w:lang w:val="en-US"/>
              </w:rPr>
              <w:t>9:20.201</w:t>
            </w:r>
            <w:r w:rsidRPr="005808B5">
              <w:rPr>
                <w:i/>
                <w:sz w:val="20"/>
                <w:szCs w:val="20"/>
                <w:lang w:val="en-US"/>
              </w:rPr>
              <w:t>+04:00</w:t>
            </w:r>
            <w:r w:rsidRPr="00E37F9E">
              <w:rPr>
                <w:i/>
                <w:sz w:val="20"/>
                <w:szCs w:val="20"/>
                <w:lang w:val="en-US"/>
              </w:rPr>
              <w:t>&lt;/PaymentDate&gt;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lang w:val="en-US"/>
              </w:rPr>
              <w:t xml:space="preserve">                &lt;ClientBalance&gt;</w:t>
            </w:r>
            <w:r w:rsidRPr="00E37F9E">
              <w:rPr>
                <w:i/>
                <w:sz w:val="20"/>
                <w:szCs w:val="20"/>
                <w:lang w:val="en-US"/>
              </w:rPr>
              <w:t>10000&lt;/ClientBalance&gt;</w:t>
            </w:r>
          </w:p>
          <w:p w:rsid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&lt;ThresholdAmount&gt;15000&lt;/ThresholdAmount&gt;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   &lt;PaymentStatus&gt;REBILL_OK&lt;/PaymentStatus&gt;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&lt;/RegularPayment&gt;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&lt;/RegularPaymentList&gt;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D7E15">
              <w:rPr>
                <w:i/>
                <w:sz w:val="20"/>
                <w:szCs w:val="20"/>
                <w:lang w:val="en-US"/>
              </w:rPr>
              <w:t>regularPaymentReadPayment</w:t>
            </w:r>
            <w:r>
              <w:rPr>
                <w:i/>
                <w:sz w:val="20"/>
                <w:szCs w:val="20"/>
                <w:lang w:val="en-US"/>
              </w:rPr>
              <w:t>sResponse</w:t>
            </w:r>
            <w:r w:rsidRPr="00E37F9E">
              <w:rPr>
                <w:i/>
                <w:sz w:val="20"/>
                <w:szCs w:val="20"/>
                <w:lang w:val="en-US"/>
              </w:rPr>
              <w:t>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2D7E15" w:rsidRPr="005808B5" w:rsidRDefault="00E37F9E" w:rsidP="00E37F9E">
            <w:pPr>
              <w:spacing w:line="240" w:lineRule="auto"/>
              <w:rPr>
                <w:sz w:val="20"/>
                <w:szCs w:val="20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D7E15" w:rsidRPr="00C268C9" w:rsidRDefault="002D7E15" w:rsidP="00C268C9">
      <w:pPr>
        <w:pStyle w:val="af7"/>
        <w:ind w:firstLine="0"/>
        <w:rPr>
          <w:lang w:val="en-US"/>
        </w:rPr>
      </w:pPr>
    </w:p>
    <w:p w:rsidR="005377F7" w:rsidRPr="00F0414B" w:rsidRDefault="00041D74" w:rsidP="00C268C9">
      <w:pPr>
        <w:pStyle w:val="af7"/>
        <w:rPr>
          <w:b/>
        </w:rPr>
      </w:pPr>
      <w:r w:rsidRPr="00F0414B">
        <w:rPr>
          <w:b/>
        </w:rPr>
        <w:br w:type="page"/>
      </w:r>
    </w:p>
    <w:p w:rsidR="0038149F" w:rsidRPr="00A75305" w:rsidRDefault="00A75305" w:rsidP="00A75305">
      <w:pPr>
        <w:pStyle w:val="12"/>
      </w:pPr>
      <w:bookmarkStart w:id="51" w:name="_Toc372815218"/>
      <w:r w:rsidRPr="00A75305">
        <w:lastRenderedPageBreak/>
        <w:t>П</w:t>
      </w:r>
      <w:r w:rsidR="0038149F" w:rsidRPr="00A75305">
        <w:t>риложения</w:t>
      </w:r>
      <w:bookmarkEnd w:id="51"/>
    </w:p>
    <w:p w:rsidR="0038149F" w:rsidRPr="0038149F" w:rsidRDefault="0038149F" w:rsidP="0038149F">
      <w:pPr>
        <w:pStyle w:val="23"/>
      </w:pPr>
      <w:bookmarkStart w:id="52" w:name="_Toc372815219"/>
      <w:r w:rsidRPr="0038149F">
        <w:t>Описание сервиса (WSDL)</w:t>
      </w:r>
      <w:bookmarkEnd w:id="52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C268C9" w:rsidTr="00C268C9">
        <w:tc>
          <w:tcPr>
            <w:tcW w:w="10421" w:type="dxa"/>
          </w:tcPr>
          <w:bookmarkEnd w:id="3"/>
          <w:p w:rsidR="004A157D" w:rsidRPr="008C4D24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&lt;?xml</w:t>
            </w:r>
            <w:proofErr w:type="gramEnd"/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version='1.0' encoding='UTF-8'?&gt;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&lt;wsdl:definitions name="RegularPaymentWSService" targetNamespace="http://soap.acquiropay.partner.web.processor.ecafe.axetta.ru/" xmlns:ns1="http://schemas.xmlsoap.org/soap/http" xmlns:soap="http://schemas.xmlsoap.org/wsdl/soap/" xmlns:tns="http://soap.acquiropay.partner.web.processor.ecafe.axetta.ru/" xmlns:wsdl="http://schemas.xmlsoap.org/wsdl/" xmlns:xsd="http://www.w3.org/2001/XMLSchema"&gt;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&lt;wsdl:types&gt;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&lt;xs:schema elementFormDefault="unqualified" targetNamespace="http://soap.acquiropay.partner.web.processor.ecafe.axetta.ru/" version="1.0" xmlns:tns="http://soap.acquiropay.partner.web.processor.ecafe.axetta.ru/" xmlns:xs="http://www.w3.org/2001/XMLSchema"&gt;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name="Parameter" type="tns:parameter"/&gt;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name="ParametersList" type="tns:parametersList"/&gt;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name="RegularPayment" type="tns:regularPaymentInfo"/&gt;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name="RegularPaymentList" type="tns:regularPaymentList"/&gt;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name="RegularPaymentSubscriptionList" type="tns:subscriptionList"/&gt;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name="RequestResult" type="tns:requestResult"/&gt;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name="SubscriptionInfo" type="tns:subscriptionInfo"/&gt;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name="initServices" type="tns:initServices"/&gt;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name="initServicesResponse" type="tns:initServicesResponse"/&gt;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name="regularPaymentCreateSubscription" type="tns:regularPaymentCreateSubscription"/&gt;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name="regularPaymentCreateSubscriptionResponse" type="tns:regularPaymentCreateSubscriptionResponse"/&gt;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name="regularPaymentDeleteSubscription" type="tns:regularPaymentDeleteSubscription"/&gt;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name="regularPaymentDeleteSubscriptionResponse" type="tns:regularPaymentDeleteSubscriptionResponse"/&gt;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name="regularPaymentEditSubscription" type="tns:regularPaymentEditSubscription"/&gt;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name="regularPaymentEditSubscriptionResponse" type="tns:regularPaymentEditSubscriptionResponse"/&gt;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name="regularPaymentReadPayments" type="tns:regularPaymentReadPayments"/&gt;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name="regularPaymentReadPaymentsResponse" type="tns:regularPaymentReadPaymentsResponse"/&gt;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name="regularPaymentReadSubscription" type="tns:regularPaymentReadSubscription"/&gt;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name="regularPaymentReadSubscriptionList" type="tns:regularPaymentReadSubscriptionList"/&gt;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name="regularPaymentReadSubscriptionListResponse" type="tns:regularPaymentReadSubscriptionListResponse"/&gt;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name="regularPaymentReadSubscriptionListWithInfo" type="tns:regularPaymentReadSubscriptionListWithInfo"/&gt;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name="regularPaymentReadSubscriptionListWithInfoResponse" type="tns:regularPaymentReadSubscriptionListWithInfoResponse"/&gt;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name="regularPaymentReadSubscriptionResponse" type="tns:regularPaymentReadSubscriptionResponse"/&gt;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name="requestResult"&gt;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name="ErrorCode" type="xs:int"/&gt;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name="ErrorDesc" type="xs:string"/&gt;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ref="tns:ParametersList"/&gt;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ref="tns:RegularPaymentSubscriptionList"/&gt;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ref="tns:SubscriptionInfo"/&gt;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ref="tns:RegularPaymentList"/&gt;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name="parametersList"&gt;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ref="tns:Parameter"/&gt;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name="parameter"&gt;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name="Name" type="xs:string"/&gt;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name="Value" type="xs:string"/&gt;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name="subscriptionList"&gt;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name="RegularPaymentSubscriptionID" type="xs:long"/&gt;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ref="tns:SubscriptionInfo"/&gt;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name="subscriptionInfo"&gt;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name="ClientIDType" type="xs:int"/&gt;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name="ContractID" type="xs:string"/&gt;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name="AccountRegion" type="xs:string"/&gt;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name="LowerLimitAmount" type="xs:long"/&gt;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name="PaymentAmount" type="xs:long"/&gt;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name="Currency" type="xs:int"/&gt;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name="SubscriptionPeriodOfValidity" type="xs:int"/&gt;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name="RegistrationDate" type="xs:dateTime"/&gt;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name="ValidityDate" type="xs:dateTime"/&gt;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name="DeactivationDate" type="xs:dateTime"/&gt;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name="Status" type="xs:string"/&gt;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name="LastPaymentDate" type="xs:dateTime"/&gt;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name="LastPaymentStatus" type="xs:string"/&gt;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name="CardNumber" type="xs:string"/&gt;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name="CardHolder" type="xs:string"/&gt;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name="CardExpMonth" type="xs:int"/&gt;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name="CardExpYear" type="xs:int"/&gt;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name="regularPaymentList"&gt;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ref="tns:RegularPayment"/&gt;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name="regularPaymentInfo"&gt;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name="PaymentAmount" type="xs:long"/&gt;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name="PaymentDate" type="xs:dateTime"/&gt;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name="ClientBalance" type="xs:long"/&gt;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name="ThresholdAmount" type="xs:long"/&gt;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&lt;xs:element minOccurs="0" name="PaymentStatus" type="xs:string"/&gt;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name="regularPaymentReadSubscriptionListWithInfo"&gt;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name="regularPaymentReadSubscriptionListWithInfoResponse"&gt;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name="regularPaymentReadPayments"&gt;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name="beginDate" type="xs:dateTime"/&gt;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name="endDate" type="xs:dateTime"/&gt;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name="regularPaymentReadPaymentsResponse"&gt;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name="regularPaymentEditSubscription"&gt;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name="lowerLimitAmount" type="xs:long"/&gt;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name="paymentAmount" type="xs:long"/&gt;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name="currency" type="xs:int"/&gt;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name="subscriptionPeriodOfValidity" type="xs:int"/&gt;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name="regularPaymentEditSubscriptionResponse"&gt;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name="regularPaymentDeleteSubscription"&gt;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name="regularPaymentDeleteSubscriptionResponse"&gt;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name="initServices"&gt;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name="initServicesResponse"&gt;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&lt;xs:sequence/&gt;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name="regularPaymentCreateSubscription"&gt;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name="contractID" type="xs:string"/&gt;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name="accountRegion" type="xs:int"/&gt;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name="lowerLimitAmount" type="xs:long"/&gt;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name="paymentAmount" type="xs:long"/&gt;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name="currency" type="xs:int"/&gt;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name="subscriptionPeriodOfValidity" type="xs:int"/&gt;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name="regularPaymentCreateSubscriptionResponse"&gt;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&lt;/xs:schema&gt;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&lt;/wsdl:types&gt;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element="tns:regularPaymentReadSubscriptionListResponse" name="parameters"&gt;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element="tns:regularPaymentReadSubscription" name="parameters"&gt;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element="tns:regularPaymentReadSubscriptionList" name="parameters"&gt;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name="regularPaymentCreateSubscription"&gt;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element="tns:regularPaymentCreateSubscription" name="parameters"&gt;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name="regularPaymentEditSubscriptionResponse"&gt;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element="tns:regularPaymentEditSubscriptionResponse" name="parameters"&gt;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name="regularPaymentReadSubscriptionListWithInfo"&gt;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element="tns:regularPaymentReadSubscriptionListWithInfo" name="parameters"&gt;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name="initServicesResponse"&gt;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element="tns:initServicesResponse" name="parameters"&gt;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name="regularPaymentReadPaymentsResponse"&gt;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element="tns:regularPaymentReadPaymentsResponse" name="parameters"&gt;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name="regularPaymentReadSubscriptionListWithInfoResponse"&gt;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element="tns:regularPaymentReadSubscriptionListWithInfoResponse" name="parameters"&gt;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name="regularPaymentDeleteSubscription"&gt;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element="tns:regularPaymentDeleteSubscription" name="parameters"&gt;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&lt;/wsdl:message&gt;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name="initServices"&gt;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element="tns:initServices" name="parameters"&gt;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name="regularPaymentEditSubscription"&gt;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element="tns:regularPaymentEditSubscription" name="parameters"&gt;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name="regularPaymentDeleteSubscriptionResponse"&gt;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element="tns:regularPaymentDeleteSubscriptionResponse" name="parameters"&gt;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element="tns:regularPaymentReadSubscriptionResponse" name="parameters"&gt;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name="regularPaymentReadPayments"&gt;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element="tns:regularPaymentReadPayments" name="parameters"&gt;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name="regularPaymentCreateSubscriptionResponse"&gt;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element="tns:regularPaymentCreateSubscriptionResponse" name="parameters"&gt;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&lt;wsdl:portType name="RegularPaymentWS"&gt;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message="tns:regularPaymentReadSubscriptionList" name="regularPaymentReadSubscriptionList"&gt;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message="tns:regularPaymentReadSubscriptionListResponse" name="regularPaymentReadSubscriptionListResponse"&gt;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name="regularPaymentReadSubscriptionListWithInfo"&gt;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message="tns:regularPaymentReadSubscriptionListWithInfo" name="regularPaymentReadSubscriptionListWithInfo"&gt;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message="tns:regularPaymentReadSubscriptionListWithInfoResponse" name="regularPaymentReadSubscriptionListWithInfoResponse"&gt;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name="regularPaymentReadPayments"&gt;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message="tns:regularPaymentReadPayments" name="regularPaymentReadPayments"&gt;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message="tns:regularPaymentReadPaymentsResponse" name="regularPaymentReadPaymentsResponse"&gt;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name="regularPaymentEditSubscription"&gt;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message="tns:regularPaymentEditSubscription" name="regularPaymentEditSubscription"&gt;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message="tns:regularPaymentEditSubscriptionResponse" name="regularPaymentEditSubscriptionResponse"&gt;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message="tns:regularPaymentReadSubscription" name="regularPaymentReadSubscription"&gt;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&lt;/wsdl:input&gt;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message="tns:regularPaymentReadSubscriptionResponse" name="regularPaymentReadSubscriptionResponse"&gt;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name="regularPaymentDeleteSubscription"&gt;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message="tns:regularPaymentDeleteSubscription" name="regularPaymentDeleteSubscription"&gt;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message="tns:regularPaymentDeleteSubscriptionResponse" name="regularPaymentDeleteSubscriptionResponse"&gt;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name="initServices"&gt;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message="tns:initServices" name="initServices"&gt;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message="tns:initServicesResponse" name="initServicesResponse"&gt;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name="regularPaymentCreateSubscription"&gt;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message="tns:regularPaymentCreateSubscription" name="regularPaymentCreateSubscription"&gt;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message="tns:regularPaymentCreateSubscriptionResponse" name="regularPaymentCreateSubscriptionResponse"&gt;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&lt;/wsdl:portType&gt;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&lt;wsdl:binding name="RegularPaymentWSServiceSoapBinding" type="tns:RegularPaymentWS"&gt;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&lt;soap:binding style="document" transport="http://schemas.xmlsoap.org/soap/http"/&gt;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name="regularPaymentReadSubscriptionList"&gt;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name="regularPaymentReadSubscriptionListResponse"&gt;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name="regularPaymentReadPayments"&gt;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name="regularPaymentReadPayments"&gt;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name="regularPaymentReadPaymentsResponse"&gt;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name="regularPaymentReadSubscriptionListWithInfo"&gt;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name="regularPaymentReadSubscriptionListWithInfo"&gt;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name="regularPaymentReadSubscriptionListWithInfoResponse"&gt;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name="regularPaymentEditSubscription"&gt;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name="regularPaymentEditSubscription"&gt;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name="regularPaymentEditSubscriptionResponse"&gt;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&lt;soap:body use="literal"/&gt;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name="regularPaymentDeleteSubscription"&gt;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name="regularPaymentDeleteSubscription"&gt;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name="regularPaymentDeleteSubscriptionResponse"&gt;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name="initServices"&gt;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name="initServices"&gt;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name="initServicesResponse"&gt;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name="regularPaymentCreateSubscription"&gt;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name="regularPaymentCreateSubscription"&gt;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name="regularPaymentCreateSubscriptionResponse"&gt;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&lt;/wsdl:binding&gt;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&lt;wsdl:service name="RegularPaymentWSService"&gt;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&lt;wsdl:port binding="tns:RegularPaymentWSServiceSoapBinding" name="RegularPaymentWSPort"&gt;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&lt;soap:address location="http://localhost:8080/processor/soap/regpay"/&gt;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&lt;/wsdl:port&gt;</w:t>
            </w:r>
          </w:p>
          <w:p w:rsidR="004A157D" w:rsidRPr="004A157D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&lt;/wsdl:service&gt;</w:t>
            </w:r>
          </w:p>
          <w:p w:rsidR="00C268C9" w:rsidRDefault="004A157D" w:rsidP="004A157D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157D">
              <w:rPr>
                <w:rFonts w:ascii="Courier New" w:hAnsi="Courier New" w:cs="Courier New"/>
                <w:sz w:val="20"/>
                <w:szCs w:val="20"/>
                <w:lang w:val="en-US"/>
              </w:rPr>
              <w:t>&lt;/wsdl:definitions&gt;</w:t>
            </w:r>
          </w:p>
        </w:tc>
      </w:tr>
    </w:tbl>
    <w:p w:rsidR="00C268C9" w:rsidRDefault="00C268C9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C268C9" w:rsidSect="004A24BF">
      <w:headerReference w:type="default" r:id="rId10"/>
      <w:footerReference w:type="default" r:id="rId11"/>
      <w:headerReference w:type="first" r:id="rId12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A7E" w:rsidRDefault="00084A7E" w:rsidP="002F27E2">
      <w:r>
        <w:separator/>
      </w:r>
    </w:p>
    <w:p w:rsidR="00084A7E" w:rsidRDefault="00084A7E"/>
    <w:p w:rsidR="00084A7E" w:rsidRDefault="00084A7E"/>
    <w:p w:rsidR="00084A7E" w:rsidRDefault="00084A7E"/>
    <w:p w:rsidR="00084A7E" w:rsidRDefault="00084A7E"/>
    <w:p w:rsidR="00084A7E" w:rsidRDefault="00084A7E"/>
  </w:endnote>
  <w:endnote w:type="continuationSeparator" w:id="0">
    <w:p w:rsidR="00084A7E" w:rsidRDefault="00084A7E" w:rsidP="002F27E2">
      <w:r>
        <w:continuationSeparator/>
      </w:r>
    </w:p>
    <w:p w:rsidR="00084A7E" w:rsidRDefault="00084A7E"/>
    <w:p w:rsidR="00084A7E" w:rsidRDefault="00084A7E"/>
    <w:p w:rsidR="00084A7E" w:rsidRDefault="00084A7E"/>
    <w:p w:rsidR="00084A7E" w:rsidRDefault="00084A7E"/>
    <w:p w:rsidR="00084A7E" w:rsidRDefault="00084A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D24" w:rsidRDefault="008C4D24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B069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A7E" w:rsidRDefault="00084A7E" w:rsidP="002F27E2">
      <w:r>
        <w:separator/>
      </w:r>
    </w:p>
    <w:p w:rsidR="00084A7E" w:rsidRDefault="00084A7E"/>
    <w:p w:rsidR="00084A7E" w:rsidRDefault="00084A7E"/>
    <w:p w:rsidR="00084A7E" w:rsidRDefault="00084A7E"/>
    <w:p w:rsidR="00084A7E" w:rsidRDefault="00084A7E"/>
    <w:p w:rsidR="00084A7E" w:rsidRDefault="00084A7E"/>
  </w:footnote>
  <w:footnote w:type="continuationSeparator" w:id="0">
    <w:p w:rsidR="00084A7E" w:rsidRDefault="00084A7E" w:rsidP="002F27E2">
      <w:r>
        <w:continuationSeparator/>
      </w:r>
    </w:p>
    <w:p w:rsidR="00084A7E" w:rsidRDefault="00084A7E"/>
    <w:p w:rsidR="00084A7E" w:rsidRDefault="00084A7E"/>
    <w:p w:rsidR="00084A7E" w:rsidRDefault="00084A7E"/>
    <w:p w:rsidR="00084A7E" w:rsidRDefault="00084A7E"/>
    <w:p w:rsidR="00084A7E" w:rsidRDefault="00084A7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D24" w:rsidRPr="007F797C" w:rsidRDefault="008C4D24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 w:rsidRPr="003D181E">
      <w:rPr>
        <w:sz w:val="20"/>
        <w:szCs w:val="20"/>
      </w:rPr>
      <w:t xml:space="preserve">Руководство пользователя </w:t>
    </w:r>
    <w:r w:rsidRPr="007F797C">
      <w:rPr>
        <w:sz w:val="20"/>
        <w:szCs w:val="20"/>
      </w:rPr>
      <w:t>информирования информационной системы проход и питание по УЭК</w:t>
    </w:r>
    <w:r w:rsidRPr="009A64C0">
      <w:rPr>
        <w:sz w:val="20"/>
        <w:szCs w:val="20"/>
        <w:highlight w:val="yellow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8C4D24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8C4D24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8C4D24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8C4D24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8C4D24" w:rsidRPr="00F62E6D" w:rsidRDefault="008C4D24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8C4D24" w:rsidRDefault="008C4D24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C7BE8FE" wp14:editId="18A63569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4D24" w:rsidRPr="002B5D6A" w:rsidRDefault="008C4D24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C4D24" w:rsidRPr="002B5D6A" w:rsidRDefault="008C4D24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C4D24" w:rsidRPr="002B5D6A" w:rsidRDefault="008C4D24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8C4D24" w:rsidRPr="002B5D6A" w:rsidRDefault="008C4D24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8C4D24" w:rsidRPr="002B5D6A" w:rsidRDefault="008C4D24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8C4D24" w:rsidRPr="002B5D6A" w:rsidRDefault="008C4D24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7345900"/>
    <w:multiLevelType w:val="hybridMultilevel"/>
    <w:tmpl w:val="0BFAF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2">
    <w:nsid w:val="5A9556CB"/>
    <w:multiLevelType w:val="multilevel"/>
    <w:tmpl w:val="D5DA8586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326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4">
    <w:nsid w:val="648D5251"/>
    <w:multiLevelType w:val="hybridMultilevel"/>
    <w:tmpl w:val="6F70883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588584A"/>
    <w:multiLevelType w:val="hybridMultilevel"/>
    <w:tmpl w:val="91585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8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20">
    <w:nsid w:val="7D17392D"/>
    <w:multiLevelType w:val="hybridMultilevel"/>
    <w:tmpl w:val="4A284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17"/>
  </w:num>
  <w:num w:numId="11">
    <w:abstractNumId w:val="13"/>
  </w:num>
  <w:num w:numId="12">
    <w:abstractNumId w:val="9"/>
  </w:num>
  <w:num w:numId="13">
    <w:abstractNumId w:val="11"/>
  </w:num>
  <w:num w:numId="14">
    <w:abstractNumId w:val="19"/>
  </w:num>
  <w:num w:numId="15">
    <w:abstractNumId w:val="5"/>
  </w:num>
  <w:num w:numId="16">
    <w:abstractNumId w:val="8"/>
  </w:num>
  <w:num w:numId="17">
    <w:abstractNumId w:val="20"/>
  </w:num>
  <w:num w:numId="18">
    <w:abstractNumId w:val="15"/>
  </w:num>
  <w:num w:numId="19">
    <w:abstractNumId w:val="14"/>
  </w:num>
  <w:num w:numId="20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5D1D"/>
    <w:rsid w:val="00027632"/>
    <w:rsid w:val="00030830"/>
    <w:rsid w:val="000369DF"/>
    <w:rsid w:val="000409C8"/>
    <w:rsid w:val="00041D74"/>
    <w:rsid w:val="0004223F"/>
    <w:rsid w:val="000472BB"/>
    <w:rsid w:val="0004746B"/>
    <w:rsid w:val="00051C8A"/>
    <w:rsid w:val="00054C04"/>
    <w:rsid w:val="000553DE"/>
    <w:rsid w:val="00062C2B"/>
    <w:rsid w:val="00063A79"/>
    <w:rsid w:val="00071288"/>
    <w:rsid w:val="000738A2"/>
    <w:rsid w:val="00082149"/>
    <w:rsid w:val="00082589"/>
    <w:rsid w:val="000825B5"/>
    <w:rsid w:val="000843E2"/>
    <w:rsid w:val="00084A7E"/>
    <w:rsid w:val="0009076A"/>
    <w:rsid w:val="00092DDD"/>
    <w:rsid w:val="0009437C"/>
    <w:rsid w:val="00094E14"/>
    <w:rsid w:val="00097078"/>
    <w:rsid w:val="00097783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30C1"/>
    <w:rsid w:val="00104473"/>
    <w:rsid w:val="001055D0"/>
    <w:rsid w:val="00105FF2"/>
    <w:rsid w:val="00110F64"/>
    <w:rsid w:val="0011118C"/>
    <w:rsid w:val="00112080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40CF"/>
    <w:rsid w:val="001565ED"/>
    <w:rsid w:val="0017389A"/>
    <w:rsid w:val="00194C24"/>
    <w:rsid w:val="00197776"/>
    <w:rsid w:val="001A6E51"/>
    <w:rsid w:val="001B36A9"/>
    <w:rsid w:val="001B6966"/>
    <w:rsid w:val="001B7E41"/>
    <w:rsid w:val="001C3CA6"/>
    <w:rsid w:val="001E0F67"/>
    <w:rsid w:val="001E32BB"/>
    <w:rsid w:val="001E3696"/>
    <w:rsid w:val="001E64D0"/>
    <w:rsid w:val="001F2261"/>
    <w:rsid w:val="001F26C9"/>
    <w:rsid w:val="001F4C8B"/>
    <w:rsid w:val="001F63CD"/>
    <w:rsid w:val="001F7437"/>
    <w:rsid w:val="002039A6"/>
    <w:rsid w:val="00203BFE"/>
    <w:rsid w:val="002117E2"/>
    <w:rsid w:val="00214F3E"/>
    <w:rsid w:val="00215E1A"/>
    <w:rsid w:val="00220176"/>
    <w:rsid w:val="00226A65"/>
    <w:rsid w:val="002320BF"/>
    <w:rsid w:val="00236DFE"/>
    <w:rsid w:val="00242DE6"/>
    <w:rsid w:val="0025017C"/>
    <w:rsid w:val="002564F7"/>
    <w:rsid w:val="00256E5C"/>
    <w:rsid w:val="0026068D"/>
    <w:rsid w:val="002657EB"/>
    <w:rsid w:val="00280AFB"/>
    <w:rsid w:val="00281CB7"/>
    <w:rsid w:val="0028493B"/>
    <w:rsid w:val="00285F38"/>
    <w:rsid w:val="00294732"/>
    <w:rsid w:val="00296200"/>
    <w:rsid w:val="002A095A"/>
    <w:rsid w:val="002A25FC"/>
    <w:rsid w:val="002A4A95"/>
    <w:rsid w:val="002B50A7"/>
    <w:rsid w:val="002B6E0E"/>
    <w:rsid w:val="002B7F20"/>
    <w:rsid w:val="002C2841"/>
    <w:rsid w:val="002C73F4"/>
    <w:rsid w:val="002D2050"/>
    <w:rsid w:val="002D6192"/>
    <w:rsid w:val="002D7E15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24CB"/>
    <w:rsid w:val="003232B6"/>
    <w:rsid w:val="003266ED"/>
    <w:rsid w:val="00327C01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69E3"/>
    <w:rsid w:val="0038149F"/>
    <w:rsid w:val="00382AA1"/>
    <w:rsid w:val="0038670F"/>
    <w:rsid w:val="00393D20"/>
    <w:rsid w:val="003950CA"/>
    <w:rsid w:val="0039778C"/>
    <w:rsid w:val="003A7C2E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20CAD"/>
    <w:rsid w:val="00431EB5"/>
    <w:rsid w:val="00435C8E"/>
    <w:rsid w:val="00440167"/>
    <w:rsid w:val="00441DCE"/>
    <w:rsid w:val="00442D39"/>
    <w:rsid w:val="0045611A"/>
    <w:rsid w:val="00461F1E"/>
    <w:rsid w:val="00463656"/>
    <w:rsid w:val="00466F8E"/>
    <w:rsid w:val="00472F42"/>
    <w:rsid w:val="004873D0"/>
    <w:rsid w:val="004938A9"/>
    <w:rsid w:val="004938DC"/>
    <w:rsid w:val="00497339"/>
    <w:rsid w:val="004A157D"/>
    <w:rsid w:val="004A24BF"/>
    <w:rsid w:val="004A2CC8"/>
    <w:rsid w:val="004A489E"/>
    <w:rsid w:val="004B0A0D"/>
    <w:rsid w:val="004B2350"/>
    <w:rsid w:val="004B26BD"/>
    <w:rsid w:val="004B4EE3"/>
    <w:rsid w:val="004B65A8"/>
    <w:rsid w:val="004B69ED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3080"/>
    <w:rsid w:val="0051343C"/>
    <w:rsid w:val="00522492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44E2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8B5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2A63"/>
    <w:rsid w:val="005E1412"/>
    <w:rsid w:val="005E3FB7"/>
    <w:rsid w:val="0060019E"/>
    <w:rsid w:val="00603602"/>
    <w:rsid w:val="0060423F"/>
    <w:rsid w:val="00607E9B"/>
    <w:rsid w:val="006179CD"/>
    <w:rsid w:val="00624174"/>
    <w:rsid w:val="00624BF3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70B39"/>
    <w:rsid w:val="00670DF2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5B90"/>
    <w:rsid w:val="006A5E56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220D"/>
    <w:rsid w:val="006E2B03"/>
    <w:rsid w:val="006E5159"/>
    <w:rsid w:val="006E7284"/>
    <w:rsid w:val="006E7C33"/>
    <w:rsid w:val="006F1065"/>
    <w:rsid w:val="00703AC4"/>
    <w:rsid w:val="0071374B"/>
    <w:rsid w:val="00721F03"/>
    <w:rsid w:val="007256BD"/>
    <w:rsid w:val="00726C6F"/>
    <w:rsid w:val="00732A9A"/>
    <w:rsid w:val="007365A8"/>
    <w:rsid w:val="00736E9F"/>
    <w:rsid w:val="007405FF"/>
    <w:rsid w:val="007441D3"/>
    <w:rsid w:val="00750584"/>
    <w:rsid w:val="00750C2C"/>
    <w:rsid w:val="0075275A"/>
    <w:rsid w:val="007568C8"/>
    <w:rsid w:val="00762E76"/>
    <w:rsid w:val="00772020"/>
    <w:rsid w:val="00773BA2"/>
    <w:rsid w:val="00780902"/>
    <w:rsid w:val="0078369F"/>
    <w:rsid w:val="007846BD"/>
    <w:rsid w:val="007855DE"/>
    <w:rsid w:val="00785E65"/>
    <w:rsid w:val="00785F16"/>
    <w:rsid w:val="0078715A"/>
    <w:rsid w:val="00787605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65E6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094"/>
    <w:rsid w:val="00842E9D"/>
    <w:rsid w:val="00850F9F"/>
    <w:rsid w:val="00861168"/>
    <w:rsid w:val="0086373A"/>
    <w:rsid w:val="00864D7C"/>
    <w:rsid w:val="00867EA5"/>
    <w:rsid w:val="00870311"/>
    <w:rsid w:val="00874D64"/>
    <w:rsid w:val="00875498"/>
    <w:rsid w:val="008817FC"/>
    <w:rsid w:val="00883F2F"/>
    <w:rsid w:val="00885978"/>
    <w:rsid w:val="00891096"/>
    <w:rsid w:val="008A5611"/>
    <w:rsid w:val="008B1C82"/>
    <w:rsid w:val="008B28C3"/>
    <w:rsid w:val="008C2151"/>
    <w:rsid w:val="008C271A"/>
    <w:rsid w:val="008C4D24"/>
    <w:rsid w:val="008D3841"/>
    <w:rsid w:val="008D4A12"/>
    <w:rsid w:val="008F3C83"/>
    <w:rsid w:val="00910D16"/>
    <w:rsid w:val="00916933"/>
    <w:rsid w:val="009177E2"/>
    <w:rsid w:val="00917D25"/>
    <w:rsid w:val="0092185F"/>
    <w:rsid w:val="00921AB7"/>
    <w:rsid w:val="009223DC"/>
    <w:rsid w:val="00922E42"/>
    <w:rsid w:val="009402AE"/>
    <w:rsid w:val="00940707"/>
    <w:rsid w:val="00940999"/>
    <w:rsid w:val="00942133"/>
    <w:rsid w:val="0094448C"/>
    <w:rsid w:val="0095124E"/>
    <w:rsid w:val="00951E27"/>
    <w:rsid w:val="0095619B"/>
    <w:rsid w:val="00962A85"/>
    <w:rsid w:val="00963D33"/>
    <w:rsid w:val="009711BA"/>
    <w:rsid w:val="009712E5"/>
    <w:rsid w:val="00972091"/>
    <w:rsid w:val="0097435C"/>
    <w:rsid w:val="00974A1F"/>
    <w:rsid w:val="00982104"/>
    <w:rsid w:val="00987B51"/>
    <w:rsid w:val="00991222"/>
    <w:rsid w:val="00991F9F"/>
    <w:rsid w:val="00997B9D"/>
    <w:rsid w:val="009A00B7"/>
    <w:rsid w:val="009A4240"/>
    <w:rsid w:val="009A5310"/>
    <w:rsid w:val="009A64C0"/>
    <w:rsid w:val="009B579E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31CF6"/>
    <w:rsid w:val="00A33F15"/>
    <w:rsid w:val="00A44E7B"/>
    <w:rsid w:val="00A504D5"/>
    <w:rsid w:val="00A50CFF"/>
    <w:rsid w:val="00A652F1"/>
    <w:rsid w:val="00A67C88"/>
    <w:rsid w:val="00A70702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694"/>
    <w:rsid w:val="00AB0A0B"/>
    <w:rsid w:val="00AB1F8B"/>
    <w:rsid w:val="00AB492F"/>
    <w:rsid w:val="00AC137B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3964"/>
    <w:rsid w:val="00B7573B"/>
    <w:rsid w:val="00B77388"/>
    <w:rsid w:val="00B837B0"/>
    <w:rsid w:val="00B83DF0"/>
    <w:rsid w:val="00B847BC"/>
    <w:rsid w:val="00B852EC"/>
    <w:rsid w:val="00B92244"/>
    <w:rsid w:val="00B9482C"/>
    <w:rsid w:val="00B95681"/>
    <w:rsid w:val="00BA0490"/>
    <w:rsid w:val="00BB0646"/>
    <w:rsid w:val="00BB73A0"/>
    <w:rsid w:val="00BC275F"/>
    <w:rsid w:val="00BD5837"/>
    <w:rsid w:val="00BD6E5B"/>
    <w:rsid w:val="00BD7438"/>
    <w:rsid w:val="00BE00BE"/>
    <w:rsid w:val="00BE086C"/>
    <w:rsid w:val="00BE516E"/>
    <w:rsid w:val="00BE7472"/>
    <w:rsid w:val="00BE7D56"/>
    <w:rsid w:val="00BF3268"/>
    <w:rsid w:val="00C02F55"/>
    <w:rsid w:val="00C100F2"/>
    <w:rsid w:val="00C10630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268C9"/>
    <w:rsid w:val="00C30B09"/>
    <w:rsid w:val="00C3311E"/>
    <w:rsid w:val="00C34CB5"/>
    <w:rsid w:val="00C37188"/>
    <w:rsid w:val="00C4160E"/>
    <w:rsid w:val="00C47BC4"/>
    <w:rsid w:val="00C54B1D"/>
    <w:rsid w:val="00C54BE3"/>
    <w:rsid w:val="00C54BE9"/>
    <w:rsid w:val="00C63032"/>
    <w:rsid w:val="00C65759"/>
    <w:rsid w:val="00C66447"/>
    <w:rsid w:val="00C74401"/>
    <w:rsid w:val="00C7613C"/>
    <w:rsid w:val="00C87F29"/>
    <w:rsid w:val="00C96E5E"/>
    <w:rsid w:val="00CA0298"/>
    <w:rsid w:val="00CA1C4D"/>
    <w:rsid w:val="00CA5A84"/>
    <w:rsid w:val="00CA767C"/>
    <w:rsid w:val="00CB6B56"/>
    <w:rsid w:val="00CC234F"/>
    <w:rsid w:val="00CD03A4"/>
    <w:rsid w:val="00CD54D2"/>
    <w:rsid w:val="00CE067D"/>
    <w:rsid w:val="00CF665D"/>
    <w:rsid w:val="00CF744C"/>
    <w:rsid w:val="00D024F8"/>
    <w:rsid w:val="00D02FE7"/>
    <w:rsid w:val="00D06F45"/>
    <w:rsid w:val="00D151D0"/>
    <w:rsid w:val="00D16D51"/>
    <w:rsid w:val="00D2025E"/>
    <w:rsid w:val="00D20FE5"/>
    <w:rsid w:val="00D22722"/>
    <w:rsid w:val="00D2383E"/>
    <w:rsid w:val="00D27CAE"/>
    <w:rsid w:val="00D27E62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4619"/>
    <w:rsid w:val="00D907A6"/>
    <w:rsid w:val="00D9643C"/>
    <w:rsid w:val="00DA070A"/>
    <w:rsid w:val="00DA6F40"/>
    <w:rsid w:val="00DB1007"/>
    <w:rsid w:val="00DB2199"/>
    <w:rsid w:val="00DB2AA4"/>
    <w:rsid w:val="00DB2D64"/>
    <w:rsid w:val="00DB527F"/>
    <w:rsid w:val="00DD08CB"/>
    <w:rsid w:val="00DE1280"/>
    <w:rsid w:val="00DE2CDC"/>
    <w:rsid w:val="00DE2DAF"/>
    <w:rsid w:val="00DE6089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37F9E"/>
    <w:rsid w:val="00E4152A"/>
    <w:rsid w:val="00E43F12"/>
    <w:rsid w:val="00E44E9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83360"/>
    <w:rsid w:val="00E904BD"/>
    <w:rsid w:val="00E938B3"/>
    <w:rsid w:val="00E974F2"/>
    <w:rsid w:val="00EB1A92"/>
    <w:rsid w:val="00EB4290"/>
    <w:rsid w:val="00EB4E24"/>
    <w:rsid w:val="00EB663A"/>
    <w:rsid w:val="00EB7828"/>
    <w:rsid w:val="00EC048E"/>
    <w:rsid w:val="00EC1A7E"/>
    <w:rsid w:val="00EC4C22"/>
    <w:rsid w:val="00ED567C"/>
    <w:rsid w:val="00ED6A19"/>
    <w:rsid w:val="00EE11F2"/>
    <w:rsid w:val="00EE198D"/>
    <w:rsid w:val="00EF24BB"/>
    <w:rsid w:val="00EF2BB3"/>
    <w:rsid w:val="00EF672F"/>
    <w:rsid w:val="00EF7C80"/>
    <w:rsid w:val="00F00637"/>
    <w:rsid w:val="00F029C7"/>
    <w:rsid w:val="00F0414B"/>
    <w:rsid w:val="00F12011"/>
    <w:rsid w:val="00F139C9"/>
    <w:rsid w:val="00F15568"/>
    <w:rsid w:val="00F22925"/>
    <w:rsid w:val="00F306EE"/>
    <w:rsid w:val="00F30833"/>
    <w:rsid w:val="00F43E02"/>
    <w:rsid w:val="00F47467"/>
    <w:rsid w:val="00F51CD2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1CCA"/>
    <w:rsid w:val="00FD395F"/>
    <w:rsid w:val="00FD5314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  <w:style w:type="character" w:customStyle="1" w:styleId="webkit-html-comment">
    <w:name w:val="webkit-html-comment"/>
    <w:basedOn w:val="a6"/>
    <w:rsid w:val="00D27E62"/>
  </w:style>
  <w:style w:type="character" w:customStyle="1" w:styleId="webkit-html-tag">
    <w:name w:val="webkit-html-tag"/>
    <w:basedOn w:val="a6"/>
    <w:rsid w:val="00D27E62"/>
  </w:style>
  <w:style w:type="character" w:customStyle="1" w:styleId="webkit-html-attribute-name">
    <w:name w:val="webkit-html-attribute-name"/>
    <w:basedOn w:val="a6"/>
    <w:rsid w:val="00D27E62"/>
  </w:style>
  <w:style w:type="character" w:customStyle="1" w:styleId="webkit-html-attribute-value">
    <w:name w:val="webkit-html-attribute-value"/>
    <w:basedOn w:val="a6"/>
    <w:rsid w:val="00D27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  <w:style w:type="character" w:customStyle="1" w:styleId="webkit-html-comment">
    <w:name w:val="webkit-html-comment"/>
    <w:basedOn w:val="a6"/>
    <w:rsid w:val="00D27E62"/>
  </w:style>
  <w:style w:type="character" w:customStyle="1" w:styleId="webkit-html-tag">
    <w:name w:val="webkit-html-tag"/>
    <w:basedOn w:val="a6"/>
    <w:rsid w:val="00D27E62"/>
  </w:style>
  <w:style w:type="character" w:customStyle="1" w:styleId="webkit-html-attribute-name">
    <w:name w:val="webkit-html-attribute-name"/>
    <w:basedOn w:val="a6"/>
    <w:rsid w:val="00D27E62"/>
  </w:style>
  <w:style w:type="character" w:customStyle="1" w:styleId="webkit-html-attribute-value">
    <w:name w:val="webkit-html-attribute-value"/>
    <w:basedOn w:val="a6"/>
    <w:rsid w:val="00D2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41496-05E1-40DC-875F-B7F4B503B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РП_Игнатьева.dot</Template>
  <TotalTime>241</TotalTime>
  <Pages>30</Pages>
  <Words>7756</Words>
  <Characters>44215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электронного сервиса СМЭВ</vt:lpstr>
    </vt:vector>
  </TitlesOfParts>
  <Company>HP</Company>
  <LinksUpToDate>false</LinksUpToDate>
  <CharactersWithSpaces>51868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электронного сервиса СМЭВ</dc:title>
  <dc:creator>Попова</dc:creator>
  <cp:lastModifiedBy>Ruslan</cp:lastModifiedBy>
  <cp:revision>8</cp:revision>
  <cp:lastPrinted>2011-06-27T13:26:00Z</cp:lastPrinted>
  <dcterms:created xsi:type="dcterms:W3CDTF">2013-11-20T14:57:00Z</dcterms:created>
  <dcterms:modified xsi:type="dcterms:W3CDTF">2013-11-21T12:41:00Z</dcterms:modified>
</cp:coreProperties>
</file>