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48C" w:rsidRPr="00785E65" w:rsidRDefault="00785E65" w:rsidP="001F63CD">
      <w:pPr>
        <w:pStyle w:val="aa"/>
        <w:jc w:val="both"/>
        <w:rPr>
          <w:color w:val="auto"/>
        </w:rPr>
      </w:pPr>
      <w:r w:rsidRPr="00785E65">
        <w:rPr>
          <w:color w:val="auto"/>
        </w:rPr>
        <w:t>Департамент информационных технологий города Москвы</w:t>
      </w:r>
    </w:p>
    <w:p w:rsidR="00603602" w:rsidRDefault="00603602" w:rsidP="005968F1">
      <w:pPr>
        <w:pStyle w:val="aa"/>
      </w:pPr>
    </w:p>
    <w:p w:rsidR="0094448C" w:rsidRDefault="0094448C" w:rsidP="005968F1">
      <w:pPr>
        <w:pStyle w:val="aa"/>
      </w:pPr>
    </w:p>
    <w:p w:rsidR="0094448C" w:rsidRDefault="0094448C" w:rsidP="005968F1">
      <w:pPr>
        <w:pStyle w:val="aa"/>
      </w:pPr>
    </w:p>
    <w:p w:rsidR="00F532CA" w:rsidRDefault="00F532CA" w:rsidP="00F532CA">
      <w:pPr>
        <w:pStyle w:val="aff5"/>
        <w:ind w:left="0" w:firstLine="0"/>
        <w:jc w:val="both"/>
      </w:pPr>
    </w:p>
    <w:p w:rsidR="00F532CA" w:rsidRDefault="00F532CA" w:rsidP="005968F1">
      <w:pPr>
        <w:pStyle w:val="aff5"/>
      </w:pPr>
    </w:p>
    <w:p w:rsidR="00F532CA" w:rsidRDefault="00F532CA" w:rsidP="005968F1">
      <w:pPr>
        <w:pStyle w:val="aff5"/>
      </w:pPr>
    </w:p>
    <w:p w:rsidR="00F532CA" w:rsidRPr="005968F1" w:rsidRDefault="00F532CA" w:rsidP="005968F1">
      <w:pPr>
        <w:pStyle w:val="aff5"/>
      </w:pPr>
    </w:p>
    <w:p w:rsidR="00F532CA" w:rsidRDefault="007405FF" w:rsidP="00F532CA">
      <w:pPr>
        <w:pStyle w:val="aff1"/>
        <w:spacing w:before="0"/>
      </w:pPr>
      <w:r>
        <w:t>Руководство пользователя</w:t>
      </w:r>
      <w:r w:rsidR="00F532CA">
        <w:t xml:space="preserve"> </w:t>
      </w:r>
    </w:p>
    <w:p w:rsidR="00461F1E" w:rsidRPr="000F75A2" w:rsidRDefault="00F532CA" w:rsidP="00F532CA">
      <w:pPr>
        <w:pStyle w:val="aff1"/>
        <w:spacing w:before="0"/>
      </w:pPr>
      <w:r>
        <w:t xml:space="preserve">электронного сервиса </w:t>
      </w:r>
      <w:r w:rsidR="009A64C0">
        <w:t>Р</w:t>
      </w:r>
      <w:r>
        <w:t>смэв</w:t>
      </w: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F30833" w:rsidRPr="00867EA5" w:rsidRDefault="00867EA5" w:rsidP="00541FFA">
      <w:pPr>
        <w:pStyle w:val="aff5"/>
        <w:rPr>
          <w:rFonts w:ascii="Times New Roman Полужирный" w:hAnsi="Times New Roman Полужирный"/>
          <w:color w:val="auto"/>
        </w:rPr>
      </w:pPr>
      <w:r w:rsidRPr="00867EA5">
        <w:rPr>
          <w:rFonts w:ascii="Times New Roman Полужирный" w:hAnsi="Times New Roman Полужирный"/>
          <w:color w:val="auto"/>
        </w:rPr>
        <w:t>Сервис управления подписками регулярных платежей</w:t>
      </w:r>
    </w:p>
    <w:p w:rsidR="003D181E" w:rsidRPr="003D181E" w:rsidRDefault="003D181E" w:rsidP="003D181E">
      <w:pPr>
        <w:pStyle w:val="aff5"/>
        <w:spacing w:before="60"/>
      </w:pPr>
    </w:p>
    <w:p w:rsidR="003D181E" w:rsidRPr="003D181E" w:rsidRDefault="003D181E" w:rsidP="00F532CA">
      <w:pPr>
        <w:pStyle w:val="aff5"/>
        <w:rPr>
          <w:color w:val="auto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Pr="00BE7472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105FF2" w:rsidRPr="00BE7472" w:rsidRDefault="00105FF2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105FF2" w:rsidRPr="00BE7472" w:rsidRDefault="00105FF2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9A64C0" w:rsidRDefault="009A64C0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F532CA" w:rsidRDefault="00F532CA" w:rsidP="003D181E">
      <w:pPr>
        <w:pStyle w:val="affff0"/>
        <w:jc w:val="left"/>
        <w:rPr>
          <w:sz w:val="22"/>
          <w:szCs w:val="22"/>
        </w:rPr>
      </w:pPr>
    </w:p>
    <w:p w:rsidR="00A44E7B" w:rsidRPr="00785E65" w:rsidRDefault="00A44E7B" w:rsidP="005968F1">
      <w:pPr>
        <w:pStyle w:val="affff2"/>
        <w:rPr>
          <w:szCs w:val="22"/>
        </w:rPr>
      </w:pPr>
      <w:r w:rsidRPr="00785E65">
        <w:rPr>
          <w:szCs w:val="22"/>
        </w:rPr>
        <w:t>Дата</w:t>
      </w:r>
      <w:r w:rsidRPr="00785E65">
        <w:t>:</w:t>
      </w:r>
      <w:r w:rsidRPr="00785E65">
        <w:rPr>
          <w:szCs w:val="22"/>
        </w:rPr>
        <w:t xml:space="preserve"> </w:t>
      </w:r>
      <w:r w:rsidR="00A423C6">
        <w:rPr>
          <w:szCs w:val="22"/>
        </w:rPr>
        <w:t>09</w:t>
      </w:r>
      <w:r w:rsidR="003F42BB" w:rsidRPr="00785E65">
        <w:rPr>
          <w:szCs w:val="22"/>
        </w:rPr>
        <w:t>.</w:t>
      </w:r>
      <w:r w:rsidR="00A423C6">
        <w:rPr>
          <w:szCs w:val="22"/>
        </w:rPr>
        <w:t>01.14</w:t>
      </w:r>
    </w:p>
    <w:p w:rsidR="00D461C7" w:rsidRPr="00917D25" w:rsidRDefault="0094448C" w:rsidP="005968F1">
      <w:pPr>
        <w:pStyle w:val="affff2"/>
        <w:rPr>
          <w:szCs w:val="32"/>
        </w:rPr>
      </w:pPr>
      <w:r w:rsidRPr="00785E65">
        <w:rPr>
          <w:szCs w:val="32"/>
        </w:rPr>
        <w:t>Версия</w:t>
      </w:r>
      <w:r w:rsidR="00A44E7B" w:rsidRPr="00785E65">
        <w:t xml:space="preserve">: </w:t>
      </w:r>
      <w:r w:rsidR="003F42BB" w:rsidRPr="00785E65">
        <w:rPr>
          <w:szCs w:val="22"/>
        </w:rPr>
        <w:t>1.</w:t>
      </w:r>
      <w:r w:rsidR="00A423C6">
        <w:rPr>
          <w:szCs w:val="22"/>
        </w:rPr>
        <w:t>1</w:t>
      </w:r>
    </w:p>
    <w:p w:rsidR="00A44E7B" w:rsidRPr="00C268C9" w:rsidRDefault="00EF7C80" w:rsidP="005968F1">
      <w:pPr>
        <w:pStyle w:val="affff2"/>
      </w:pPr>
      <w:r w:rsidRPr="00785E65">
        <w:t>Листов</w:t>
      </w:r>
      <w:r w:rsidR="00BD7438" w:rsidRPr="00785E65">
        <w:t xml:space="preserve">: </w:t>
      </w:r>
      <w:r w:rsidR="00A423C6">
        <w:t>33</w:t>
      </w:r>
    </w:p>
    <w:p w:rsidR="003F42BB" w:rsidRDefault="003F42BB">
      <w:pPr>
        <w:widowControl/>
        <w:autoSpaceDN/>
        <w:adjustRightInd/>
        <w:spacing w:line="240" w:lineRule="auto"/>
        <w:jc w:val="left"/>
        <w:textAlignment w:val="auto"/>
      </w:pPr>
      <w:r>
        <w:br w:type="page"/>
      </w:r>
    </w:p>
    <w:p w:rsidR="00A44E7B" w:rsidRPr="00A44E7B" w:rsidRDefault="00A44E7B" w:rsidP="003D181E">
      <w:pPr>
        <w:pStyle w:val="af7"/>
        <w:ind w:firstLine="0"/>
      </w:pPr>
    </w:p>
    <w:p w:rsidR="00442D39" w:rsidRPr="0057275E" w:rsidRDefault="00442D39" w:rsidP="00442D39">
      <w:pPr>
        <w:pStyle w:val="af0"/>
      </w:pPr>
      <w:r w:rsidRPr="0057275E">
        <w:t>АННОТАЦИЯ</w:t>
      </w:r>
    </w:p>
    <w:p w:rsidR="00442D39" w:rsidRDefault="00442D39" w:rsidP="00442D39">
      <w:pPr>
        <w:pStyle w:val="af7"/>
      </w:pPr>
      <w:r>
        <w:t>Данный документ является руководств</w:t>
      </w:r>
      <w:r w:rsidR="003F42BB">
        <w:t>ом</w:t>
      </w:r>
      <w:r>
        <w:t xml:space="preserve"> пользователя эл</w:t>
      </w:r>
      <w:r w:rsidR="00F60DB0">
        <w:t xml:space="preserve">ектронного сервиса </w:t>
      </w:r>
      <w:r w:rsidR="005444E2">
        <w:t>управления подписками регулярных платежей</w:t>
      </w:r>
      <w:r w:rsidR="00DE6089">
        <w:t xml:space="preserve"> в ИС ПП</w:t>
      </w:r>
      <w:r w:rsidR="009A64C0">
        <w:t>.</w:t>
      </w:r>
    </w:p>
    <w:p w:rsidR="007365A8" w:rsidRPr="00FC073F" w:rsidRDefault="00442D39" w:rsidP="00FC073F">
      <w:pPr>
        <w:pStyle w:val="af0"/>
      </w:pPr>
      <w:r>
        <w:br w:type="page"/>
      </w:r>
      <w:r w:rsidR="007365A8" w:rsidRPr="00FC073F">
        <w:lastRenderedPageBreak/>
        <w:t>СОДЕРЖАНИЕ</w:t>
      </w:r>
    </w:p>
    <w:p w:rsidR="00A423C6" w:rsidRDefault="00732A9A">
      <w:pPr>
        <w:pStyle w:val="17"/>
        <w:rPr>
          <w:rFonts w:asciiTheme="minorHAnsi" w:eastAsiaTheme="minorEastAsia" w:hAnsiTheme="minorHAnsi" w:cstheme="minorBidi"/>
          <w:caps w:val="0"/>
          <w:sz w:val="22"/>
          <w:szCs w:val="22"/>
        </w:rPr>
      </w:pPr>
      <w:r>
        <w:fldChar w:fldCharType="begin"/>
      </w:r>
      <w:r w:rsidR="007365A8">
        <w:instrText xml:space="preserve"> TOC \o "1-4" \h \z \u </w:instrText>
      </w:r>
      <w:r>
        <w:fldChar w:fldCharType="separate"/>
      </w:r>
      <w:hyperlink w:anchor="_Toc377054430" w:history="1">
        <w:r w:rsidR="00A423C6" w:rsidRPr="00B92687">
          <w:rPr>
            <w:rStyle w:val="aff7"/>
          </w:rPr>
          <w:t>1</w:t>
        </w:r>
        <w:r w:rsidR="00A423C6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="00A423C6" w:rsidRPr="00B92687">
          <w:rPr>
            <w:rStyle w:val="aff7"/>
          </w:rPr>
          <w:t>Общие сведения</w:t>
        </w:r>
        <w:r w:rsidR="00A423C6">
          <w:rPr>
            <w:webHidden/>
          </w:rPr>
          <w:tab/>
        </w:r>
        <w:r w:rsidR="00A423C6">
          <w:rPr>
            <w:webHidden/>
          </w:rPr>
          <w:fldChar w:fldCharType="begin"/>
        </w:r>
        <w:r w:rsidR="00A423C6">
          <w:rPr>
            <w:webHidden/>
          </w:rPr>
          <w:instrText xml:space="preserve"> PAGEREF _Toc377054430 \h </w:instrText>
        </w:r>
        <w:r w:rsidR="00A423C6">
          <w:rPr>
            <w:webHidden/>
          </w:rPr>
        </w:r>
        <w:r w:rsidR="00A423C6">
          <w:rPr>
            <w:webHidden/>
          </w:rPr>
          <w:fldChar w:fldCharType="separate"/>
        </w:r>
        <w:r w:rsidR="00A423C6">
          <w:rPr>
            <w:webHidden/>
          </w:rPr>
          <w:t>6</w:t>
        </w:r>
        <w:r w:rsidR="00A423C6">
          <w:rPr>
            <w:webHidden/>
          </w:rPr>
          <w:fldChar w:fldCharType="end"/>
        </w:r>
      </w:hyperlink>
    </w:p>
    <w:p w:rsidR="00A423C6" w:rsidRDefault="00873791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31" w:history="1">
        <w:r w:rsidR="00A423C6" w:rsidRPr="00B92687">
          <w:rPr>
            <w:rStyle w:val="aff7"/>
            <w:noProof/>
          </w:rPr>
          <w:t>1.1 Руководящие документы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_Toc377054431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6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873791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32" w:history="1">
        <w:r w:rsidR="00A423C6" w:rsidRPr="00B92687">
          <w:rPr>
            <w:rStyle w:val="aff7"/>
            <w:noProof/>
          </w:rPr>
          <w:t>1.2 Описание электронного сервиса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_Toc377054432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6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873791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33" w:history="1">
        <w:r w:rsidR="00A423C6" w:rsidRPr="00B92687">
          <w:rPr>
            <w:rStyle w:val="aff7"/>
            <w:noProof/>
          </w:rPr>
          <w:t>1.3 Операции (методы) электронного сервиса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_Toc377054433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6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873791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34" w:history="1">
        <w:r w:rsidR="00A423C6" w:rsidRPr="00B92687">
          <w:rPr>
            <w:rStyle w:val="aff7"/>
            <w:noProof/>
          </w:rPr>
          <w:t>1.4 Сценарии использования и схема взаимодействия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_Toc377054434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7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873791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35" w:history="1">
        <w:r w:rsidR="00A423C6" w:rsidRPr="00B92687">
          <w:rPr>
            <w:rStyle w:val="aff7"/>
            <w:noProof/>
          </w:rPr>
          <w:t>1.5 Связи с другими электронными сервисами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_Toc377054435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7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873791">
      <w:pPr>
        <w:pStyle w:val="17"/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377054436" w:history="1">
        <w:r w:rsidR="00A423C6" w:rsidRPr="00B92687">
          <w:rPr>
            <w:rStyle w:val="aff7"/>
          </w:rPr>
          <w:t>2</w:t>
        </w:r>
        <w:r w:rsidR="00A423C6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="00A423C6" w:rsidRPr="00B92687">
          <w:rPr>
            <w:rStyle w:val="aff7"/>
          </w:rPr>
          <w:t>Руководство пользователя</w:t>
        </w:r>
        <w:r w:rsidR="00A423C6">
          <w:rPr>
            <w:webHidden/>
          </w:rPr>
          <w:tab/>
        </w:r>
        <w:r w:rsidR="00A423C6">
          <w:rPr>
            <w:webHidden/>
          </w:rPr>
          <w:fldChar w:fldCharType="begin"/>
        </w:r>
        <w:r w:rsidR="00A423C6">
          <w:rPr>
            <w:webHidden/>
          </w:rPr>
          <w:instrText xml:space="preserve"> PAGEREF _Toc377054436 \h </w:instrText>
        </w:r>
        <w:r w:rsidR="00A423C6">
          <w:rPr>
            <w:webHidden/>
          </w:rPr>
        </w:r>
        <w:r w:rsidR="00A423C6">
          <w:rPr>
            <w:webHidden/>
          </w:rPr>
          <w:fldChar w:fldCharType="separate"/>
        </w:r>
        <w:r w:rsidR="00A423C6">
          <w:rPr>
            <w:webHidden/>
          </w:rPr>
          <w:t>8</w:t>
        </w:r>
        <w:r w:rsidR="00A423C6">
          <w:rPr>
            <w:webHidden/>
          </w:rPr>
          <w:fldChar w:fldCharType="end"/>
        </w:r>
      </w:hyperlink>
    </w:p>
    <w:p w:rsidR="00A423C6" w:rsidRDefault="00873791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37" w:history="1">
        <w:r w:rsidR="00A423C6" w:rsidRPr="00B92687">
          <w:rPr>
            <w:rStyle w:val="aff7"/>
            <w:noProof/>
          </w:rPr>
          <w:t>2.1 Операция «Регистрация подписки регулярного пополнения»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_Toc377054437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8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8737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38" w:history="1">
        <w:r w:rsidR="00A423C6" w:rsidRPr="00B92687">
          <w:rPr>
            <w:rStyle w:val="aff7"/>
            <w:noProof/>
          </w:rPr>
          <w:t>2.1.1 Общие сведения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_Toc377054438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8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8737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39" w:history="1">
        <w:r w:rsidR="00A423C6" w:rsidRPr="00B92687">
          <w:rPr>
            <w:rStyle w:val="aff7"/>
            <w:noProof/>
          </w:rPr>
          <w:t>2.1.2 Описание входных параметров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_Toc377054439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8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8737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40" w:history="1">
        <w:r w:rsidR="00A423C6" w:rsidRPr="00B92687">
          <w:rPr>
            <w:rStyle w:val="aff7"/>
            <w:noProof/>
          </w:rPr>
          <w:t>2.1.3 Описание выходных параметров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_Toc377054440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9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8737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41" w:history="1">
        <w:r w:rsidR="00A423C6" w:rsidRPr="00B92687">
          <w:rPr>
            <w:rStyle w:val="aff7"/>
            <w:noProof/>
          </w:rPr>
          <w:t>2.1.4 Ошибки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_Toc377054441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9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8737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42" w:history="1">
        <w:r w:rsidR="00A423C6" w:rsidRPr="00B92687">
          <w:rPr>
            <w:rStyle w:val="aff7"/>
            <w:noProof/>
          </w:rPr>
          <w:t>2.1.5 Контрольные примеры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_Toc377054442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10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873791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43" w:history="1">
        <w:r w:rsidR="00A423C6" w:rsidRPr="00B92687">
          <w:rPr>
            <w:rStyle w:val="aff7"/>
            <w:noProof/>
          </w:rPr>
          <w:t>2.2 Операция «Удаление (деактивация) подписки  регулярного пополнения».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_Toc377054443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11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8737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44" w:history="1">
        <w:r w:rsidR="00A423C6" w:rsidRPr="00B92687">
          <w:rPr>
            <w:rStyle w:val="aff7"/>
            <w:noProof/>
          </w:rPr>
          <w:t>2.2.1 Общие сведения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_Toc377054444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11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8737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45" w:history="1">
        <w:r w:rsidR="00A423C6" w:rsidRPr="00B92687">
          <w:rPr>
            <w:rStyle w:val="aff7"/>
            <w:noProof/>
          </w:rPr>
          <w:t>2.2.2 Описание входных параметров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_Toc377054445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11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8737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46" w:history="1">
        <w:r w:rsidR="00A423C6" w:rsidRPr="00B92687">
          <w:rPr>
            <w:rStyle w:val="aff7"/>
            <w:noProof/>
          </w:rPr>
          <w:t>2.2.3 Описание выходных параметров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_Toc377054446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11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8737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47" w:history="1">
        <w:r w:rsidR="00A423C6" w:rsidRPr="00B92687">
          <w:rPr>
            <w:rStyle w:val="aff7"/>
            <w:noProof/>
          </w:rPr>
          <w:t>2.2.4 Ошибки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_Toc377054447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11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8737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48" w:history="1">
        <w:r w:rsidR="00A423C6" w:rsidRPr="00B92687">
          <w:rPr>
            <w:rStyle w:val="aff7"/>
            <w:noProof/>
          </w:rPr>
          <w:t>2.2.5 Контрольные примеры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_Toc377054448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12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873791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49" w:history="1">
        <w:r w:rsidR="00A423C6" w:rsidRPr="00B92687">
          <w:rPr>
            <w:rStyle w:val="aff7"/>
            <w:noProof/>
          </w:rPr>
          <w:t>2.3 Операция «Изменение параметров подписки регулярного пополнения»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_Toc377054449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12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8737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50" w:history="1">
        <w:r w:rsidR="00A423C6" w:rsidRPr="00B92687">
          <w:rPr>
            <w:rStyle w:val="aff7"/>
            <w:noProof/>
          </w:rPr>
          <w:t>2.3.1 Общие сведения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_Toc377054450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12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8737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51" w:history="1">
        <w:r w:rsidR="00A423C6" w:rsidRPr="00B92687">
          <w:rPr>
            <w:rStyle w:val="aff7"/>
            <w:noProof/>
          </w:rPr>
          <w:t>2.3.2 Описание входных параметров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_Toc377054451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12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8737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52" w:history="1">
        <w:r w:rsidR="00A423C6" w:rsidRPr="00B92687">
          <w:rPr>
            <w:rStyle w:val="aff7"/>
            <w:noProof/>
          </w:rPr>
          <w:t>2.3.3 Описание выходных параметров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_Toc377054452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13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8737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53" w:history="1">
        <w:r w:rsidR="00A423C6" w:rsidRPr="00B92687">
          <w:rPr>
            <w:rStyle w:val="aff7"/>
            <w:noProof/>
          </w:rPr>
          <w:t>2.3.4 Ошибки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_Toc377054453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13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8737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54" w:history="1">
        <w:r w:rsidR="00A423C6" w:rsidRPr="00B92687">
          <w:rPr>
            <w:rStyle w:val="aff7"/>
            <w:noProof/>
          </w:rPr>
          <w:t>2.3.5 Контрольные примеры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_Toc377054454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14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873791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55" w:history="1">
        <w:r w:rsidR="00A423C6" w:rsidRPr="00B92687">
          <w:rPr>
            <w:rStyle w:val="aff7"/>
            <w:noProof/>
          </w:rPr>
          <w:t>2.4 Операция «Получение информации о списке подписок  регулярного пополнения»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_Toc377054455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14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8737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56" w:history="1">
        <w:r w:rsidR="00A423C6" w:rsidRPr="00B92687">
          <w:rPr>
            <w:rStyle w:val="aff7"/>
            <w:noProof/>
          </w:rPr>
          <w:t>2.4.1 Общие сведения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_Toc377054456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14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8737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57" w:history="1">
        <w:r w:rsidR="00A423C6" w:rsidRPr="00B92687">
          <w:rPr>
            <w:rStyle w:val="aff7"/>
            <w:noProof/>
          </w:rPr>
          <w:t>2.4.2 Описание входных параметров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_Toc377054457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14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8737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58" w:history="1">
        <w:r w:rsidR="00A423C6" w:rsidRPr="00B92687">
          <w:rPr>
            <w:rStyle w:val="aff7"/>
            <w:noProof/>
          </w:rPr>
          <w:t>2.4.3 Описание выходных параметров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_Toc377054458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15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8737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59" w:history="1">
        <w:r w:rsidR="00A423C6" w:rsidRPr="00B92687">
          <w:rPr>
            <w:rStyle w:val="aff7"/>
            <w:noProof/>
          </w:rPr>
          <w:t>2.4.4 Ошибки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_Toc377054459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15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8737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60" w:history="1">
        <w:r w:rsidR="00A423C6" w:rsidRPr="00B92687">
          <w:rPr>
            <w:rStyle w:val="aff7"/>
            <w:noProof/>
          </w:rPr>
          <w:t>2.4.5 Контрольные примеры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_Toc377054460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15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873791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61" w:history="1">
        <w:r w:rsidR="00A423C6" w:rsidRPr="00B92687">
          <w:rPr>
            <w:rStyle w:val="aff7"/>
            <w:noProof/>
          </w:rPr>
          <w:t>2.5 Операция «Получение информации о параметрах конкретной подписки»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_Toc377054461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16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8737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62" w:history="1">
        <w:r w:rsidR="00A423C6" w:rsidRPr="00B92687">
          <w:rPr>
            <w:rStyle w:val="aff7"/>
            <w:noProof/>
          </w:rPr>
          <w:t>2.5.1 Общие сведения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_Toc377054462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16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8737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63" w:history="1">
        <w:r w:rsidR="00A423C6" w:rsidRPr="00B92687">
          <w:rPr>
            <w:rStyle w:val="aff7"/>
            <w:noProof/>
          </w:rPr>
          <w:t>2.5.2 Описание входных параметров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_Toc377054463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16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8737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64" w:history="1">
        <w:r w:rsidR="00A423C6" w:rsidRPr="00B92687">
          <w:rPr>
            <w:rStyle w:val="aff7"/>
            <w:noProof/>
          </w:rPr>
          <w:t>2.5.3 Описание выходных параметров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_Toc377054464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16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8737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65" w:history="1">
        <w:r w:rsidR="00A423C6" w:rsidRPr="00B92687">
          <w:rPr>
            <w:rStyle w:val="aff7"/>
            <w:noProof/>
          </w:rPr>
          <w:t>2.5.4 Ошибки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_Toc377054465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18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8737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66" w:history="1">
        <w:r w:rsidR="00A423C6" w:rsidRPr="00B92687">
          <w:rPr>
            <w:rStyle w:val="aff7"/>
            <w:noProof/>
          </w:rPr>
          <w:t>2.5.5 Контрольные примеры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_Toc377054466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18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873791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67" w:history="1">
        <w:r w:rsidR="00A423C6" w:rsidRPr="00B92687">
          <w:rPr>
            <w:rStyle w:val="aff7"/>
            <w:noProof/>
          </w:rPr>
          <w:t>2.6 Операция «Получение списка подписок вместе с информацией по ним»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_Toc377054467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19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8737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68" w:history="1">
        <w:r w:rsidR="00A423C6" w:rsidRPr="00B92687">
          <w:rPr>
            <w:rStyle w:val="aff7"/>
            <w:noProof/>
          </w:rPr>
          <w:t>2.6.1 Общие сведения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_Toc377054468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19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8737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69" w:history="1">
        <w:r w:rsidR="00A423C6" w:rsidRPr="00B92687">
          <w:rPr>
            <w:rStyle w:val="aff7"/>
            <w:noProof/>
          </w:rPr>
          <w:t>2.6.2 Описание входных параметров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_Toc377054469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19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8737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70" w:history="1">
        <w:r w:rsidR="00A423C6" w:rsidRPr="00B92687">
          <w:rPr>
            <w:rStyle w:val="aff7"/>
            <w:noProof/>
          </w:rPr>
          <w:t>2.6.3 Описание выходных параметров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_Toc377054470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20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8737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71" w:history="1">
        <w:r w:rsidR="00A423C6" w:rsidRPr="00B92687">
          <w:rPr>
            <w:rStyle w:val="aff7"/>
            <w:noProof/>
          </w:rPr>
          <w:t>2.6.4 Ошибки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_Toc377054471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20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8737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72" w:history="1">
        <w:r w:rsidR="00A423C6" w:rsidRPr="00B92687">
          <w:rPr>
            <w:rStyle w:val="aff7"/>
            <w:noProof/>
          </w:rPr>
          <w:t>2.6.5 Контрольные примеры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_Toc377054472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20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873791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73" w:history="1">
        <w:r w:rsidR="00A423C6" w:rsidRPr="00B92687">
          <w:rPr>
            <w:rStyle w:val="aff7"/>
            <w:noProof/>
          </w:rPr>
          <w:t>2.7 Операция «Получение платежей по подписке за заданный период»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_Toc377054473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21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8737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74" w:history="1">
        <w:r w:rsidR="00A423C6" w:rsidRPr="00B92687">
          <w:rPr>
            <w:rStyle w:val="aff7"/>
            <w:noProof/>
          </w:rPr>
          <w:t>2.7.1 Общие сведения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_Toc377054474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21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8737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75" w:history="1">
        <w:r w:rsidR="00A423C6" w:rsidRPr="00B92687">
          <w:rPr>
            <w:rStyle w:val="aff7"/>
            <w:noProof/>
          </w:rPr>
          <w:t>2.7.2 Описание входных параметров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_Toc377054475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21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8737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76" w:history="1">
        <w:r w:rsidR="00A423C6" w:rsidRPr="00B92687">
          <w:rPr>
            <w:rStyle w:val="aff7"/>
            <w:noProof/>
          </w:rPr>
          <w:t>2.7.3 Описание выходных параметров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_Toc377054476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22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8737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77" w:history="1">
        <w:r w:rsidR="00A423C6" w:rsidRPr="00B92687">
          <w:rPr>
            <w:rStyle w:val="aff7"/>
            <w:noProof/>
          </w:rPr>
          <w:t>2.7.4 Ошибки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_Toc377054477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22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8737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78" w:history="1">
        <w:r w:rsidR="00A423C6" w:rsidRPr="00B92687">
          <w:rPr>
            <w:rStyle w:val="aff7"/>
            <w:noProof/>
          </w:rPr>
          <w:t>2.7.5 Контрольные примеры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_Toc377054478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23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873791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79" w:history="1">
        <w:r w:rsidR="00A423C6" w:rsidRPr="00B92687">
          <w:rPr>
            <w:rStyle w:val="aff7"/>
            <w:noProof/>
          </w:rPr>
          <w:t>2.8 Операция «Получение настроек регулярного пополнения»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_Toc377054479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23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8737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80" w:history="1">
        <w:r w:rsidR="00A423C6" w:rsidRPr="00B92687">
          <w:rPr>
            <w:rStyle w:val="aff7"/>
            <w:noProof/>
          </w:rPr>
          <w:t>2.8.1 Общие сведения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_Toc377054480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23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8737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81" w:history="1">
        <w:r w:rsidR="00A423C6" w:rsidRPr="00B92687">
          <w:rPr>
            <w:rStyle w:val="aff7"/>
            <w:noProof/>
          </w:rPr>
          <w:t>2.8.2 Описание входных параметров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_Toc377054481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24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8737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82" w:history="1">
        <w:r w:rsidR="00A423C6" w:rsidRPr="00B92687">
          <w:rPr>
            <w:rStyle w:val="aff7"/>
            <w:noProof/>
          </w:rPr>
          <w:t>2.8.3 Описание выходных параметров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_Toc377054482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24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8737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83" w:history="1">
        <w:r w:rsidR="00A423C6" w:rsidRPr="00B92687">
          <w:rPr>
            <w:rStyle w:val="aff7"/>
            <w:noProof/>
          </w:rPr>
          <w:t>2.8.4 Ошибки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_Toc377054483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24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873791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84" w:history="1">
        <w:r w:rsidR="00A423C6" w:rsidRPr="00B92687">
          <w:rPr>
            <w:rStyle w:val="aff7"/>
            <w:noProof/>
          </w:rPr>
          <w:t>2.8.5 Контрольные примеры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_Toc377054484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24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873791">
      <w:pPr>
        <w:pStyle w:val="17"/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377054485" w:history="1">
        <w:r w:rsidR="00A423C6" w:rsidRPr="00B92687">
          <w:rPr>
            <w:rStyle w:val="aff7"/>
          </w:rPr>
          <w:t>3</w:t>
        </w:r>
        <w:r w:rsidR="00A423C6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="00A423C6" w:rsidRPr="00B92687">
          <w:rPr>
            <w:rStyle w:val="aff7"/>
          </w:rPr>
          <w:t>Приложения</w:t>
        </w:r>
        <w:r w:rsidR="00A423C6">
          <w:rPr>
            <w:webHidden/>
          </w:rPr>
          <w:tab/>
        </w:r>
        <w:r w:rsidR="00A423C6">
          <w:rPr>
            <w:webHidden/>
          </w:rPr>
          <w:fldChar w:fldCharType="begin"/>
        </w:r>
        <w:r w:rsidR="00A423C6">
          <w:rPr>
            <w:webHidden/>
          </w:rPr>
          <w:instrText xml:space="preserve"> PAGEREF _Toc377054485 \h </w:instrText>
        </w:r>
        <w:r w:rsidR="00A423C6">
          <w:rPr>
            <w:webHidden/>
          </w:rPr>
        </w:r>
        <w:r w:rsidR="00A423C6">
          <w:rPr>
            <w:webHidden/>
          </w:rPr>
          <w:fldChar w:fldCharType="separate"/>
        </w:r>
        <w:r w:rsidR="00A423C6">
          <w:rPr>
            <w:webHidden/>
          </w:rPr>
          <w:t>26</w:t>
        </w:r>
        <w:r w:rsidR="00A423C6">
          <w:rPr>
            <w:webHidden/>
          </w:rPr>
          <w:fldChar w:fldCharType="end"/>
        </w:r>
      </w:hyperlink>
    </w:p>
    <w:p w:rsidR="00A423C6" w:rsidRDefault="00873791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86" w:history="1">
        <w:r w:rsidR="00A423C6" w:rsidRPr="00B92687">
          <w:rPr>
            <w:rStyle w:val="aff7"/>
            <w:noProof/>
          </w:rPr>
          <w:t>3.1 Описание сервиса (WSDL)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_Toc377054486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26</w:t>
        </w:r>
        <w:r w:rsidR="00A423C6">
          <w:rPr>
            <w:noProof/>
            <w:webHidden/>
          </w:rPr>
          <w:fldChar w:fldCharType="end"/>
        </w:r>
      </w:hyperlink>
    </w:p>
    <w:p w:rsidR="00F60DB0" w:rsidRDefault="00732A9A" w:rsidP="007365A8">
      <w:pPr>
        <w:spacing w:line="240" w:lineRule="auto"/>
      </w:pPr>
      <w:r>
        <w:fldChar w:fldCharType="end"/>
      </w:r>
    </w:p>
    <w:p w:rsidR="00FB702E" w:rsidRPr="00B77388" w:rsidRDefault="00F60DB0" w:rsidP="00AE26B4">
      <w:pPr>
        <w:pStyle w:val="af0"/>
        <w:rPr>
          <w:rFonts w:ascii="Calibri" w:hAnsi="Calibri"/>
        </w:rPr>
      </w:pPr>
      <w:r>
        <w:br w:type="page"/>
      </w:r>
      <w:r w:rsidR="00624BF3" w:rsidRPr="00AE26B4">
        <w:lastRenderedPageBreak/>
        <w:t>изменения</w:t>
      </w:r>
    </w:p>
    <w:p w:rsidR="00AE26B4" w:rsidRPr="00B77388" w:rsidRDefault="00AE26B4" w:rsidP="00AE26B4">
      <w:pPr>
        <w:pStyle w:val="af7"/>
        <w:rPr>
          <w:color w:val="A6A6A6"/>
        </w:rPr>
      </w:pPr>
    </w:p>
    <w:tbl>
      <w:tblPr>
        <w:tblW w:w="9781" w:type="dxa"/>
        <w:tblInd w:w="392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276"/>
        <w:gridCol w:w="1559"/>
        <w:gridCol w:w="1701"/>
        <w:gridCol w:w="5245"/>
      </w:tblGrid>
      <w:tr w:rsidR="00FB702E" w:rsidRPr="00FB702E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Pr="00FB702E" w:rsidRDefault="00FB702E" w:rsidP="00FB702E">
            <w:pPr>
              <w:pStyle w:val="a9"/>
            </w:pPr>
            <w:r w:rsidRPr="00FB702E">
              <w:t>Версия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Pr="00FB702E" w:rsidRDefault="00FB702E" w:rsidP="00FB702E">
            <w:pPr>
              <w:pStyle w:val="a9"/>
            </w:pPr>
            <w:r w:rsidRPr="00FB702E">
              <w:t>Дата</w:t>
            </w:r>
          </w:p>
        </w:tc>
        <w:tc>
          <w:tcPr>
            <w:tcW w:w="1701" w:type="dxa"/>
          </w:tcPr>
          <w:p w:rsidR="00FB702E" w:rsidRPr="00FB702E" w:rsidRDefault="00FB702E" w:rsidP="00FB702E">
            <w:pPr>
              <w:pStyle w:val="a9"/>
            </w:pPr>
            <w:r w:rsidRPr="00FB702E">
              <w:t>Автор</w:t>
            </w:r>
          </w:p>
        </w:tc>
        <w:tc>
          <w:tcPr>
            <w:tcW w:w="5245" w:type="dxa"/>
          </w:tcPr>
          <w:p w:rsidR="00FB702E" w:rsidRPr="00FB702E" w:rsidRDefault="00FB702E" w:rsidP="00FB702E">
            <w:pPr>
              <w:pStyle w:val="a9"/>
            </w:pPr>
            <w:r w:rsidRPr="00FB702E">
              <w:t>Изменения</w:t>
            </w:r>
          </w:p>
        </w:tc>
      </w:tr>
      <w:tr w:rsidR="00FB702E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Pr="00624BF3" w:rsidRDefault="003F42BB" w:rsidP="00916933">
            <w:pPr>
              <w:widowControl/>
              <w:autoSpaceDN/>
              <w:adjustRightInd/>
              <w:spacing w:line="240" w:lineRule="auto"/>
              <w:jc w:val="center"/>
            </w:pPr>
            <w:r>
              <w:t>1.0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Default="005444E2" w:rsidP="00916933">
            <w:pPr>
              <w:widowControl/>
              <w:autoSpaceDN/>
              <w:adjustRightInd/>
              <w:spacing w:line="240" w:lineRule="auto"/>
            </w:pPr>
            <w:r>
              <w:t>20.11.2013</w:t>
            </w:r>
          </w:p>
        </w:tc>
        <w:tc>
          <w:tcPr>
            <w:tcW w:w="1701" w:type="dxa"/>
          </w:tcPr>
          <w:p w:rsidR="00FB702E" w:rsidRDefault="005444E2" w:rsidP="00916933">
            <w:pPr>
              <w:widowControl/>
              <w:autoSpaceDN/>
              <w:adjustRightInd/>
              <w:spacing w:line="240" w:lineRule="auto"/>
            </w:pPr>
            <w:r>
              <w:t>Калимуллин Р.И.</w:t>
            </w:r>
          </w:p>
        </w:tc>
        <w:tc>
          <w:tcPr>
            <w:tcW w:w="5245" w:type="dxa"/>
          </w:tcPr>
          <w:p w:rsidR="00FB702E" w:rsidRDefault="003F42BB" w:rsidP="00916933">
            <w:pPr>
              <w:widowControl/>
              <w:autoSpaceDN/>
              <w:adjustRightInd/>
              <w:spacing w:line="240" w:lineRule="auto"/>
            </w:pPr>
            <w:r>
              <w:t>Первичная версия документа</w:t>
            </w:r>
          </w:p>
        </w:tc>
      </w:tr>
      <w:tr w:rsidR="00F12011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12011" w:rsidRPr="00224317" w:rsidRDefault="00224317" w:rsidP="00916933">
            <w:pPr>
              <w:widowControl/>
              <w:autoSpaceDN/>
              <w:adjustRightInd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559" w:type="dxa"/>
            <w:shd w:val="clear" w:color="auto" w:fill="auto"/>
            <w:noWrap/>
          </w:tcPr>
          <w:p w:rsidR="00F12011" w:rsidRPr="00224317" w:rsidRDefault="00224317" w:rsidP="00916933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09.01.2014</w:t>
            </w:r>
          </w:p>
        </w:tc>
        <w:tc>
          <w:tcPr>
            <w:tcW w:w="1701" w:type="dxa"/>
          </w:tcPr>
          <w:p w:rsidR="00F12011" w:rsidRDefault="00224317" w:rsidP="00916933">
            <w:pPr>
              <w:widowControl/>
              <w:autoSpaceDN/>
              <w:adjustRightInd/>
              <w:spacing w:line="240" w:lineRule="auto"/>
            </w:pPr>
            <w:r>
              <w:t>Калимуллин Р.И.</w:t>
            </w:r>
          </w:p>
        </w:tc>
        <w:tc>
          <w:tcPr>
            <w:tcW w:w="5245" w:type="dxa"/>
          </w:tcPr>
          <w:p w:rsidR="00F12011" w:rsidRPr="00A423C6" w:rsidRDefault="00224317" w:rsidP="00916933">
            <w:pPr>
              <w:widowControl/>
              <w:autoSpaceDN/>
              <w:adjustRightInd/>
              <w:spacing w:line="240" w:lineRule="auto"/>
            </w:pPr>
            <w:r>
              <w:t>Добавлено описание веб-метода по получению настроек автопополнения с ИС ПП.</w:t>
            </w:r>
          </w:p>
        </w:tc>
      </w:tr>
      <w:tr w:rsidR="00F12011" w:rsidRPr="004C4032" w:rsidTr="001F63CD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F12011" w:rsidRDefault="00F12011" w:rsidP="00916933">
            <w:pPr>
              <w:widowControl/>
              <w:autoSpaceDN/>
              <w:adjustRightInd/>
              <w:spacing w:line="240" w:lineRule="auto"/>
              <w:jc w:val="center"/>
            </w:pPr>
          </w:p>
        </w:tc>
        <w:tc>
          <w:tcPr>
            <w:tcW w:w="1559" w:type="dxa"/>
            <w:shd w:val="clear" w:color="auto" w:fill="auto"/>
            <w:noWrap/>
          </w:tcPr>
          <w:p w:rsidR="00F12011" w:rsidRPr="004C4032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1701" w:type="dxa"/>
          </w:tcPr>
          <w:p w:rsidR="00F12011" w:rsidRPr="004C4032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5245" w:type="dxa"/>
          </w:tcPr>
          <w:p w:rsidR="00F12011" w:rsidRPr="004C4032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</w:tr>
      <w:tr w:rsidR="00F12011" w:rsidRPr="004C4032" w:rsidTr="001F63CD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F12011" w:rsidRPr="004C4032" w:rsidRDefault="00F12011" w:rsidP="00916933">
            <w:pPr>
              <w:widowControl/>
              <w:autoSpaceDN/>
              <w:adjustRightInd/>
              <w:spacing w:line="240" w:lineRule="auto"/>
              <w:jc w:val="center"/>
            </w:pPr>
          </w:p>
        </w:tc>
        <w:tc>
          <w:tcPr>
            <w:tcW w:w="1559" w:type="dxa"/>
            <w:shd w:val="clear" w:color="auto" w:fill="auto"/>
            <w:noWrap/>
          </w:tcPr>
          <w:p w:rsidR="00F12011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1701" w:type="dxa"/>
          </w:tcPr>
          <w:p w:rsidR="00F12011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5245" w:type="dxa"/>
          </w:tcPr>
          <w:p w:rsidR="00F12011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</w:tr>
      <w:tr w:rsidR="00F12011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12011" w:rsidRPr="00FF0125" w:rsidRDefault="00F12011" w:rsidP="00916933">
            <w:pPr>
              <w:widowControl/>
              <w:autoSpaceDN/>
              <w:adjustRightInd/>
              <w:spacing w:line="240" w:lineRule="auto"/>
              <w:jc w:val="center"/>
            </w:pPr>
          </w:p>
        </w:tc>
        <w:tc>
          <w:tcPr>
            <w:tcW w:w="1559" w:type="dxa"/>
            <w:shd w:val="clear" w:color="auto" w:fill="auto"/>
            <w:noWrap/>
          </w:tcPr>
          <w:p w:rsidR="00F12011" w:rsidRPr="004C4032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1701" w:type="dxa"/>
          </w:tcPr>
          <w:p w:rsidR="00F12011" w:rsidRPr="004C4032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5245" w:type="dxa"/>
          </w:tcPr>
          <w:p w:rsidR="00F12011" w:rsidRPr="004C4032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</w:tr>
      <w:tr w:rsidR="00F12011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12011" w:rsidRDefault="00F12011" w:rsidP="00916933">
            <w:pPr>
              <w:widowControl/>
              <w:autoSpaceDN/>
              <w:adjustRightInd/>
              <w:spacing w:line="240" w:lineRule="auto"/>
              <w:jc w:val="center"/>
            </w:pPr>
          </w:p>
        </w:tc>
        <w:tc>
          <w:tcPr>
            <w:tcW w:w="1559" w:type="dxa"/>
            <w:shd w:val="clear" w:color="auto" w:fill="auto"/>
            <w:noWrap/>
          </w:tcPr>
          <w:p w:rsidR="00F12011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1701" w:type="dxa"/>
          </w:tcPr>
          <w:p w:rsidR="00F12011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5245" w:type="dxa"/>
          </w:tcPr>
          <w:p w:rsidR="00F12011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</w:tr>
    </w:tbl>
    <w:p w:rsidR="00AE26B4" w:rsidRPr="00B77388" w:rsidRDefault="00AE26B4" w:rsidP="00AE26B4">
      <w:pPr>
        <w:pStyle w:val="af7"/>
        <w:rPr>
          <w:color w:val="A6A6A6"/>
        </w:rPr>
      </w:pPr>
    </w:p>
    <w:p w:rsidR="007365A8" w:rsidRPr="00B77388" w:rsidRDefault="00BD7438" w:rsidP="00FC073F">
      <w:pPr>
        <w:pStyle w:val="af0"/>
        <w:rPr>
          <w:rFonts w:ascii="Calibri" w:hAnsi="Calibri"/>
        </w:rPr>
      </w:pPr>
      <w:r w:rsidRPr="00BD7438">
        <w:t>термины</w:t>
      </w:r>
      <w:r w:rsidR="00624BF3" w:rsidRPr="00AE26B4">
        <w:t>/</w:t>
      </w:r>
      <w:r w:rsidR="00624BF3" w:rsidRPr="00BD7438">
        <w:t>СОКРАЩЕНИя</w:t>
      </w:r>
    </w:p>
    <w:p w:rsidR="00AF3146" w:rsidRPr="00B77388" w:rsidRDefault="00AF3146" w:rsidP="00AF3146">
      <w:pPr>
        <w:pStyle w:val="af7"/>
        <w:rPr>
          <w:color w:val="A6A6A6"/>
        </w:rPr>
      </w:pPr>
    </w:p>
    <w:tbl>
      <w:tblPr>
        <w:tblW w:w="9781" w:type="dxa"/>
        <w:tblInd w:w="392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2693"/>
        <w:gridCol w:w="7088"/>
      </w:tblGrid>
      <w:tr w:rsidR="000E4392" w:rsidRPr="004C4032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E4392" w:rsidRPr="00FB702E" w:rsidRDefault="00AE26B4" w:rsidP="00FB702E">
            <w:pPr>
              <w:pStyle w:val="a9"/>
            </w:pPr>
            <w:r>
              <w:t>Т</w:t>
            </w:r>
            <w:r w:rsidR="00F802F5" w:rsidRPr="00FB702E">
              <w:t>ермин</w:t>
            </w:r>
            <w:r>
              <w:t>/сокращение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FB702E" w:rsidRDefault="00F802F5" w:rsidP="00FB702E">
            <w:pPr>
              <w:pStyle w:val="a9"/>
            </w:pPr>
            <w:r w:rsidRPr="00FB702E">
              <w:t>Описание</w:t>
            </w:r>
          </w:p>
        </w:tc>
      </w:tr>
      <w:tr w:rsidR="000E4392" w:rsidRPr="004C4032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E4392" w:rsidRPr="00624BF3" w:rsidRDefault="009A64C0" w:rsidP="00571F60">
            <w:pPr>
              <w:widowControl/>
              <w:autoSpaceDN/>
              <w:adjustRightInd/>
              <w:spacing w:line="240" w:lineRule="auto"/>
              <w:jc w:val="left"/>
            </w:pPr>
            <w:r>
              <w:t>Р</w:t>
            </w:r>
            <w:r w:rsidR="00DB527F">
              <w:t>СМЭВ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Default="009A64C0" w:rsidP="009A64C0">
            <w:pPr>
              <w:widowControl/>
              <w:autoSpaceDN/>
              <w:adjustRightInd/>
              <w:spacing w:line="240" w:lineRule="auto"/>
              <w:jc w:val="left"/>
            </w:pPr>
            <w:r>
              <w:t>Региональная с</w:t>
            </w:r>
            <w:r w:rsidR="00DB527F">
              <w:t>истема межведомственного электронного взаимодействия</w:t>
            </w:r>
            <w:r>
              <w:t xml:space="preserve"> города Москвы</w:t>
            </w:r>
          </w:p>
        </w:tc>
      </w:tr>
      <w:tr w:rsidR="003F42BB" w:rsidRPr="004C4032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3F42BB" w:rsidRDefault="003F42BB" w:rsidP="00571F60">
            <w:pPr>
              <w:widowControl/>
              <w:autoSpaceDN/>
              <w:adjustRightInd/>
              <w:spacing w:line="240" w:lineRule="auto"/>
              <w:jc w:val="left"/>
            </w:pPr>
            <w:r>
              <w:t>ИС ПП</w:t>
            </w:r>
          </w:p>
        </w:tc>
        <w:tc>
          <w:tcPr>
            <w:tcW w:w="7088" w:type="dxa"/>
            <w:shd w:val="clear" w:color="auto" w:fill="auto"/>
            <w:noWrap/>
          </w:tcPr>
          <w:p w:rsidR="003F42BB" w:rsidRDefault="003F42BB" w:rsidP="009A64C0">
            <w:pPr>
              <w:widowControl/>
              <w:autoSpaceDN/>
              <w:adjustRightInd/>
              <w:spacing w:line="240" w:lineRule="auto"/>
              <w:jc w:val="left"/>
            </w:pPr>
            <w:r>
              <w:t>Информационная система проход и питание по УЭК</w:t>
            </w:r>
          </w:p>
        </w:tc>
      </w:tr>
      <w:tr w:rsidR="00051C8A" w:rsidRPr="004C4032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51C8A" w:rsidRDefault="00051C8A" w:rsidP="00571F60">
            <w:pPr>
              <w:widowControl/>
              <w:autoSpaceDN/>
              <w:adjustRightInd/>
              <w:spacing w:line="240" w:lineRule="auto"/>
              <w:jc w:val="left"/>
            </w:pPr>
            <w:r>
              <w:t>МПГУ</w:t>
            </w:r>
          </w:p>
        </w:tc>
        <w:tc>
          <w:tcPr>
            <w:tcW w:w="7088" w:type="dxa"/>
            <w:shd w:val="clear" w:color="auto" w:fill="auto"/>
            <w:noWrap/>
          </w:tcPr>
          <w:p w:rsidR="00051C8A" w:rsidRDefault="00051C8A" w:rsidP="009A64C0">
            <w:pPr>
              <w:widowControl/>
              <w:autoSpaceDN/>
              <w:adjustRightInd/>
              <w:spacing w:line="240" w:lineRule="auto"/>
              <w:jc w:val="left"/>
            </w:pPr>
            <w:r w:rsidRPr="00051C8A">
              <w:t>Московский портал государственных услуг</w:t>
            </w:r>
          </w:p>
        </w:tc>
      </w:tr>
      <w:tr w:rsidR="000E4392" w:rsidRPr="00375598" w:rsidTr="001F63CD">
        <w:trPr>
          <w:trHeight w:val="315"/>
        </w:trPr>
        <w:tc>
          <w:tcPr>
            <w:tcW w:w="2693" w:type="dxa"/>
            <w:shd w:val="clear" w:color="auto" w:fill="auto"/>
            <w:noWrap/>
          </w:tcPr>
          <w:p w:rsidR="000E4392" w:rsidRPr="0038149F" w:rsidRDefault="0038149F" w:rsidP="00864D7C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WSDL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38149F" w:rsidRDefault="0038149F" w:rsidP="0038149F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 w:rsidRPr="0038149F">
              <w:rPr>
                <w:lang w:val="en-US"/>
              </w:rPr>
              <w:t>Web Services Description Language</w:t>
            </w:r>
            <w:r>
              <w:rPr>
                <w:lang w:val="en-US"/>
              </w:rPr>
              <w:t xml:space="preserve"> </w:t>
            </w:r>
            <w:r w:rsidRPr="0038149F">
              <w:rPr>
                <w:lang w:val="en-US"/>
              </w:rPr>
              <w:t xml:space="preserve">— </w:t>
            </w:r>
            <w:r>
              <w:t>язык</w:t>
            </w:r>
            <w:r w:rsidRPr="0038149F">
              <w:rPr>
                <w:lang w:val="en-US"/>
              </w:rPr>
              <w:t xml:space="preserve"> </w:t>
            </w:r>
            <w:r>
              <w:t>описания</w:t>
            </w:r>
            <w:r w:rsidRPr="0038149F">
              <w:rPr>
                <w:lang w:val="en-US"/>
              </w:rPr>
              <w:t xml:space="preserve"> </w:t>
            </w:r>
            <w:hyperlink r:id="rId9" w:tooltip="Веб-сервис" w:history="1">
              <w:r w:rsidRPr="0038149F">
                <w:t>веб</w:t>
              </w:r>
              <w:r w:rsidRPr="0038149F">
                <w:rPr>
                  <w:lang w:val="en-US"/>
                </w:rPr>
                <w:t>-</w:t>
              </w:r>
              <w:r w:rsidRPr="0038149F">
                <w:t>сервисов</w:t>
              </w:r>
            </w:hyperlink>
            <w:r>
              <w:rPr>
                <w:lang w:val="en-US"/>
              </w:rPr>
              <w:t>.</w:t>
            </w:r>
          </w:p>
        </w:tc>
      </w:tr>
      <w:tr w:rsidR="000E4392" w:rsidRPr="00E47DEB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E4392" w:rsidRPr="0038149F" w:rsidRDefault="00F532CA" w:rsidP="00864D7C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XSD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E47DEB" w:rsidRDefault="00864D7C" w:rsidP="00E47DEB">
            <w:pPr>
              <w:widowControl/>
              <w:autoSpaceDN/>
              <w:adjustRightInd/>
              <w:spacing w:line="240" w:lineRule="auto"/>
            </w:pPr>
            <w:r w:rsidRPr="00E47DEB">
              <w:rPr>
                <w:bCs/>
                <w:lang w:val="en-US"/>
              </w:rPr>
              <w:t>X</w:t>
            </w:r>
            <w:r w:rsidRPr="00E47DEB">
              <w:rPr>
                <w:lang w:val="en-US"/>
              </w:rPr>
              <w:t>ML</w:t>
            </w:r>
            <w:r w:rsidRPr="00E47DEB">
              <w:t xml:space="preserve"> </w:t>
            </w:r>
            <w:r w:rsidRPr="00E47DEB">
              <w:rPr>
                <w:bCs/>
                <w:lang w:val="en-US"/>
              </w:rPr>
              <w:t>S</w:t>
            </w:r>
            <w:r w:rsidRPr="00E47DEB">
              <w:rPr>
                <w:lang w:val="en-US"/>
              </w:rPr>
              <w:t>chema</w:t>
            </w:r>
            <w:r w:rsidRPr="00E47DEB">
              <w:t xml:space="preserve"> </w:t>
            </w:r>
            <w:r w:rsidRPr="00E47DEB">
              <w:rPr>
                <w:bCs/>
                <w:lang w:val="en-US"/>
              </w:rPr>
              <w:t>d</w:t>
            </w:r>
            <w:r w:rsidRPr="00E47DEB">
              <w:rPr>
                <w:lang w:val="en-US"/>
              </w:rPr>
              <w:t>efinition</w:t>
            </w:r>
            <w:r w:rsidRPr="00E47DEB">
              <w:t xml:space="preserve"> - </w:t>
            </w:r>
            <w:r w:rsidR="00E47DEB" w:rsidRPr="00E47DEB">
              <w:t>язык описания структуры XML документа.</w:t>
            </w:r>
          </w:p>
        </w:tc>
      </w:tr>
      <w:tr w:rsidR="000E4392" w:rsidRPr="00F532CA" w:rsidTr="001F63CD">
        <w:trPr>
          <w:trHeight w:val="315"/>
        </w:trPr>
        <w:tc>
          <w:tcPr>
            <w:tcW w:w="2693" w:type="dxa"/>
            <w:shd w:val="clear" w:color="auto" w:fill="auto"/>
            <w:noWrap/>
          </w:tcPr>
          <w:p w:rsidR="000E4392" w:rsidRPr="0038149F" w:rsidRDefault="00F532CA" w:rsidP="00864D7C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SOAP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5331EF" w:rsidRDefault="00E47DEB" w:rsidP="00FB2840">
            <w:pPr>
              <w:widowControl/>
              <w:autoSpaceDN/>
              <w:adjustRightInd/>
              <w:spacing w:line="240" w:lineRule="auto"/>
            </w:pPr>
            <w:r w:rsidRPr="00E47DEB">
              <w:rPr>
                <w:iCs/>
              </w:rPr>
              <w:t>Simple Object Access Protocol</w:t>
            </w:r>
            <w:r w:rsidRPr="00E47DEB">
              <w:t xml:space="preserve"> - протокол обмена структурированными сообщениями в распределённой вычислительной среде</w:t>
            </w:r>
            <w:r w:rsidR="005331EF" w:rsidRPr="005331EF">
              <w:t>.</w:t>
            </w:r>
          </w:p>
        </w:tc>
      </w:tr>
      <w:tr w:rsidR="00B26251" w:rsidRPr="00375598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B26251" w:rsidRPr="005331EF" w:rsidRDefault="00B26251" w:rsidP="00025D1D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XML</w:t>
            </w:r>
          </w:p>
        </w:tc>
        <w:tc>
          <w:tcPr>
            <w:tcW w:w="7088" w:type="dxa"/>
            <w:shd w:val="clear" w:color="auto" w:fill="auto"/>
            <w:noWrap/>
          </w:tcPr>
          <w:p w:rsidR="00B26251" w:rsidRPr="007E2214" w:rsidRDefault="00B26251" w:rsidP="00025D1D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proofErr w:type="gramStart"/>
            <w:r w:rsidRPr="00F30833">
              <w:rPr>
                <w:iCs/>
                <w:lang w:val="en-US"/>
              </w:rPr>
              <w:t>eXtensible</w:t>
            </w:r>
            <w:proofErr w:type="gramEnd"/>
            <w:r w:rsidRPr="007E2214">
              <w:rPr>
                <w:iCs/>
                <w:lang w:val="en-US"/>
              </w:rPr>
              <w:t xml:space="preserve"> </w:t>
            </w:r>
            <w:r w:rsidRPr="00F30833">
              <w:rPr>
                <w:iCs/>
                <w:lang w:val="en-US"/>
              </w:rPr>
              <w:t>Markup</w:t>
            </w:r>
            <w:r w:rsidRPr="007E2214">
              <w:rPr>
                <w:iCs/>
                <w:lang w:val="en-US"/>
              </w:rPr>
              <w:t xml:space="preserve"> </w:t>
            </w:r>
            <w:r w:rsidRPr="00F30833">
              <w:rPr>
                <w:iCs/>
                <w:lang w:val="en-US"/>
              </w:rPr>
              <w:t>Language</w:t>
            </w:r>
            <w:r w:rsidRPr="007E2214">
              <w:rPr>
                <w:lang w:val="en-US"/>
              </w:rPr>
              <w:t xml:space="preserve"> — </w:t>
            </w:r>
            <w:r>
              <w:t>расширяемый</w:t>
            </w:r>
            <w:r w:rsidRPr="007E2214">
              <w:rPr>
                <w:lang w:val="en-US"/>
              </w:rPr>
              <w:t xml:space="preserve"> </w:t>
            </w:r>
            <w:r>
              <w:t>язык</w:t>
            </w:r>
            <w:r w:rsidRPr="007E2214">
              <w:rPr>
                <w:lang w:val="en-US"/>
              </w:rPr>
              <w:t xml:space="preserve"> </w:t>
            </w:r>
            <w:r>
              <w:t>разметки</w:t>
            </w:r>
            <w:r w:rsidRPr="007E2214">
              <w:rPr>
                <w:lang w:val="en-US"/>
              </w:rPr>
              <w:t>.</w:t>
            </w:r>
          </w:p>
        </w:tc>
      </w:tr>
    </w:tbl>
    <w:p w:rsidR="000825B5" w:rsidRPr="00A80AB5" w:rsidRDefault="004A24BF" w:rsidP="004A24BF">
      <w:pPr>
        <w:pStyle w:val="12"/>
      </w:pPr>
      <w:r w:rsidRPr="007E2214">
        <w:rPr>
          <w:lang w:val="en-US"/>
        </w:rPr>
        <w:br w:type="page"/>
      </w:r>
      <w:bookmarkStart w:id="0" w:name="_Toc377054430"/>
      <w:r w:rsidR="0009437C" w:rsidRPr="004A24BF">
        <w:lastRenderedPageBreak/>
        <w:t>Общие сведения</w:t>
      </w:r>
      <w:bookmarkEnd w:id="0"/>
    </w:p>
    <w:p w:rsidR="00A80AB5" w:rsidRPr="00AE26B4" w:rsidRDefault="00A80AB5" w:rsidP="00A80AB5">
      <w:pPr>
        <w:pStyle w:val="23"/>
      </w:pPr>
      <w:bookmarkStart w:id="1" w:name="_Toc377054431"/>
      <w:r w:rsidRPr="00AE26B4">
        <w:t>Руководящие документы</w:t>
      </w:r>
      <w:bookmarkEnd w:id="1"/>
    </w:p>
    <w:p w:rsidR="00A80AB5" w:rsidRDefault="00A80AB5" w:rsidP="00A80AB5">
      <w:pPr>
        <w:pStyle w:val="af7"/>
      </w:pPr>
      <w:r>
        <w:t xml:space="preserve">Основанием для создания и использования электронного сервиса являются перечисленные </w:t>
      </w:r>
      <w:r w:rsidR="004E1BA1">
        <w:t>ниже</w:t>
      </w:r>
      <w:r>
        <w:t xml:space="preserve"> документы.</w:t>
      </w:r>
    </w:p>
    <w:p w:rsidR="00A80AB5" w:rsidRDefault="00A80AB5" w:rsidP="00A80AB5">
      <w:pPr>
        <w:pStyle w:val="af6"/>
      </w:pPr>
      <w:r>
        <w:t>Нормативно-правовые документы:</w:t>
      </w:r>
    </w:p>
    <w:p w:rsidR="00A80AB5" w:rsidRPr="00A80AB5" w:rsidRDefault="00A80AB5" w:rsidP="00780902">
      <w:pPr>
        <w:pStyle w:val="1"/>
      </w:pPr>
      <w:r w:rsidRPr="00A80AB5">
        <w:t>Постановление Правительства Российской Федерации от 8 сентября 2010 г. № 697 «О единой системе межведомственного электронного взаимодействия»</w:t>
      </w:r>
      <w:r w:rsidR="004E1BA1">
        <w:t>;</w:t>
      </w:r>
    </w:p>
    <w:p w:rsidR="00A80AB5" w:rsidRPr="00A80AB5" w:rsidRDefault="00A80AB5" w:rsidP="00780902">
      <w:pPr>
        <w:pStyle w:val="1"/>
      </w:pPr>
      <w:r w:rsidRPr="00A80AB5">
        <w:t>Приказ Министерства связи и массовых коммуникаций Российской Федерации от 27 декабря 2010 г. № 190 «Об утверждении технических требований к взаимодействию информационных систем в единой системе межведомственного электронного взаимодействия».</w:t>
      </w:r>
    </w:p>
    <w:p w:rsidR="00F22925" w:rsidRPr="004E1BA1" w:rsidRDefault="0009437C" w:rsidP="004E1BA1">
      <w:pPr>
        <w:pStyle w:val="23"/>
      </w:pPr>
      <w:bookmarkStart w:id="2" w:name="_Toc377054432"/>
      <w:bookmarkStart w:id="3" w:name="_Toc294260366"/>
      <w:r>
        <w:t>Описание электронного сервиса</w:t>
      </w:r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8470"/>
      </w:tblGrid>
      <w:tr w:rsidR="00703AC4" w:rsidTr="00703AC4">
        <w:tc>
          <w:tcPr>
            <w:tcW w:w="1951" w:type="dxa"/>
          </w:tcPr>
          <w:p w:rsidR="00703AC4" w:rsidRPr="00D151D0" w:rsidRDefault="00703AC4" w:rsidP="00703AC4">
            <w:pPr>
              <w:pStyle w:val="af7"/>
              <w:ind w:firstLine="0"/>
              <w:rPr>
                <w:b/>
              </w:rPr>
            </w:pPr>
            <w:r w:rsidRPr="00D151D0">
              <w:rPr>
                <w:b/>
              </w:rPr>
              <w:t>Наименование:</w:t>
            </w:r>
          </w:p>
        </w:tc>
        <w:tc>
          <w:tcPr>
            <w:tcW w:w="8470" w:type="dxa"/>
          </w:tcPr>
          <w:p w:rsidR="000A2301" w:rsidRPr="00D151D0" w:rsidRDefault="00DE6089" w:rsidP="003F42BB">
            <w:pPr>
              <w:pStyle w:val="af7"/>
              <w:ind w:firstLine="0"/>
            </w:pPr>
            <w:r w:rsidRPr="00DE6089">
              <w:t>Сервис управления подписками регулярных платежей</w:t>
            </w:r>
          </w:p>
        </w:tc>
      </w:tr>
      <w:tr w:rsidR="00703AC4" w:rsidTr="00703AC4">
        <w:tc>
          <w:tcPr>
            <w:tcW w:w="1951" w:type="dxa"/>
          </w:tcPr>
          <w:p w:rsidR="00703AC4" w:rsidRPr="00D151D0" w:rsidRDefault="00703AC4" w:rsidP="00703AC4">
            <w:pPr>
              <w:pStyle w:val="af7"/>
              <w:ind w:firstLine="0"/>
              <w:rPr>
                <w:b/>
              </w:rPr>
            </w:pPr>
            <w:r w:rsidRPr="00D151D0">
              <w:rPr>
                <w:b/>
              </w:rPr>
              <w:t>Назначение:</w:t>
            </w:r>
          </w:p>
        </w:tc>
        <w:tc>
          <w:tcPr>
            <w:tcW w:w="8470" w:type="dxa"/>
          </w:tcPr>
          <w:p w:rsidR="00603602" w:rsidRPr="00D151D0" w:rsidRDefault="00051C8A" w:rsidP="00051C8A">
            <w:pPr>
              <w:pStyle w:val="af7"/>
              <w:ind w:firstLine="0"/>
            </w:pPr>
            <w:r>
              <w:t>Сервис должен</w:t>
            </w:r>
            <w:r w:rsidRPr="00051C8A">
              <w:t xml:space="preserve"> позволить клиенту (физическому лицу), который прикрепил лицевой счет (л/с) учащегося ИС ПП в свой личный кабинет на МПГУ (или мобильный МПГУ), пополнять л/</w:t>
            </w:r>
            <w:proofErr w:type="gramStart"/>
            <w:r w:rsidRPr="00051C8A">
              <w:t>с</w:t>
            </w:r>
            <w:proofErr w:type="gramEnd"/>
            <w:r w:rsidRPr="00051C8A">
              <w:t xml:space="preserve"> до установленного </w:t>
            </w:r>
            <w:r>
              <w:t xml:space="preserve">поддерживаемого остатка </w:t>
            </w:r>
            <w:r w:rsidRPr="00051C8A">
              <w:t>со своей банковской карты.</w:t>
            </w:r>
          </w:p>
        </w:tc>
      </w:tr>
      <w:tr w:rsidR="00703AC4" w:rsidTr="00703AC4">
        <w:tc>
          <w:tcPr>
            <w:tcW w:w="1951" w:type="dxa"/>
          </w:tcPr>
          <w:p w:rsidR="00703AC4" w:rsidRPr="00D151D0" w:rsidRDefault="00703AC4" w:rsidP="00703AC4">
            <w:pPr>
              <w:pStyle w:val="af7"/>
              <w:ind w:firstLine="0"/>
              <w:rPr>
                <w:b/>
              </w:rPr>
            </w:pPr>
            <w:r w:rsidRPr="00D151D0">
              <w:rPr>
                <w:b/>
              </w:rPr>
              <w:t>Поставщик:</w:t>
            </w:r>
          </w:p>
        </w:tc>
        <w:tc>
          <w:tcPr>
            <w:tcW w:w="8470" w:type="dxa"/>
          </w:tcPr>
          <w:p w:rsidR="006C62E8" w:rsidRPr="00D151D0" w:rsidRDefault="003F42BB" w:rsidP="00703AC4">
            <w:pPr>
              <w:pStyle w:val="af7"/>
              <w:ind w:firstLine="0"/>
            </w:pPr>
            <w:r w:rsidRPr="00D151D0">
              <w:t>Департамент информационных технологий г. Москвы</w:t>
            </w:r>
          </w:p>
        </w:tc>
      </w:tr>
      <w:tr w:rsidR="00703AC4" w:rsidTr="00703AC4">
        <w:tc>
          <w:tcPr>
            <w:tcW w:w="1951" w:type="dxa"/>
          </w:tcPr>
          <w:p w:rsidR="00703AC4" w:rsidRPr="00D151D0" w:rsidRDefault="00703AC4" w:rsidP="00703AC4">
            <w:pPr>
              <w:pStyle w:val="af7"/>
              <w:ind w:firstLine="0"/>
              <w:rPr>
                <w:b/>
              </w:rPr>
            </w:pPr>
            <w:r w:rsidRPr="00D151D0">
              <w:rPr>
                <w:b/>
              </w:rPr>
              <w:t>Область применения:</w:t>
            </w:r>
          </w:p>
        </w:tc>
        <w:tc>
          <w:tcPr>
            <w:tcW w:w="8470" w:type="dxa"/>
          </w:tcPr>
          <w:p w:rsidR="006C6B0E" w:rsidRPr="00D151D0" w:rsidRDefault="00025D1D" w:rsidP="00051C8A">
            <w:pPr>
              <w:pStyle w:val="af7"/>
              <w:ind w:firstLine="0"/>
            </w:pPr>
            <w:r>
              <w:t xml:space="preserve">Другое - </w:t>
            </w:r>
          </w:p>
        </w:tc>
      </w:tr>
      <w:tr w:rsidR="00BC4271" w:rsidRPr="00375598" w:rsidTr="00703AC4">
        <w:tc>
          <w:tcPr>
            <w:tcW w:w="1951" w:type="dxa"/>
          </w:tcPr>
          <w:p w:rsidR="00BC4271" w:rsidRPr="00BC4271" w:rsidRDefault="00BC4271" w:rsidP="00703AC4">
            <w:pPr>
              <w:pStyle w:val="af7"/>
              <w:ind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URL</w:t>
            </w:r>
            <w:r w:rsidR="00375598">
              <w:rPr>
                <w:b/>
                <w:lang w:val="en-US"/>
              </w:rPr>
              <w:t xml:space="preserve"> (SOAP)</w:t>
            </w:r>
          </w:p>
        </w:tc>
        <w:tc>
          <w:tcPr>
            <w:tcW w:w="8470" w:type="dxa"/>
          </w:tcPr>
          <w:p w:rsidR="00BC4271" w:rsidRPr="00BC4271" w:rsidRDefault="00BC4271" w:rsidP="00BC4271">
            <w:pPr>
              <w:pStyle w:val="af7"/>
              <w:ind w:firstLine="0"/>
              <w:rPr>
                <w:lang w:val="en-US"/>
              </w:rPr>
            </w:pPr>
            <w:r w:rsidRPr="00BC4271">
              <w:rPr>
                <w:lang w:val="en-US"/>
              </w:rPr>
              <w:t>https://</w:t>
            </w:r>
            <w:r>
              <w:rPr>
                <w:lang w:val="en-US"/>
              </w:rPr>
              <w:t>server:port</w:t>
            </w:r>
            <w:r w:rsidRPr="00BC4271">
              <w:rPr>
                <w:lang w:val="en-US"/>
              </w:rPr>
              <w:t>/processor/soap/regpay?wsdl</w:t>
            </w:r>
          </w:p>
        </w:tc>
      </w:tr>
    </w:tbl>
    <w:p w:rsidR="00522AB4" w:rsidRPr="000738A2" w:rsidRDefault="006C62E8" w:rsidP="00104473">
      <w:pPr>
        <w:pStyle w:val="23"/>
        <w:rPr>
          <w:color w:val="A6A6A6"/>
        </w:rPr>
      </w:pPr>
      <w:bookmarkStart w:id="4" w:name="_Toc377054433"/>
      <w:r>
        <w:t>Операции (методы) электронного сервиса</w:t>
      </w:r>
      <w:bookmarkStart w:id="5" w:name="_GoBack"/>
      <w:bookmarkEnd w:id="4"/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0"/>
        <w:gridCol w:w="5211"/>
      </w:tblGrid>
      <w:tr w:rsidR="00104473" w:rsidRPr="003D1D9F" w:rsidTr="003D1D9F">
        <w:tc>
          <w:tcPr>
            <w:tcW w:w="5210" w:type="dxa"/>
          </w:tcPr>
          <w:p w:rsidR="00104473" w:rsidRPr="006B7E13" w:rsidRDefault="0034741C" w:rsidP="003D1D9F">
            <w:pPr>
              <w:pStyle w:val="af7"/>
              <w:ind w:firstLine="0"/>
              <w:rPr>
                <w:b/>
              </w:rPr>
            </w:pPr>
            <w:r w:rsidRPr="006B7E13">
              <w:rPr>
                <w:b/>
              </w:rPr>
              <w:t>М</w:t>
            </w:r>
            <w:r w:rsidR="00104473" w:rsidRPr="006B7E13">
              <w:rPr>
                <w:b/>
              </w:rPr>
              <w:t>етод</w:t>
            </w:r>
          </w:p>
        </w:tc>
        <w:tc>
          <w:tcPr>
            <w:tcW w:w="5211" w:type="dxa"/>
          </w:tcPr>
          <w:p w:rsidR="00104473" w:rsidRPr="006B7E13" w:rsidRDefault="0034741C" w:rsidP="003D1D9F">
            <w:pPr>
              <w:pStyle w:val="af7"/>
              <w:ind w:firstLine="0"/>
              <w:rPr>
                <w:b/>
              </w:rPr>
            </w:pPr>
            <w:r w:rsidRPr="006B7E13">
              <w:rPr>
                <w:b/>
              </w:rPr>
              <w:t>Н</w:t>
            </w:r>
            <w:r w:rsidR="00104473" w:rsidRPr="006B7E13">
              <w:rPr>
                <w:b/>
              </w:rPr>
              <w:t>азначение</w:t>
            </w:r>
          </w:p>
        </w:tc>
      </w:tr>
      <w:tr w:rsidR="00104473" w:rsidRPr="003D1D9F" w:rsidTr="003D1D9F">
        <w:tc>
          <w:tcPr>
            <w:tcW w:w="5210" w:type="dxa"/>
          </w:tcPr>
          <w:p w:rsidR="00104473" w:rsidRPr="00051C8A" w:rsidRDefault="00051C8A" w:rsidP="00AD72D3">
            <w:pPr>
              <w:pStyle w:val="af7"/>
              <w:ind w:firstLine="0"/>
            </w:pPr>
            <w:r w:rsidRPr="00051C8A">
              <w:rPr>
                <w:lang w:val="en-US"/>
              </w:rPr>
              <w:t>regularPaymentCreateSubscription</w:t>
            </w:r>
          </w:p>
        </w:tc>
        <w:tc>
          <w:tcPr>
            <w:tcW w:w="5211" w:type="dxa"/>
          </w:tcPr>
          <w:p w:rsidR="00104473" w:rsidRPr="00A33F15" w:rsidRDefault="00051C8A" w:rsidP="00AD72D3">
            <w:pPr>
              <w:pStyle w:val="af7"/>
              <w:ind w:firstLine="0"/>
              <w:rPr>
                <w:highlight w:val="yellow"/>
              </w:rPr>
            </w:pPr>
            <w:r>
              <w:t>Регистрация подписки регулярного пополнения</w:t>
            </w:r>
          </w:p>
        </w:tc>
      </w:tr>
      <w:tr w:rsidR="00051C8A" w:rsidRPr="003D1D9F" w:rsidTr="003D1D9F">
        <w:tc>
          <w:tcPr>
            <w:tcW w:w="5210" w:type="dxa"/>
          </w:tcPr>
          <w:p w:rsidR="00051C8A" w:rsidRPr="00051C8A" w:rsidRDefault="00051C8A" w:rsidP="00AD72D3">
            <w:pPr>
              <w:pStyle w:val="af7"/>
              <w:ind w:firstLine="0"/>
            </w:pPr>
            <w:r w:rsidRPr="00051C8A">
              <w:t>regularPaymentDeleteSubscription</w:t>
            </w:r>
          </w:p>
        </w:tc>
        <w:tc>
          <w:tcPr>
            <w:tcW w:w="5211" w:type="dxa"/>
          </w:tcPr>
          <w:p w:rsidR="00051C8A" w:rsidRPr="00025D1D" w:rsidRDefault="00051C8A" w:rsidP="00AD72D3">
            <w:pPr>
              <w:pStyle w:val="af7"/>
              <w:ind w:firstLine="0"/>
            </w:pPr>
            <w:r>
              <w:t>Удаление подписки (деактивация) регулярного пополнения</w:t>
            </w:r>
          </w:p>
        </w:tc>
      </w:tr>
      <w:tr w:rsidR="00051C8A" w:rsidRPr="003D1D9F" w:rsidTr="003D1D9F">
        <w:tc>
          <w:tcPr>
            <w:tcW w:w="5210" w:type="dxa"/>
          </w:tcPr>
          <w:p w:rsidR="00051C8A" w:rsidRPr="00051C8A" w:rsidRDefault="00051C8A" w:rsidP="00AD72D3">
            <w:pPr>
              <w:pStyle w:val="af7"/>
              <w:ind w:firstLine="0"/>
            </w:pPr>
            <w:r w:rsidRPr="00051C8A">
              <w:t>regularPaymentEditSubscription</w:t>
            </w:r>
          </w:p>
        </w:tc>
        <w:tc>
          <w:tcPr>
            <w:tcW w:w="5211" w:type="dxa"/>
          </w:tcPr>
          <w:p w:rsidR="00051C8A" w:rsidRPr="00025D1D" w:rsidRDefault="00051C8A" w:rsidP="00AD72D3">
            <w:pPr>
              <w:pStyle w:val="af7"/>
              <w:ind w:firstLine="0"/>
            </w:pPr>
            <w:r>
              <w:t>Изменение параметров подписки регулярного пополнения</w:t>
            </w:r>
          </w:p>
        </w:tc>
      </w:tr>
      <w:tr w:rsidR="00051C8A" w:rsidRPr="003D1D9F" w:rsidTr="003D1D9F">
        <w:tc>
          <w:tcPr>
            <w:tcW w:w="5210" w:type="dxa"/>
          </w:tcPr>
          <w:p w:rsidR="00051C8A" w:rsidRPr="00051C8A" w:rsidRDefault="00051C8A" w:rsidP="00AD72D3">
            <w:pPr>
              <w:pStyle w:val="af7"/>
              <w:ind w:firstLine="0"/>
            </w:pPr>
            <w:r w:rsidRPr="00051C8A">
              <w:t>regularPaymentReadSubscriptionList</w:t>
            </w:r>
          </w:p>
        </w:tc>
        <w:tc>
          <w:tcPr>
            <w:tcW w:w="5211" w:type="dxa"/>
          </w:tcPr>
          <w:p w:rsidR="00051C8A" w:rsidRPr="00025D1D" w:rsidRDefault="00E4152A" w:rsidP="00AD72D3">
            <w:pPr>
              <w:pStyle w:val="af7"/>
              <w:ind w:firstLine="0"/>
            </w:pPr>
            <w:r>
              <w:t>Получение информации о списке подписок  регулярного пополнения</w:t>
            </w:r>
          </w:p>
        </w:tc>
      </w:tr>
      <w:tr w:rsidR="00051C8A" w:rsidRPr="003D1D9F" w:rsidTr="003D1D9F">
        <w:tc>
          <w:tcPr>
            <w:tcW w:w="5210" w:type="dxa"/>
          </w:tcPr>
          <w:p w:rsidR="00051C8A" w:rsidRPr="00051C8A" w:rsidRDefault="00E4152A" w:rsidP="00AD72D3">
            <w:pPr>
              <w:pStyle w:val="af7"/>
              <w:ind w:firstLine="0"/>
            </w:pPr>
            <w:r w:rsidRPr="00E4152A">
              <w:t>regularPaymentReadSubscription</w:t>
            </w:r>
          </w:p>
        </w:tc>
        <w:tc>
          <w:tcPr>
            <w:tcW w:w="5211" w:type="dxa"/>
          </w:tcPr>
          <w:p w:rsidR="00051C8A" w:rsidRPr="00025D1D" w:rsidRDefault="00E4152A" w:rsidP="00AD72D3">
            <w:pPr>
              <w:pStyle w:val="af7"/>
              <w:ind w:firstLine="0"/>
            </w:pPr>
            <w:r>
              <w:t>Получение информации о параметрах конкретной подписки</w:t>
            </w:r>
          </w:p>
        </w:tc>
      </w:tr>
      <w:tr w:rsidR="00E4152A" w:rsidRPr="003D1D9F" w:rsidTr="003D1D9F">
        <w:tc>
          <w:tcPr>
            <w:tcW w:w="5210" w:type="dxa"/>
          </w:tcPr>
          <w:p w:rsidR="00E4152A" w:rsidRPr="00E4152A" w:rsidRDefault="00E4152A" w:rsidP="00AD72D3">
            <w:pPr>
              <w:pStyle w:val="af7"/>
              <w:ind w:firstLine="0"/>
            </w:pPr>
            <w:r w:rsidRPr="00E4152A">
              <w:t>regularPaymentReadSubscriptionListWithInfo</w:t>
            </w:r>
          </w:p>
        </w:tc>
        <w:tc>
          <w:tcPr>
            <w:tcW w:w="5211" w:type="dxa"/>
          </w:tcPr>
          <w:p w:rsidR="00E4152A" w:rsidRDefault="00E4152A" w:rsidP="00AD72D3">
            <w:pPr>
              <w:pStyle w:val="af7"/>
              <w:ind w:firstLine="0"/>
            </w:pPr>
            <w:r>
              <w:t>Получение списка подписок вместе с информацией по ним.</w:t>
            </w:r>
          </w:p>
        </w:tc>
      </w:tr>
      <w:tr w:rsidR="00051C8A" w:rsidRPr="003D1D9F" w:rsidTr="003D1D9F">
        <w:tc>
          <w:tcPr>
            <w:tcW w:w="5210" w:type="dxa"/>
          </w:tcPr>
          <w:p w:rsidR="00051C8A" w:rsidRPr="00051C8A" w:rsidRDefault="00E4152A" w:rsidP="00AD72D3">
            <w:pPr>
              <w:pStyle w:val="af7"/>
              <w:ind w:firstLine="0"/>
            </w:pPr>
            <w:r w:rsidRPr="00E4152A">
              <w:t>regularPaymentReadPayments</w:t>
            </w:r>
          </w:p>
        </w:tc>
        <w:tc>
          <w:tcPr>
            <w:tcW w:w="5211" w:type="dxa"/>
          </w:tcPr>
          <w:p w:rsidR="00051C8A" w:rsidRPr="00025D1D" w:rsidRDefault="00E4152A" w:rsidP="00AD72D3">
            <w:pPr>
              <w:pStyle w:val="af7"/>
              <w:ind w:firstLine="0"/>
            </w:pPr>
            <w:r>
              <w:t>Получение</w:t>
            </w:r>
            <w:r w:rsidRPr="00E4152A">
              <w:t xml:space="preserve"> платежей по подписке за заданный период.</w:t>
            </w:r>
          </w:p>
        </w:tc>
      </w:tr>
      <w:tr w:rsidR="00224317" w:rsidRPr="003D1D9F" w:rsidTr="003D1D9F">
        <w:tc>
          <w:tcPr>
            <w:tcW w:w="5210" w:type="dxa"/>
          </w:tcPr>
          <w:p w:rsidR="00224317" w:rsidRPr="00E4152A" w:rsidRDefault="00224317" w:rsidP="00AD72D3">
            <w:pPr>
              <w:pStyle w:val="af7"/>
              <w:ind w:firstLine="0"/>
            </w:pPr>
            <w:r w:rsidRPr="00224317">
              <w:lastRenderedPageBreak/>
              <w:t>regularPaymentReadSettings</w:t>
            </w:r>
          </w:p>
        </w:tc>
        <w:tc>
          <w:tcPr>
            <w:tcW w:w="5211" w:type="dxa"/>
          </w:tcPr>
          <w:p w:rsidR="00224317" w:rsidRPr="00224317" w:rsidRDefault="00224317" w:rsidP="00224317">
            <w:pPr>
              <w:pStyle w:val="af7"/>
              <w:ind w:firstLine="0"/>
              <w:rPr>
                <w:lang w:val="en-US"/>
              </w:rPr>
            </w:pPr>
            <w:r>
              <w:t>Получение настроек регулярного пополнения.</w:t>
            </w:r>
          </w:p>
        </w:tc>
      </w:tr>
    </w:tbl>
    <w:p w:rsidR="005952BB" w:rsidRDefault="005952BB" w:rsidP="005952BB">
      <w:pPr>
        <w:pStyle w:val="23"/>
      </w:pPr>
      <w:bookmarkStart w:id="6" w:name="_Toc377054434"/>
      <w:r>
        <w:t>Сценарии использования</w:t>
      </w:r>
      <w:r w:rsidR="00E83360">
        <w:t xml:space="preserve"> и схема взаимодействия</w:t>
      </w:r>
      <w:bookmarkEnd w:id="6"/>
    </w:p>
    <w:p w:rsidR="006B7E13" w:rsidRDefault="006B7E13" w:rsidP="00624BF3">
      <w:pPr>
        <w:pStyle w:val="af7"/>
        <w:rPr>
          <w:color w:val="A6A6A6"/>
        </w:rPr>
      </w:pPr>
    </w:p>
    <w:p w:rsidR="006B7E13" w:rsidRDefault="006B7E13" w:rsidP="00E4152A">
      <w:pPr>
        <w:pStyle w:val="affff1"/>
        <w:widowControl/>
        <w:autoSpaceDN/>
        <w:adjustRightInd/>
        <w:spacing w:after="200" w:line="276" w:lineRule="auto"/>
        <w:jc w:val="left"/>
        <w:textAlignment w:val="auto"/>
      </w:pPr>
      <w:r>
        <w:t xml:space="preserve">Информационная система вызывает </w:t>
      </w:r>
      <w:proofErr w:type="gramStart"/>
      <w:r>
        <w:t>сервис</w:t>
      </w:r>
      <w:proofErr w:type="gramEnd"/>
      <w:r>
        <w:t xml:space="preserve"> в синхронном режиме используя </w:t>
      </w:r>
      <w:r w:rsidR="00E4152A">
        <w:t>конкретный метод с параметрами.</w:t>
      </w:r>
    </w:p>
    <w:p w:rsidR="00B9482C" w:rsidRPr="00E83360" w:rsidRDefault="00B9482C" w:rsidP="00E83360">
      <w:pPr>
        <w:pStyle w:val="af7"/>
        <w:rPr>
          <w:highlight w:val="yellow"/>
        </w:rPr>
      </w:pPr>
    </w:p>
    <w:p w:rsidR="00DB527F" w:rsidRDefault="00DB527F" w:rsidP="00DB527F">
      <w:pPr>
        <w:pStyle w:val="23"/>
      </w:pPr>
      <w:bookmarkStart w:id="7" w:name="_Toc377054435"/>
      <w:r w:rsidRPr="00DB527F">
        <w:t>Связи с другими электронными сервисами</w:t>
      </w:r>
      <w:bookmarkEnd w:id="7"/>
    </w:p>
    <w:p w:rsidR="0038670F" w:rsidRDefault="00B15F47" w:rsidP="00440167">
      <w:pPr>
        <w:pStyle w:val="af7"/>
      </w:pPr>
      <w:r w:rsidRPr="006B7E13">
        <w:t>Данный сервис не имеет связей с другими сервисами.</w:t>
      </w:r>
    </w:p>
    <w:p w:rsidR="0038670F" w:rsidRDefault="0038670F">
      <w:pPr>
        <w:widowControl/>
        <w:autoSpaceDN/>
        <w:adjustRightInd/>
        <w:spacing w:line="240" w:lineRule="auto"/>
        <w:jc w:val="left"/>
        <w:textAlignment w:val="auto"/>
      </w:pPr>
      <w:r>
        <w:br w:type="page"/>
      </w:r>
    </w:p>
    <w:p w:rsidR="005B0EE4" w:rsidRPr="00E938B3" w:rsidRDefault="005B0EE4" w:rsidP="004A24BF">
      <w:pPr>
        <w:pStyle w:val="12"/>
        <w:rPr>
          <w:b w:val="0"/>
        </w:rPr>
      </w:pPr>
      <w:bookmarkStart w:id="8" w:name="_Toc377054436"/>
      <w:r w:rsidRPr="00E938B3">
        <w:rPr>
          <w:b w:val="0"/>
        </w:rPr>
        <w:lastRenderedPageBreak/>
        <w:t>Руководство пользователя</w:t>
      </w:r>
      <w:bookmarkEnd w:id="8"/>
    </w:p>
    <w:p w:rsidR="00FB733B" w:rsidRPr="0009076A" w:rsidRDefault="00CA5A84" w:rsidP="00025D1D">
      <w:pPr>
        <w:pStyle w:val="21"/>
      </w:pPr>
      <w:bookmarkStart w:id="9" w:name="_Toc377054437"/>
      <w:r w:rsidRPr="0009076A">
        <w:t xml:space="preserve">Операция </w:t>
      </w:r>
      <w:r w:rsidR="00790338" w:rsidRPr="0009076A">
        <w:t>«</w:t>
      </w:r>
      <w:r w:rsidR="0038670F">
        <w:t>Регистрация подписки регулярного пополнения</w:t>
      </w:r>
      <w:r w:rsidR="00790338" w:rsidRPr="0009076A">
        <w:t>»</w:t>
      </w:r>
      <w:bookmarkEnd w:id="9"/>
      <w:r w:rsidR="00790338" w:rsidRPr="0009076A">
        <w:t xml:space="preserve"> </w:t>
      </w:r>
    </w:p>
    <w:p w:rsidR="00703AC4" w:rsidRPr="0009076A" w:rsidRDefault="00703AC4" w:rsidP="00522492">
      <w:pPr>
        <w:pStyle w:val="32"/>
      </w:pPr>
      <w:bookmarkStart w:id="10" w:name="_Toc377054438"/>
      <w:r w:rsidRPr="0009076A">
        <w:t>Общие сведения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703AC4" w:rsidRPr="0009076A" w:rsidTr="00703AC4">
        <w:tc>
          <w:tcPr>
            <w:tcW w:w="2943" w:type="dxa"/>
          </w:tcPr>
          <w:p w:rsidR="00703AC4" w:rsidRPr="0009076A" w:rsidRDefault="00703AC4" w:rsidP="005C5A93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FB733B" w:rsidRPr="00025D1D" w:rsidRDefault="0038670F" w:rsidP="006B7E13">
            <w:pPr>
              <w:pStyle w:val="af7"/>
              <w:ind w:firstLine="0"/>
              <w:rPr>
                <w:lang w:val="en-US"/>
              </w:rPr>
            </w:pPr>
            <w:r w:rsidRPr="00051C8A">
              <w:rPr>
                <w:lang w:val="en-US"/>
              </w:rPr>
              <w:t>regularPaymentCreateSubscription</w:t>
            </w:r>
          </w:p>
        </w:tc>
      </w:tr>
      <w:tr w:rsidR="00703AC4" w:rsidRPr="0009076A" w:rsidTr="00703AC4">
        <w:tc>
          <w:tcPr>
            <w:tcW w:w="2943" w:type="dxa"/>
          </w:tcPr>
          <w:p w:rsidR="00703AC4" w:rsidRPr="0009076A" w:rsidRDefault="00703AC4" w:rsidP="005C5A93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FB733B" w:rsidRPr="0009076A" w:rsidRDefault="0038670F" w:rsidP="004A489E">
            <w:r>
              <w:t>Регистрация подписки регулярного пополнения</w:t>
            </w:r>
          </w:p>
        </w:tc>
      </w:tr>
      <w:tr w:rsidR="00703AC4" w:rsidRPr="0009076A" w:rsidTr="00703AC4">
        <w:tc>
          <w:tcPr>
            <w:tcW w:w="2943" w:type="dxa"/>
          </w:tcPr>
          <w:p w:rsidR="00703AC4" w:rsidRPr="0009076A" w:rsidRDefault="00703AC4" w:rsidP="005C5A93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D4A12" w:rsidRPr="00736E9F" w:rsidRDefault="0038670F" w:rsidP="002D2050">
            <w:r>
              <w:t xml:space="preserve">Метод регистрирует запрос на подписку регулярного пополнения с банковской карты в ИС ПП и возвращает в ответ список </w:t>
            </w:r>
            <w:r w:rsidR="00736E9F">
              <w:t xml:space="preserve">выходных </w:t>
            </w:r>
            <w:r>
              <w:t>параметров.</w:t>
            </w:r>
            <w:r w:rsidR="00736E9F">
              <w:t xml:space="preserve"> Выходные параметры подставляются в </w:t>
            </w:r>
            <w:r w:rsidR="00736E9F">
              <w:rPr>
                <w:lang w:val="en-US"/>
              </w:rPr>
              <w:t>html</w:t>
            </w:r>
            <w:r w:rsidR="00736E9F" w:rsidRPr="00736E9F">
              <w:t>-</w:t>
            </w:r>
            <w:r w:rsidR="00736E9F">
              <w:t>форму для отправки запроса на платежн</w:t>
            </w:r>
            <w:r w:rsidR="002D2050">
              <w:t>ую форму</w:t>
            </w:r>
            <w:r w:rsidR="00736E9F">
              <w:t xml:space="preserve"> для подключения подписки.</w:t>
            </w:r>
          </w:p>
        </w:tc>
      </w:tr>
    </w:tbl>
    <w:p w:rsidR="00703AC4" w:rsidRPr="0009076A" w:rsidRDefault="00703AC4" w:rsidP="00522492">
      <w:pPr>
        <w:pStyle w:val="32"/>
      </w:pPr>
      <w:bookmarkStart w:id="11" w:name="_Toc377054439"/>
      <w:r w:rsidRPr="0009076A">
        <w:t>Описание входных параметров</w:t>
      </w:r>
      <w:bookmarkEnd w:id="11"/>
    </w:p>
    <w:p w:rsidR="00E938B3" w:rsidRPr="0009076A" w:rsidRDefault="00E938B3" w:rsidP="00A75305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38670F" w:rsidRPr="0038670F">
        <w:rPr>
          <w:b/>
          <w:lang w:val="en-US"/>
        </w:rPr>
        <w:t>regularPaymentCreateSubscription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9076A" w:rsidRPr="0009076A" w:rsidTr="008D4A12">
        <w:tc>
          <w:tcPr>
            <w:tcW w:w="534" w:type="dxa"/>
            <w:vAlign w:val="center"/>
          </w:tcPr>
          <w:p w:rsidR="00703AC4" w:rsidRPr="0009076A" w:rsidRDefault="004A489E" w:rsidP="004A489E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938B3" w:rsidRPr="0009076A" w:rsidRDefault="00E938B3" w:rsidP="00703AC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938B3" w:rsidRPr="0009076A" w:rsidRDefault="0038670F" w:rsidP="00790338">
            <w:pPr>
              <w:pStyle w:val="affff1"/>
              <w:ind w:left="0"/>
              <w:rPr>
                <w:sz w:val="20"/>
                <w:szCs w:val="20"/>
              </w:rPr>
            </w:pPr>
            <w:r w:rsidRPr="0038670F">
              <w:rPr>
                <w:sz w:val="20"/>
                <w:szCs w:val="20"/>
                <w:lang w:val="en-US"/>
              </w:rPr>
              <w:t>clientID</w:t>
            </w:r>
          </w:p>
        </w:tc>
        <w:tc>
          <w:tcPr>
            <w:tcW w:w="1903" w:type="dxa"/>
          </w:tcPr>
          <w:p w:rsidR="00E938B3" w:rsidRPr="0038670F" w:rsidRDefault="0097435C" w:rsidP="009743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Идентификатор клиента: </w:t>
            </w:r>
            <w:r w:rsidR="0038670F">
              <w:rPr>
                <w:sz w:val="20"/>
                <w:szCs w:val="20"/>
              </w:rPr>
              <w:t>номер мобильного телефона</w:t>
            </w:r>
            <w:r>
              <w:rPr>
                <w:sz w:val="20"/>
                <w:szCs w:val="20"/>
              </w:rPr>
              <w:t xml:space="preserve"> </w:t>
            </w:r>
            <w:r w:rsidR="0038670F" w:rsidRPr="0038670F">
              <w:rPr>
                <w:sz w:val="20"/>
                <w:szCs w:val="20"/>
              </w:rPr>
              <w:t xml:space="preserve">или </w:t>
            </w:r>
            <w:r>
              <w:rPr>
                <w:sz w:val="20"/>
                <w:szCs w:val="20"/>
              </w:rPr>
              <w:t>СНИЛС</w:t>
            </w:r>
          </w:p>
        </w:tc>
        <w:tc>
          <w:tcPr>
            <w:tcW w:w="1965" w:type="dxa"/>
          </w:tcPr>
          <w:p w:rsidR="00E938B3" w:rsidRPr="0009076A" w:rsidRDefault="00E938B3" w:rsidP="00F029C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938B3" w:rsidRPr="00025D1D" w:rsidRDefault="00E20C62" w:rsidP="00025D1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 w:rsidR="00025D1D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E938B3" w:rsidRPr="00C10630" w:rsidRDefault="00E938B3" w:rsidP="00BE747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38670F" w:rsidRPr="0009076A" w:rsidTr="00F029C7">
        <w:tc>
          <w:tcPr>
            <w:tcW w:w="534" w:type="dxa"/>
            <w:vAlign w:val="center"/>
          </w:tcPr>
          <w:p w:rsidR="0038670F" w:rsidRPr="0038670F" w:rsidRDefault="0038670F" w:rsidP="00703AC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38670F" w:rsidRPr="0038670F" w:rsidRDefault="0038670F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38670F">
              <w:rPr>
                <w:sz w:val="20"/>
                <w:szCs w:val="20"/>
                <w:lang w:val="en-US"/>
              </w:rPr>
              <w:t>clientIDType</w:t>
            </w:r>
          </w:p>
        </w:tc>
        <w:tc>
          <w:tcPr>
            <w:tcW w:w="1903" w:type="dxa"/>
          </w:tcPr>
          <w:p w:rsidR="0038670F" w:rsidRDefault="008C4D24" w:rsidP="0038670F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</w:t>
            </w:r>
            <w:r w:rsidR="0038670F" w:rsidRPr="0038670F">
              <w:rPr>
                <w:sz w:val="20"/>
                <w:szCs w:val="20"/>
              </w:rPr>
              <w:t>ип уни</w:t>
            </w:r>
            <w:r w:rsidR="0038670F">
              <w:rPr>
                <w:sz w:val="20"/>
                <w:szCs w:val="20"/>
              </w:rPr>
              <w:t>кального идентификатора клиента</w:t>
            </w:r>
          </w:p>
        </w:tc>
        <w:tc>
          <w:tcPr>
            <w:tcW w:w="1965" w:type="dxa"/>
          </w:tcPr>
          <w:p w:rsidR="0038670F" w:rsidRPr="0009076A" w:rsidRDefault="0038670F" w:rsidP="00F029C7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38670F" w:rsidRPr="0038670F" w:rsidRDefault="0097435C" w:rsidP="00025D1D">
            <w:pPr>
              <w:pStyle w:val="affff1"/>
              <w:ind w:left="0"/>
              <w:rPr>
                <w:sz w:val="20"/>
                <w:szCs w:val="20"/>
              </w:rPr>
            </w:pPr>
            <w:r w:rsidRPr="0097435C">
              <w:rPr>
                <w:sz w:val="20"/>
                <w:szCs w:val="20"/>
              </w:rPr>
              <w:t>xs:int</w:t>
            </w:r>
          </w:p>
        </w:tc>
        <w:tc>
          <w:tcPr>
            <w:tcW w:w="1989" w:type="dxa"/>
          </w:tcPr>
          <w:p w:rsidR="0038670F" w:rsidRPr="00C10630" w:rsidRDefault="0038670F" w:rsidP="00BE7472">
            <w:pPr>
              <w:pStyle w:val="affff1"/>
              <w:ind w:left="0"/>
              <w:rPr>
                <w:sz w:val="20"/>
                <w:szCs w:val="20"/>
              </w:rPr>
            </w:pPr>
            <w:r w:rsidRPr="0038670F">
              <w:rPr>
                <w:sz w:val="20"/>
                <w:szCs w:val="20"/>
              </w:rPr>
              <w:t>1- СНИЛС</w:t>
            </w:r>
            <w:r>
              <w:rPr>
                <w:sz w:val="20"/>
                <w:szCs w:val="20"/>
              </w:rPr>
              <w:t>, 2 – номер мобильного телефона</w:t>
            </w:r>
          </w:p>
        </w:tc>
      </w:tr>
      <w:tr w:rsidR="0038670F" w:rsidRPr="0009076A" w:rsidTr="00F029C7">
        <w:tc>
          <w:tcPr>
            <w:tcW w:w="534" w:type="dxa"/>
            <w:vAlign w:val="center"/>
          </w:tcPr>
          <w:p w:rsidR="0038670F" w:rsidRPr="0038670F" w:rsidRDefault="0038670F" w:rsidP="00703AC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38670F" w:rsidRPr="0038670F" w:rsidRDefault="0097435C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97435C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38670F" w:rsidRDefault="008C4D24" w:rsidP="0038670F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="0097435C" w:rsidRPr="0097435C">
              <w:rPr>
                <w:sz w:val="20"/>
                <w:szCs w:val="20"/>
              </w:rPr>
              <w:t>омер лицевого счета учащегося</w:t>
            </w:r>
          </w:p>
        </w:tc>
        <w:tc>
          <w:tcPr>
            <w:tcW w:w="1965" w:type="dxa"/>
          </w:tcPr>
          <w:p w:rsidR="0038670F" w:rsidRPr="0009076A" w:rsidRDefault="0097435C" w:rsidP="00F029C7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38670F" w:rsidRPr="0009076A" w:rsidRDefault="0097435C" w:rsidP="00025D1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97435C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38670F" w:rsidRPr="00C10630" w:rsidRDefault="0038670F" w:rsidP="00BE747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38670F" w:rsidRPr="0009076A" w:rsidTr="00F029C7">
        <w:tc>
          <w:tcPr>
            <w:tcW w:w="534" w:type="dxa"/>
            <w:vAlign w:val="center"/>
          </w:tcPr>
          <w:p w:rsidR="0038670F" w:rsidRDefault="0038670F" w:rsidP="00703AC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4</w:t>
            </w:r>
          </w:p>
        </w:tc>
        <w:tc>
          <w:tcPr>
            <w:tcW w:w="2050" w:type="dxa"/>
          </w:tcPr>
          <w:p w:rsidR="0038670F" w:rsidRPr="0038670F" w:rsidRDefault="0097435C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97435C">
              <w:rPr>
                <w:sz w:val="20"/>
                <w:szCs w:val="20"/>
                <w:lang w:val="en-US"/>
              </w:rPr>
              <w:t>accountRegion</w:t>
            </w:r>
          </w:p>
        </w:tc>
        <w:tc>
          <w:tcPr>
            <w:tcW w:w="1903" w:type="dxa"/>
          </w:tcPr>
          <w:p w:rsidR="0038670F" w:rsidRDefault="008C4D24" w:rsidP="009743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</w:t>
            </w:r>
            <w:r w:rsidR="0097435C">
              <w:rPr>
                <w:sz w:val="20"/>
                <w:szCs w:val="20"/>
              </w:rPr>
              <w:t>егион учащегося</w:t>
            </w:r>
          </w:p>
        </w:tc>
        <w:tc>
          <w:tcPr>
            <w:tcW w:w="1965" w:type="dxa"/>
          </w:tcPr>
          <w:p w:rsidR="0038670F" w:rsidRPr="0009076A" w:rsidRDefault="0038670F" w:rsidP="00F029C7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38670F" w:rsidRPr="0097435C" w:rsidRDefault="0097435C" w:rsidP="00025D1D">
            <w:pPr>
              <w:pStyle w:val="affff1"/>
              <w:ind w:left="0"/>
              <w:rPr>
                <w:sz w:val="20"/>
                <w:szCs w:val="20"/>
              </w:rPr>
            </w:pPr>
            <w:r w:rsidRPr="0097435C">
              <w:rPr>
                <w:sz w:val="20"/>
                <w:szCs w:val="20"/>
              </w:rPr>
              <w:t>xs:int</w:t>
            </w:r>
          </w:p>
        </w:tc>
        <w:tc>
          <w:tcPr>
            <w:tcW w:w="1989" w:type="dxa"/>
          </w:tcPr>
          <w:p w:rsidR="0038670F" w:rsidRPr="00C10630" w:rsidRDefault="0097435C" w:rsidP="00BE7472">
            <w:pPr>
              <w:pStyle w:val="affff1"/>
              <w:ind w:left="0"/>
              <w:rPr>
                <w:sz w:val="20"/>
                <w:szCs w:val="20"/>
              </w:rPr>
            </w:pPr>
            <w:proofErr w:type="gramStart"/>
            <w:r w:rsidRPr="0097435C">
              <w:rPr>
                <w:sz w:val="20"/>
                <w:szCs w:val="20"/>
              </w:rPr>
              <w:t>трех значный</w:t>
            </w:r>
            <w:proofErr w:type="gramEnd"/>
            <w:r w:rsidRPr="0097435C">
              <w:rPr>
                <w:sz w:val="20"/>
                <w:szCs w:val="20"/>
              </w:rPr>
              <w:t xml:space="preserve"> код субъекта РФ</w:t>
            </w:r>
          </w:p>
        </w:tc>
      </w:tr>
      <w:tr w:rsidR="0038670F" w:rsidRPr="0009076A" w:rsidTr="00F029C7">
        <w:tc>
          <w:tcPr>
            <w:tcW w:w="534" w:type="dxa"/>
            <w:vAlign w:val="center"/>
          </w:tcPr>
          <w:p w:rsidR="0038670F" w:rsidRDefault="0038670F" w:rsidP="00703AC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5</w:t>
            </w:r>
          </w:p>
        </w:tc>
        <w:tc>
          <w:tcPr>
            <w:tcW w:w="2050" w:type="dxa"/>
          </w:tcPr>
          <w:p w:rsidR="0038670F" w:rsidRPr="0038670F" w:rsidRDefault="00CD03A4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D03A4">
              <w:rPr>
                <w:sz w:val="20"/>
                <w:szCs w:val="20"/>
                <w:lang w:val="en-US"/>
              </w:rPr>
              <w:t>lowerLimitAmount</w:t>
            </w:r>
          </w:p>
        </w:tc>
        <w:tc>
          <w:tcPr>
            <w:tcW w:w="1903" w:type="dxa"/>
          </w:tcPr>
          <w:p w:rsidR="0038670F" w:rsidRDefault="008C4D24" w:rsidP="0038670F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  <w:r w:rsidR="00CD03A4" w:rsidRPr="00CD03A4">
              <w:rPr>
                <w:sz w:val="20"/>
                <w:szCs w:val="20"/>
              </w:rPr>
              <w:t>ороговое значение лимита баланса лицевого счета в минимальных денежных единицах (копейках)</w:t>
            </w:r>
          </w:p>
        </w:tc>
        <w:tc>
          <w:tcPr>
            <w:tcW w:w="1965" w:type="dxa"/>
          </w:tcPr>
          <w:p w:rsidR="0038670F" w:rsidRPr="0009076A" w:rsidRDefault="00CD03A4" w:rsidP="00F029C7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38670F" w:rsidRPr="00CD03A4" w:rsidRDefault="00CD03A4" w:rsidP="00025D1D">
            <w:pPr>
              <w:pStyle w:val="affff1"/>
              <w:ind w:left="0"/>
              <w:rPr>
                <w:sz w:val="20"/>
                <w:szCs w:val="20"/>
              </w:rPr>
            </w:pPr>
            <w:r w:rsidRPr="00CD03A4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38670F" w:rsidRPr="00C10630" w:rsidRDefault="0038670F" w:rsidP="00BE747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D03A4" w:rsidRPr="0009076A" w:rsidTr="00F029C7">
        <w:tc>
          <w:tcPr>
            <w:tcW w:w="534" w:type="dxa"/>
            <w:vAlign w:val="center"/>
          </w:tcPr>
          <w:p w:rsidR="00CD03A4" w:rsidRDefault="00CD03A4" w:rsidP="00703AC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6</w:t>
            </w:r>
          </w:p>
        </w:tc>
        <w:tc>
          <w:tcPr>
            <w:tcW w:w="2050" w:type="dxa"/>
          </w:tcPr>
          <w:p w:rsidR="00CD03A4" w:rsidRPr="00CD03A4" w:rsidRDefault="00CD03A4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D03A4">
              <w:rPr>
                <w:sz w:val="20"/>
                <w:szCs w:val="20"/>
                <w:lang w:val="en-US"/>
              </w:rPr>
              <w:t>paymentAmount</w:t>
            </w:r>
          </w:p>
        </w:tc>
        <w:tc>
          <w:tcPr>
            <w:tcW w:w="1903" w:type="dxa"/>
          </w:tcPr>
          <w:p w:rsidR="00CD03A4" w:rsidRPr="00CD03A4" w:rsidRDefault="008C4D24" w:rsidP="0038670F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="00CD03A4" w:rsidRPr="00CD03A4">
              <w:rPr>
                <w:sz w:val="20"/>
                <w:szCs w:val="20"/>
              </w:rPr>
              <w:t xml:space="preserve">умма платежа в минимальных денежных </w:t>
            </w:r>
            <w:r w:rsidR="00CD03A4" w:rsidRPr="00CD03A4">
              <w:rPr>
                <w:sz w:val="20"/>
                <w:szCs w:val="20"/>
              </w:rPr>
              <w:lastRenderedPageBreak/>
              <w:t>единицах (копейках)</w:t>
            </w:r>
          </w:p>
        </w:tc>
        <w:tc>
          <w:tcPr>
            <w:tcW w:w="1965" w:type="dxa"/>
          </w:tcPr>
          <w:p w:rsidR="00CD03A4" w:rsidRDefault="00CD03A4" w:rsidP="00F029C7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+</w:t>
            </w:r>
          </w:p>
        </w:tc>
        <w:tc>
          <w:tcPr>
            <w:tcW w:w="1980" w:type="dxa"/>
          </w:tcPr>
          <w:p w:rsidR="00CD03A4" w:rsidRPr="00CD03A4" w:rsidRDefault="00CD03A4" w:rsidP="00025D1D">
            <w:pPr>
              <w:pStyle w:val="affff1"/>
              <w:ind w:left="0"/>
              <w:rPr>
                <w:sz w:val="20"/>
                <w:szCs w:val="20"/>
              </w:rPr>
            </w:pPr>
            <w:r w:rsidRPr="00CD03A4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CD03A4" w:rsidRPr="00C10630" w:rsidRDefault="00CD03A4" w:rsidP="00BE747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38670F" w:rsidRPr="0009076A" w:rsidTr="00F029C7">
        <w:tc>
          <w:tcPr>
            <w:tcW w:w="534" w:type="dxa"/>
            <w:vAlign w:val="center"/>
          </w:tcPr>
          <w:p w:rsidR="0038670F" w:rsidRDefault="00CD03A4" w:rsidP="00703AC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lastRenderedPageBreak/>
              <w:t>7</w:t>
            </w:r>
          </w:p>
        </w:tc>
        <w:tc>
          <w:tcPr>
            <w:tcW w:w="2050" w:type="dxa"/>
          </w:tcPr>
          <w:p w:rsidR="0038670F" w:rsidRPr="0038670F" w:rsidRDefault="00CD03A4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D03A4">
              <w:rPr>
                <w:sz w:val="20"/>
                <w:szCs w:val="20"/>
                <w:lang w:val="en-US"/>
              </w:rPr>
              <w:t>currency</w:t>
            </w:r>
          </w:p>
        </w:tc>
        <w:tc>
          <w:tcPr>
            <w:tcW w:w="1903" w:type="dxa"/>
          </w:tcPr>
          <w:p w:rsidR="0038670F" w:rsidRDefault="007568C8" w:rsidP="00CD03A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</w:t>
            </w:r>
            <w:r w:rsidR="00CD03A4" w:rsidRPr="00CD03A4">
              <w:rPr>
                <w:sz w:val="20"/>
                <w:szCs w:val="20"/>
              </w:rPr>
              <w:t>ифровой код валюты платежа по IS</w:t>
            </w:r>
            <w:r w:rsidR="00CD03A4">
              <w:rPr>
                <w:sz w:val="20"/>
                <w:szCs w:val="20"/>
              </w:rPr>
              <w:t>O4217</w:t>
            </w:r>
          </w:p>
        </w:tc>
        <w:tc>
          <w:tcPr>
            <w:tcW w:w="1965" w:type="dxa"/>
          </w:tcPr>
          <w:p w:rsidR="0038670F" w:rsidRPr="0009076A" w:rsidRDefault="0038670F" w:rsidP="00F029C7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38670F" w:rsidRPr="00CD03A4" w:rsidRDefault="00CD03A4" w:rsidP="00025D1D">
            <w:pPr>
              <w:pStyle w:val="affff1"/>
              <w:ind w:left="0"/>
              <w:rPr>
                <w:sz w:val="20"/>
                <w:szCs w:val="20"/>
              </w:rPr>
            </w:pPr>
            <w:r w:rsidRPr="00CD03A4">
              <w:rPr>
                <w:sz w:val="20"/>
                <w:szCs w:val="20"/>
              </w:rPr>
              <w:t>xs:int</w:t>
            </w:r>
          </w:p>
        </w:tc>
        <w:tc>
          <w:tcPr>
            <w:tcW w:w="1989" w:type="dxa"/>
          </w:tcPr>
          <w:p w:rsidR="0038670F" w:rsidRPr="00C10630" w:rsidRDefault="00CD03A4" w:rsidP="00BE7472">
            <w:pPr>
              <w:pStyle w:val="affff1"/>
              <w:ind w:left="0"/>
              <w:rPr>
                <w:sz w:val="20"/>
                <w:szCs w:val="20"/>
              </w:rPr>
            </w:pPr>
            <w:r w:rsidRPr="00CD03A4">
              <w:rPr>
                <w:sz w:val="20"/>
                <w:szCs w:val="20"/>
              </w:rPr>
              <w:t>константа 643</w:t>
            </w:r>
          </w:p>
        </w:tc>
      </w:tr>
      <w:tr w:rsidR="00CD03A4" w:rsidRPr="0009076A" w:rsidTr="00F029C7">
        <w:tc>
          <w:tcPr>
            <w:tcW w:w="534" w:type="dxa"/>
            <w:vAlign w:val="center"/>
          </w:tcPr>
          <w:p w:rsidR="00CD03A4" w:rsidRDefault="00CD03A4" w:rsidP="00703AC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8</w:t>
            </w:r>
          </w:p>
        </w:tc>
        <w:tc>
          <w:tcPr>
            <w:tcW w:w="2050" w:type="dxa"/>
          </w:tcPr>
          <w:p w:rsidR="00CD03A4" w:rsidRPr="00CD03A4" w:rsidRDefault="00CD03A4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D03A4">
              <w:rPr>
                <w:sz w:val="20"/>
                <w:szCs w:val="20"/>
                <w:lang w:val="en-US"/>
              </w:rPr>
              <w:t>subscriptionPeriodOfValidity</w:t>
            </w:r>
          </w:p>
        </w:tc>
        <w:tc>
          <w:tcPr>
            <w:tcW w:w="1903" w:type="dxa"/>
          </w:tcPr>
          <w:p w:rsidR="00CD03A4" w:rsidRPr="00CD03A4" w:rsidRDefault="007568C8" w:rsidP="00CD03A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="00CD03A4">
              <w:rPr>
                <w:sz w:val="20"/>
                <w:szCs w:val="20"/>
              </w:rPr>
              <w:t>рок действия подписки в месяцах</w:t>
            </w:r>
          </w:p>
        </w:tc>
        <w:tc>
          <w:tcPr>
            <w:tcW w:w="1965" w:type="dxa"/>
          </w:tcPr>
          <w:p w:rsidR="00CD03A4" w:rsidRPr="0009076A" w:rsidRDefault="00CD03A4" w:rsidP="00F029C7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CD03A4" w:rsidRPr="00CD03A4" w:rsidRDefault="00CD03A4" w:rsidP="00025D1D">
            <w:pPr>
              <w:pStyle w:val="affff1"/>
              <w:ind w:left="0"/>
              <w:rPr>
                <w:sz w:val="20"/>
                <w:szCs w:val="20"/>
              </w:rPr>
            </w:pPr>
            <w:r w:rsidRPr="00CD03A4">
              <w:rPr>
                <w:sz w:val="20"/>
                <w:szCs w:val="20"/>
              </w:rPr>
              <w:t>xs:int</w:t>
            </w:r>
          </w:p>
        </w:tc>
        <w:tc>
          <w:tcPr>
            <w:tcW w:w="1989" w:type="dxa"/>
          </w:tcPr>
          <w:p w:rsidR="00CD03A4" w:rsidRPr="00CD03A4" w:rsidRDefault="00CD03A4" w:rsidP="00BE7472">
            <w:pPr>
              <w:pStyle w:val="affff1"/>
              <w:ind w:left="0"/>
              <w:rPr>
                <w:sz w:val="20"/>
                <w:szCs w:val="20"/>
              </w:rPr>
            </w:pPr>
            <w:r w:rsidRPr="00CD03A4">
              <w:rPr>
                <w:sz w:val="20"/>
                <w:szCs w:val="20"/>
              </w:rPr>
              <w:t>целое положительное число от 1 до 12.</w:t>
            </w:r>
          </w:p>
        </w:tc>
      </w:tr>
    </w:tbl>
    <w:p w:rsidR="004A489E" w:rsidRPr="0009076A" w:rsidRDefault="004A489E" w:rsidP="00522492">
      <w:pPr>
        <w:pStyle w:val="32"/>
      </w:pPr>
      <w:bookmarkStart w:id="12" w:name="_Toc377054440"/>
      <w:r w:rsidRPr="0009076A">
        <w:t>Описание выходных параметров</w:t>
      </w:r>
      <w:bookmarkEnd w:id="12"/>
    </w:p>
    <w:p w:rsidR="00E938B3" w:rsidRPr="002564F7" w:rsidRDefault="00F0414B" w:rsidP="00A75305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9076A" w:rsidRPr="0009076A" w:rsidTr="008D4A12">
        <w:tc>
          <w:tcPr>
            <w:tcW w:w="534" w:type="dxa"/>
            <w:vAlign w:val="center"/>
          </w:tcPr>
          <w:p w:rsidR="004A489E" w:rsidRPr="0009076A" w:rsidRDefault="004A489E" w:rsidP="00916933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938B3" w:rsidRPr="0009076A" w:rsidRDefault="00E938B3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938B3" w:rsidRPr="0009076A" w:rsidRDefault="004873D0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873D0">
              <w:rPr>
                <w:sz w:val="20"/>
                <w:szCs w:val="20"/>
                <w:lang w:val="en-US"/>
              </w:rPr>
              <w:t>Parameter</w:t>
            </w:r>
            <w:r w:rsidR="00F0414B">
              <w:rPr>
                <w:sz w:val="20"/>
                <w:szCs w:val="20"/>
                <w:lang w:val="en-US"/>
              </w:rPr>
              <w:t>sList</w:t>
            </w:r>
          </w:p>
        </w:tc>
        <w:tc>
          <w:tcPr>
            <w:tcW w:w="1903" w:type="dxa"/>
          </w:tcPr>
          <w:p w:rsidR="00E938B3" w:rsidRPr="00C10630" w:rsidRDefault="00F0414B" w:rsidP="001030C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</w:t>
            </w:r>
            <w:r w:rsidR="001030C1">
              <w:rPr>
                <w:sz w:val="20"/>
                <w:szCs w:val="20"/>
              </w:rPr>
              <w:t xml:space="preserve">элементов </w:t>
            </w:r>
            <w:r w:rsidR="001030C1" w:rsidRPr="004873D0">
              <w:rPr>
                <w:sz w:val="20"/>
                <w:lang w:val="en-US"/>
              </w:rPr>
              <w:t>Parameter</w:t>
            </w:r>
          </w:p>
        </w:tc>
        <w:tc>
          <w:tcPr>
            <w:tcW w:w="1965" w:type="dxa"/>
          </w:tcPr>
          <w:p w:rsidR="00E938B3" w:rsidRPr="0009076A" w:rsidRDefault="00F0414B" w:rsidP="00F029C7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938B3" w:rsidRPr="001030C1" w:rsidRDefault="004873D0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873D0">
              <w:rPr>
                <w:sz w:val="20"/>
                <w:lang w:val="en-US"/>
              </w:rPr>
              <w:t>tns:Parameter</w:t>
            </w:r>
            <w:r w:rsidR="001030C1">
              <w:rPr>
                <w:sz w:val="20"/>
                <w:lang w:val="en-US"/>
              </w:rPr>
              <w:t>sList</w:t>
            </w:r>
          </w:p>
        </w:tc>
        <w:tc>
          <w:tcPr>
            <w:tcW w:w="1989" w:type="dxa"/>
            <w:vAlign w:val="center"/>
          </w:tcPr>
          <w:p w:rsidR="00E938B3" w:rsidRPr="0009076A" w:rsidRDefault="00E938B3" w:rsidP="00F0414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20C62" w:rsidRPr="0009076A" w:rsidRDefault="0009076A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E20C62" w:rsidRPr="0009076A" w:rsidRDefault="00C268C9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="004873D0" w:rsidRPr="004873D0">
              <w:rPr>
                <w:sz w:val="20"/>
                <w:szCs w:val="20"/>
                <w:lang w:val="en-US"/>
              </w:rPr>
              <w:t>rrorCode</w:t>
            </w:r>
          </w:p>
        </w:tc>
        <w:tc>
          <w:tcPr>
            <w:tcW w:w="1903" w:type="dxa"/>
          </w:tcPr>
          <w:p w:rsidR="00E20C62" w:rsidRPr="004873D0" w:rsidRDefault="007568C8" w:rsidP="004873D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="004873D0">
              <w:rPr>
                <w:sz w:val="20"/>
                <w:szCs w:val="20"/>
              </w:rPr>
              <w:t>од ответа</w:t>
            </w:r>
          </w:p>
        </w:tc>
        <w:tc>
          <w:tcPr>
            <w:tcW w:w="1965" w:type="dxa"/>
          </w:tcPr>
          <w:p w:rsidR="00E20C62" w:rsidRPr="00C10630" w:rsidRDefault="00C10630" w:rsidP="00C1063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20C62" w:rsidRPr="004873D0" w:rsidRDefault="004873D0" w:rsidP="00790338">
            <w:pPr>
              <w:pStyle w:val="affff1"/>
              <w:ind w:left="0"/>
              <w:rPr>
                <w:sz w:val="20"/>
                <w:szCs w:val="20"/>
              </w:rPr>
            </w:pPr>
            <w:r w:rsidRPr="004873D0">
              <w:rPr>
                <w:sz w:val="20"/>
                <w:szCs w:val="20"/>
              </w:rPr>
              <w:t>xs:int</w:t>
            </w:r>
          </w:p>
        </w:tc>
        <w:tc>
          <w:tcPr>
            <w:tcW w:w="1989" w:type="dxa"/>
            <w:vAlign w:val="center"/>
          </w:tcPr>
          <w:p w:rsidR="00E20C62" w:rsidRPr="0009076A" w:rsidRDefault="004873D0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4873D0">
              <w:rPr>
                <w:sz w:val="20"/>
                <w:szCs w:val="20"/>
              </w:rPr>
              <w:t>0 – если ошибки нет</w:t>
            </w: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20C62" w:rsidRPr="0009076A" w:rsidRDefault="0009076A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E20C62" w:rsidRPr="0009076A" w:rsidRDefault="00C268C9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="0078369F" w:rsidRPr="0078369F">
              <w:rPr>
                <w:sz w:val="20"/>
                <w:szCs w:val="20"/>
                <w:lang w:val="en-US"/>
              </w:rPr>
              <w:t>rrorDesc</w:t>
            </w:r>
          </w:p>
        </w:tc>
        <w:tc>
          <w:tcPr>
            <w:tcW w:w="1903" w:type="dxa"/>
          </w:tcPr>
          <w:p w:rsidR="00E20C62" w:rsidRPr="0078369F" w:rsidRDefault="007568C8" w:rsidP="00F029C7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</w:t>
            </w:r>
            <w:r w:rsidR="0078369F">
              <w:rPr>
                <w:sz w:val="20"/>
                <w:szCs w:val="20"/>
                <w:lang w:val="en-US"/>
              </w:rPr>
              <w:t>писание ошибки</w:t>
            </w:r>
          </w:p>
        </w:tc>
        <w:tc>
          <w:tcPr>
            <w:tcW w:w="1965" w:type="dxa"/>
          </w:tcPr>
          <w:p w:rsidR="00E20C62" w:rsidRPr="0078369F" w:rsidRDefault="00E20C62" w:rsidP="00F029C7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E20C62" w:rsidRPr="0009076A" w:rsidRDefault="0009076A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20C62" w:rsidRPr="0009076A" w:rsidRDefault="0078369F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8369F">
              <w:rPr>
                <w:sz w:val="20"/>
                <w:szCs w:val="20"/>
              </w:rPr>
              <w:t>Если ошибок нет, не приходит</w:t>
            </w:r>
            <w:r>
              <w:rPr>
                <w:sz w:val="20"/>
                <w:szCs w:val="20"/>
              </w:rPr>
              <w:t>.</w:t>
            </w:r>
          </w:p>
        </w:tc>
      </w:tr>
    </w:tbl>
    <w:p w:rsidR="00917D25" w:rsidRPr="00F0414B" w:rsidRDefault="00917D25" w:rsidP="00917D25">
      <w:pPr>
        <w:pStyle w:val="af7"/>
        <w:rPr>
          <w:lang w:val="en-US"/>
        </w:rPr>
      </w:pPr>
      <w:r>
        <w:t xml:space="preserve">Описание </w:t>
      </w:r>
      <w:r w:rsidR="00F0414B">
        <w:t xml:space="preserve">одного </w:t>
      </w:r>
      <w:r>
        <w:t xml:space="preserve">элемента </w:t>
      </w:r>
      <w:r w:rsidRPr="00917D25">
        <w:rPr>
          <w:b/>
          <w:lang w:val="en-US"/>
        </w:rPr>
        <w:t>Parameter</w:t>
      </w:r>
      <w:r w:rsidR="00F0414B">
        <w:rPr>
          <w:b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917D25" w:rsidRPr="0009076A" w:rsidTr="00917D25">
        <w:tc>
          <w:tcPr>
            <w:tcW w:w="534" w:type="dxa"/>
            <w:vAlign w:val="center"/>
          </w:tcPr>
          <w:p w:rsidR="00917D25" w:rsidRPr="0009076A" w:rsidRDefault="00917D25" w:rsidP="00917D2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917D25" w:rsidRPr="0009076A" w:rsidRDefault="00917D25" w:rsidP="00917D2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917D25" w:rsidRPr="0009076A" w:rsidRDefault="00917D25" w:rsidP="00917D2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917D25" w:rsidRPr="0009076A" w:rsidRDefault="00917D25" w:rsidP="00917D2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917D25" w:rsidRPr="0009076A" w:rsidRDefault="00917D25" w:rsidP="00917D2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917D25" w:rsidRPr="0009076A" w:rsidRDefault="00917D25" w:rsidP="00917D2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917D25" w:rsidRPr="0009076A" w:rsidTr="00917D25">
        <w:tc>
          <w:tcPr>
            <w:tcW w:w="534" w:type="dxa"/>
            <w:vAlign w:val="center"/>
          </w:tcPr>
          <w:p w:rsidR="00917D25" w:rsidRPr="0009076A" w:rsidRDefault="00917D25" w:rsidP="00917D2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917D25" w:rsidRPr="00917D25" w:rsidRDefault="00C268C9" w:rsidP="00917D2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  <w:r w:rsidR="00917D25">
              <w:rPr>
                <w:sz w:val="20"/>
                <w:szCs w:val="20"/>
                <w:lang w:val="en-US"/>
              </w:rPr>
              <w:t>ame</w:t>
            </w:r>
          </w:p>
        </w:tc>
        <w:tc>
          <w:tcPr>
            <w:tcW w:w="1903" w:type="dxa"/>
          </w:tcPr>
          <w:p w:rsidR="00917D25" w:rsidRPr="00C10630" w:rsidRDefault="007568C8" w:rsidP="00917D2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</w:t>
            </w:r>
            <w:r w:rsidR="00917D25" w:rsidRPr="00917D25">
              <w:rPr>
                <w:sz w:val="20"/>
                <w:szCs w:val="20"/>
              </w:rPr>
              <w:t>мя параметра</w:t>
            </w:r>
          </w:p>
        </w:tc>
        <w:tc>
          <w:tcPr>
            <w:tcW w:w="1965" w:type="dxa"/>
          </w:tcPr>
          <w:p w:rsidR="00917D25" w:rsidRPr="00917D25" w:rsidRDefault="00917D25" w:rsidP="00917D2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917D25" w:rsidRPr="00BE7472" w:rsidRDefault="00917D25" w:rsidP="00917D2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917D25" w:rsidRPr="0009076A" w:rsidRDefault="00917D25" w:rsidP="00917D2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917D25" w:rsidRPr="0009076A" w:rsidTr="00917D25">
        <w:tc>
          <w:tcPr>
            <w:tcW w:w="534" w:type="dxa"/>
            <w:vAlign w:val="center"/>
          </w:tcPr>
          <w:p w:rsidR="00917D25" w:rsidRPr="0009076A" w:rsidRDefault="00917D25" w:rsidP="00917D2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917D25" w:rsidRPr="0009076A" w:rsidRDefault="00C268C9" w:rsidP="00917D2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</w:t>
            </w:r>
            <w:r w:rsidR="00917D25">
              <w:rPr>
                <w:sz w:val="20"/>
                <w:szCs w:val="20"/>
                <w:lang w:val="en-US"/>
              </w:rPr>
              <w:t>alue</w:t>
            </w:r>
          </w:p>
        </w:tc>
        <w:tc>
          <w:tcPr>
            <w:tcW w:w="1903" w:type="dxa"/>
          </w:tcPr>
          <w:p w:rsidR="00917D25" w:rsidRPr="004873D0" w:rsidRDefault="007568C8" w:rsidP="00917D2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</w:t>
            </w:r>
            <w:r w:rsidR="00917D25" w:rsidRPr="00917D25">
              <w:rPr>
                <w:sz w:val="20"/>
                <w:szCs w:val="20"/>
              </w:rPr>
              <w:t>начение параметра</w:t>
            </w:r>
          </w:p>
        </w:tc>
        <w:tc>
          <w:tcPr>
            <w:tcW w:w="1965" w:type="dxa"/>
          </w:tcPr>
          <w:p w:rsidR="00917D25" w:rsidRPr="00C10630" w:rsidRDefault="00917D25" w:rsidP="00917D2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917D25" w:rsidRPr="004873D0" w:rsidRDefault="00917D25" w:rsidP="00917D2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917D25" w:rsidRPr="0009076A" w:rsidRDefault="00917D25" w:rsidP="00917D2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736E9F" w:rsidRDefault="00736E9F" w:rsidP="00736E9F">
      <w:pPr>
        <w:pStyle w:val="af7"/>
      </w:pPr>
      <w:r>
        <w:t xml:space="preserve">Имя параметра, содержащего </w:t>
      </w:r>
      <w:r>
        <w:rPr>
          <w:lang w:val="en-US"/>
        </w:rPr>
        <w:t>url</w:t>
      </w:r>
      <w:r w:rsidRPr="00736E9F">
        <w:t xml:space="preserve"> </w:t>
      </w:r>
      <w:r w:rsidR="002D2050">
        <w:t xml:space="preserve">платежной формы </w:t>
      </w:r>
      <w:r>
        <w:t>для отправки запроса</w:t>
      </w:r>
      <w:r w:rsidR="002D2050">
        <w:t xml:space="preserve">, - </w:t>
      </w:r>
      <w:r w:rsidR="002D2050" w:rsidRPr="002D2050">
        <w:rPr>
          <w:b/>
        </w:rPr>
        <w:t>“</w:t>
      </w:r>
      <w:r w:rsidR="002D2050" w:rsidRPr="002D2050">
        <w:rPr>
          <w:b/>
          <w:lang w:val="en-US"/>
        </w:rPr>
        <w:t>action</w:t>
      </w:r>
      <w:r w:rsidR="002D2050" w:rsidRPr="002D2050">
        <w:rPr>
          <w:b/>
        </w:rPr>
        <w:t>”</w:t>
      </w:r>
      <w:r w:rsidR="002D2050" w:rsidRPr="002D2050">
        <w:t>.</w:t>
      </w:r>
    </w:p>
    <w:p w:rsidR="00E938B3" w:rsidRDefault="00790338" w:rsidP="00E938B3">
      <w:pPr>
        <w:pStyle w:val="32"/>
      </w:pPr>
      <w:bookmarkStart w:id="13" w:name="_Toc377054441"/>
      <w:r w:rsidRPr="0009076A">
        <w:t>Ошибки</w:t>
      </w:r>
      <w:bookmarkEnd w:id="13"/>
    </w:p>
    <w:p w:rsidR="00842094" w:rsidRPr="0009076A" w:rsidRDefault="00842094" w:rsidP="00842094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09076A" w:rsidRPr="0009076A" w:rsidTr="00E938B3">
        <w:tc>
          <w:tcPr>
            <w:tcW w:w="534" w:type="dxa"/>
            <w:vAlign w:val="center"/>
          </w:tcPr>
          <w:p w:rsidR="00E938B3" w:rsidRPr="0009076A" w:rsidRDefault="00E938B3" w:rsidP="00916933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938B3" w:rsidRPr="0009076A" w:rsidRDefault="00E938B3" w:rsidP="00E938B3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E938B3" w:rsidRPr="0009076A" w:rsidRDefault="00E938B3" w:rsidP="00E938B3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E938B3" w:rsidRPr="0009076A" w:rsidRDefault="00E938B3" w:rsidP="002B6E0E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E938B3" w:rsidRPr="0009076A" w:rsidRDefault="00E938B3" w:rsidP="00916933">
            <w:pPr>
              <w:pStyle w:val="a9"/>
            </w:pPr>
            <w:r w:rsidRPr="0009076A">
              <w:t>Комментарий</w:t>
            </w:r>
          </w:p>
        </w:tc>
      </w:tr>
      <w:tr w:rsidR="00C10630" w:rsidRPr="0009076A" w:rsidTr="00E938B3">
        <w:tc>
          <w:tcPr>
            <w:tcW w:w="534" w:type="dxa"/>
            <w:vAlign w:val="center"/>
          </w:tcPr>
          <w:p w:rsidR="00C10630" w:rsidRPr="00105FF2" w:rsidRDefault="00C10630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C10630" w:rsidRPr="00105FF2" w:rsidRDefault="00C10630" w:rsidP="00BE747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0</w:t>
            </w:r>
          </w:p>
        </w:tc>
        <w:tc>
          <w:tcPr>
            <w:tcW w:w="1903" w:type="dxa"/>
            <w:vAlign w:val="center"/>
          </w:tcPr>
          <w:p w:rsidR="00C10630" w:rsidRPr="00105FF2" w:rsidRDefault="0086373A" w:rsidP="00BE747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C10630" w:rsidRPr="00105FF2" w:rsidRDefault="00C10630" w:rsidP="00BE747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Операция завершена (запрос обработан) успешно.</w:t>
            </w:r>
          </w:p>
        </w:tc>
        <w:tc>
          <w:tcPr>
            <w:tcW w:w="2693" w:type="dxa"/>
            <w:vAlign w:val="center"/>
          </w:tcPr>
          <w:p w:rsidR="00C10630" w:rsidRPr="0009076A" w:rsidRDefault="00C10630" w:rsidP="00E938B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10630" w:rsidRPr="0009076A" w:rsidTr="00E938B3">
        <w:tc>
          <w:tcPr>
            <w:tcW w:w="534" w:type="dxa"/>
            <w:vAlign w:val="center"/>
          </w:tcPr>
          <w:p w:rsidR="00C10630" w:rsidRPr="00105FF2" w:rsidRDefault="00C10630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C10630" w:rsidRPr="00105FF2" w:rsidRDefault="00842094" w:rsidP="00BE747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4</w:t>
            </w:r>
            <w:r w:rsidR="00C10630" w:rsidRPr="00105FF2">
              <w:rPr>
                <w:sz w:val="20"/>
                <w:szCs w:val="20"/>
              </w:rPr>
              <w:t>00</w:t>
            </w:r>
          </w:p>
        </w:tc>
        <w:tc>
          <w:tcPr>
            <w:tcW w:w="1903" w:type="dxa"/>
            <w:vAlign w:val="center"/>
          </w:tcPr>
          <w:p w:rsidR="00C10630" w:rsidRPr="00105FF2" w:rsidRDefault="00842094" w:rsidP="0086373A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Ошибка входных параметров</w:t>
            </w:r>
          </w:p>
        </w:tc>
        <w:tc>
          <w:tcPr>
            <w:tcW w:w="3276" w:type="dxa"/>
            <w:vAlign w:val="center"/>
          </w:tcPr>
          <w:p w:rsidR="00C10630" w:rsidRDefault="00842094" w:rsidP="00BE747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 не найден по заданному идентификатору.</w:t>
            </w:r>
          </w:p>
          <w:p w:rsidR="00842094" w:rsidRDefault="00842094" w:rsidP="00BE747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Значения входных параметров </w:t>
            </w:r>
            <w:r w:rsidRPr="00CD03A4">
              <w:rPr>
                <w:sz w:val="20"/>
                <w:szCs w:val="20"/>
                <w:lang w:val="en-US"/>
              </w:rPr>
              <w:t>lowerLimitAmount</w:t>
            </w:r>
            <w:r>
              <w:rPr>
                <w:sz w:val="20"/>
                <w:szCs w:val="20"/>
              </w:rPr>
              <w:t xml:space="preserve"> и </w:t>
            </w:r>
            <w:r w:rsidRPr="00CD03A4">
              <w:rPr>
                <w:sz w:val="20"/>
                <w:szCs w:val="20"/>
                <w:lang w:val="en-US"/>
              </w:rPr>
              <w:t>paymentAmount</w:t>
            </w:r>
            <w:r>
              <w:rPr>
                <w:sz w:val="20"/>
                <w:szCs w:val="20"/>
              </w:rPr>
              <w:t xml:space="preserve"> не положительные числа.</w:t>
            </w:r>
          </w:p>
          <w:p w:rsidR="00842094" w:rsidRPr="00842094" w:rsidRDefault="00842094" w:rsidP="00BE747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Значение входного параметра </w:t>
            </w:r>
            <w:r w:rsidRPr="00CD03A4">
              <w:rPr>
                <w:sz w:val="20"/>
                <w:szCs w:val="20"/>
                <w:lang w:val="en-US"/>
              </w:rPr>
              <w:t>subscriptionPeriodOfValidity</w:t>
            </w:r>
            <w:r>
              <w:rPr>
                <w:sz w:val="20"/>
                <w:szCs w:val="20"/>
              </w:rPr>
              <w:t xml:space="preserve"> не входит в интервал от 1 до 12</w:t>
            </w:r>
          </w:p>
        </w:tc>
        <w:tc>
          <w:tcPr>
            <w:tcW w:w="2693" w:type="dxa"/>
            <w:vAlign w:val="center"/>
          </w:tcPr>
          <w:p w:rsidR="00C10630" w:rsidRPr="0009076A" w:rsidRDefault="00C10630" w:rsidP="00E938B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66447" w:rsidRPr="0009076A" w:rsidTr="00E938B3">
        <w:tc>
          <w:tcPr>
            <w:tcW w:w="534" w:type="dxa"/>
            <w:vAlign w:val="center"/>
          </w:tcPr>
          <w:p w:rsidR="00C66447" w:rsidRPr="00105FF2" w:rsidRDefault="00C66447" w:rsidP="00C6644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2050" w:type="dxa"/>
            <w:vAlign w:val="center"/>
          </w:tcPr>
          <w:p w:rsidR="00C66447" w:rsidRPr="00105FF2" w:rsidRDefault="00842094" w:rsidP="00C66447">
            <w:pPr>
              <w:spacing w:before="120" w:after="12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50</w:t>
            </w:r>
            <w:r w:rsidR="00C66447" w:rsidRPr="00105FF2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C66447" w:rsidRPr="00105FF2" w:rsidRDefault="00842094" w:rsidP="00C66447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Внутрення ошибка </w:t>
            </w:r>
            <w:r>
              <w:rPr>
                <w:sz w:val="20"/>
                <w:szCs w:val="20"/>
              </w:rPr>
              <w:lastRenderedPageBreak/>
              <w:t>сервера</w:t>
            </w:r>
          </w:p>
        </w:tc>
        <w:tc>
          <w:tcPr>
            <w:tcW w:w="3276" w:type="dxa"/>
            <w:vAlign w:val="center"/>
          </w:tcPr>
          <w:p w:rsidR="00C66447" w:rsidRPr="00105FF2" w:rsidRDefault="00842094" w:rsidP="00C66447">
            <w:pPr>
              <w:spacing w:before="120" w:after="120" w:line="240" w:lineRule="auto"/>
              <w:rPr>
                <w:sz w:val="20"/>
                <w:szCs w:val="20"/>
              </w:rPr>
            </w:pPr>
            <w:r w:rsidRPr="00842094">
              <w:rPr>
                <w:sz w:val="20"/>
                <w:szCs w:val="20"/>
              </w:rPr>
              <w:lastRenderedPageBreak/>
              <w:t xml:space="preserve">Неопределенная ошибка, </w:t>
            </w:r>
            <w:r w:rsidRPr="00842094">
              <w:rPr>
                <w:sz w:val="20"/>
                <w:szCs w:val="20"/>
              </w:rPr>
              <w:lastRenderedPageBreak/>
              <w:t xml:space="preserve">относящаяся к разряду </w:t>
            </w:r>
            <w:proofErr w:type="gramStart"/>
            <w:r w:rsidRPr="00842094">
              <w:rPr>
                <w:sz w:val="20"/>
                <w:szCs w:val="20"/>
              </w:rPr>
              <w:t>внутренних</w:t>
            </w:r>
            <w:proofErr w:type="gramEnd"/>
            <w:r w:rsidRPr="00842094">
              <w:rPr>
                <w:sz w:val="20"/>
                <w:szCs w:val="20"/>
              </w:rPr>
              <w:t>.</w:t>
            </w:r>
          </w:p>
        </w:tc>
        <w:tc>
          <w:tcPr>
            <w:tcW w:w="2693" w:type="dxa"/>
            <w:vAlign w:val="center"/>
          </w:tcPr>
          <w:p w:rsidR="00C66447" w:rsidRPr="0009076A" w:rsidRDefault="00C66447" w:rsidP="00C6644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A75305" w:rsidRDefault="00A75305" w:rsidP="00522492">
      <w:pPr>
        <w:pStyle w:val="32"/>
      </w:pPr>
      <w:bookmarkStart w:id="14" w:name="_Toc377054442"/>
      <w:r w:rsidRPr="00522492">
        <w:lastRenderedPageBreak/>
        <w:t>Контрольные</w:t>
      </w:r>
      <w:r>
        <w:t xml:space="preserve"> примеры</w:t>
      </w:r>
      <w:bookmarkEnd w:id="14"/>
    </w:p>
    <w:p w:rsidR="00BE7472" w:rsidRDefault="00BE7472" w:rsidP="00BE7472">
      <w:pPr>
        <w:pStyle w:val="af7"/>
        <w:rPr>
          <w:b/>
        </w:rPr>
      </w:pPr>
      <w:r w:rsidRPr="00916933">
        <w:rPr>
          <w:b/>
        </w:rPr>
        <w:t>Запрос</w:t>
      </w:r>
      <w:r>
        <w:rPr>
          <w:b/>
        </w:rPr>
        <w:t xml:space="preserve"> </w:t>
      </w:r>
      <w:r w:rsidR="00842094">
        <w:rPr>
          <w:b/>
        </w:rPr>
        <w:t>на регистрацию подписки регулярного пополнения</w:t>
      </w:r>
    </w:p>
    <w:p w:rsidR="00BE7472" w:rsidRPr="00B77388" w:rsidRDefault="00BE7472" w:rsidP="00BE7472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BE7472" w:rsidRPr="00917D25" w:rsidTr="00BE7472">
        <w:tc>
          <w:tcPr>
            <w:tcW w:w="9604" w:type="dxa"/>
            <w:shd w:val="clear" w:color="auto" w:fill="F2F2F2"/>
          </w:tcPr>
          <w:p w:rsidR="00BE7472" w:rsidRPr="00842094" w:rsidRDefault="00BE7472" w:rsidP="00BE747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proofErr w:type="gramStart"/>
            <w:r w:rsidRPr="00842094">
              <w:rPr>
                <w:i/>
                <w:sz w:val="20"/>
                <w:szCs w:val="20"/>
                <w:lang w:val="en-US"/>
              </w:rPr>
              <w:t>&lt;?xml</w:t>
            </w:r>
            <w:proofErr w:type="gramEnd"/>
            <w:r w:rsidRPr="00842094">
              <w:rPr>
                <w:i/>
                <w:sz w:val="20"/>
                <w:szCs w:val="20"/>
                <w:lang w:val="en-US"/>
              </w:rPr>
              <w:t xml:space="preserve"> version="1.0" encoding="UTF-8"?&gt;</w:t>
            </w:r>
          </w:p>
          <w:p w:rsidR="00842094" w:rsidRPr="00842094" w:rsidRDefault="00842094" w:rsidP="008420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42094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xmlns:soap="http://soap.acquiropay.partner.web.processor.ecafe.axetta.ru/"&gt;</w:t>
            </w:r>
          </w:p>
          <w:p w:rsidR="00842094" w:rsidRPr="00842094" w:rsidRDefault="00842094" w:rsidP="008420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42094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42094" w:rsidRPr="00842094" w:rsidRDefault="00842094" w:rsidP="008420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42094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42094" w:rsidRPr="00842094" w:rsidRDefault="00842094" w:rsidP="008420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42094">
              <w:rPr>
                <w:i/>
                <w:sz w:val="20"/>
                <w:szCs w:val="20"/>
                <w:lang w:val="en-US"/>
              </w:rPr>
              <w:t xml:space="preserve">      &lt;soap:regularPaymentCreateSubscription&gt;</w:t>
            </w:r>
          </w:p>
          <w:p w:rsidR="00842094" w:rsidRPr="00842094" w:rsidRDefault="00842094" w:rsidP="008420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42094">
              <w:rPr>
                <w:i/>
                <w:sz w:val="20"/>
                <w:szCs w:val="20"/>
                <w:lang w:val="en-US"/>
              </w:rPr>
              <w:t xml:space="preserve">         &lt;clientID&gt;111-111-11&lt;/clientID&gt;</w:t>
            </w:r>
          </w:p>
          <w:p w:rsidR="00842094" w:rsidRPr="00842094" w:rsidRDefault="00842094" w:rsidP="008420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42094">
              <w:rPr>
                <w:i/>
                <w:sz w:val="20"/>
                <w:szCs w:val="20"/>
                <w:lang w:val="en-US"/>
              </w:rPr>
              <w:t xml:space="preserve">         &lt;clientIDType&gt;1&lt;/clientIDType&gt;</w:t>
            </w:r>
          </w:p>
          <w:p w:rsidR="00842094" w:rsidRPr="00842094" w:rsidRDefault="00842094" w:rsidP="008420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42094">
              <w:rPr>
                <w:i/>
                <w:sz w:val="20"/>
                <w:szCs w:val="20"/>
                <w:lang w:val="en-US"/>
              </w:rPr>
              <w:t xml:space="preserve">         &lt;contractID&gt;600023&lt;/contractID&gt;</w:t>
            </w:r>
          </w:p>
          <w:p w:rsidR="00842094" w:rsidRPr="00842094" w:rsidRDefault="00842094" w:rsidP="008420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42094">
              <w:rPr>
                <w:i/>
                <w:sz w:val="20"/>
                <w:szCs w:val="20"/>
                <w:lang w:val="en-US"/>
              </w:rPr>
              <w:t xml:space="preserve">         &lt;accountRegion&gt;1&lt;/accountRegion&gt;</w:t>
            </w:r>
          </w:p>
          <w:p w:rsidR="00842094" w:rsidRPr="00842094" w:rsidRDefault="00842094" w:rsidP="008420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42094">
              <w:rPr>
                <w:i/>
                <w:sz w:val="20"/>
                <w:szCs w:val="20"/>
                <w:lang w:val="en-US"/>
              </w:rPr>
              <w:t xml:space="preserve">         &lt;lowerLimitAmount&gt;1000&lt;/lowerLimitAmount&gt;</w:t>
            </w:r>
          </w:p>
          <w:p w:rsidR="00842094" w:rsidRPr="00842094" w:rsidRDefault="00842094" w:rsidP="008420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42094">
              <w:rPr>
                <w:i/>
                <w:sz w:val="20"/>
                <w:szCs w:val="20"/>
                <w:lang w:val="en-US"/>
              </w:rPr>
              <w:t xml:space="preserve">         &lt;paymentAmount&gt;15000&lt;/paymentAmount&gt;</w:t>
            </w:r>
          </w:p>
          <w:p w:rsidR="00842094" w:rsidRPr="00842094" w:rsidRDefault="00842094" w:rsidP="008420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42094">
              <w:rPr>
                <w:i/>
                <w:sz w:val="20"/>
                <w:szCs w:val="20"/>
                <w:lang w:val="en-US"/>
              </w:rPr>
              <w:t xml:space="preserve">         &lt;currency&gt;643&lt;/currency&gt;</w:t>
            </w:r>
          </w:p>
          <w:p w:rsidR="00842094" w:rsidRPr="00842094" w:rsidRDefault="00842094" w:rsidP="008420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42094">
              <w:rPr>
                <w:i/>
                <w:sz w:val="20"/>
                <w:szCs w:val="20"/>
                <w:lang w:val="en-US"/>
              </w:rPr>
              <w:t xml:space="preserve">         &lt;subscriptionPeriodOfValidity&gt;6&lt;/subscriptionPeriodOfValidity&gt;</w:t>
            </w:r>
          </w:p>
          <w:p w:rsidR="00842094" w:rsidRPr="00842094" w:rsidRDefault="00842094" w:rsidP="008420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42094">
              <w:rPr>
                <w:i/>
                <w:sz w:val="20"/>
                <w:szCs w:val="20"/>
                <w:lang w:val="en-US"/>
              </w:rPr>
              <w:t xml:space="preserve">      &lt;/soap:regularPaymentCreateSubscription&gt;</w:t>
            </w:r>
          </w:p>
          <w:p w:rsidR="00842094" w:rsidRPr="00842094" w:rsidRDefault="00842094" w:rsidP="008420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42094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BE7472" w:rsidRPr="00F6672C" w:rsidRDefault="00842094" w:rsidP="00842094">
            <w:pPr>
              <w:spacing w:line="240" w:lineRule="auto"/>
              <w:jc w:val="left"/>
              <w:rPr>
                <w:i/>
                <w:lang w:val="en-US"/>
              </w:rPr>
            </w:pPr>
            <w:r w:rsidRPr="00842094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916933" w:rsidRPr="00736E9F" w:rsidRDefault="00916933" w:rsidP="00736E9F">
      <w:pPr>
        <w:pStyle w:val="af7"/>
        <w:ind w:firstLine="0"/>
        <w:rPr>
          <w:b/>
          <w:color w:val="A6A6A6"/>
          <w:sz w:val="20"/>
          <w:szCs w:val="20"/>
        </w:rPr>
      </w:pPr>
    </w:p>
    <w:p w:rsidR="00916933" w:rsidRDefault="00916933" w:rsidP="00916933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916933" w:rsidRPr="00B77388" w:rsidRDefault="00916933" w:rsidP="004A24BF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916933" w:rsidRPr="007F797C" w:rsidTr="00B77388">
        <w:tc>
          <w:tcPr>
            <w:tcW w:w="9604" w:type="dxa"/>
            <w:shd w:val="clear" w:color="auto" w:fill="F2F2F2"/>
          </w:tcPr>
          <w:p w:rsidR="00105FF2" w:rsidRPr="00105FF2" w:rsidRDefault="00105FF2" w:rsidP="00736E9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proofErr w:type="gramStart"/>
            <w:r w:rsidRPr="00105FF2">
              <w:rPr>
                <w:i/>
                <w:sz w:val="20"/>
                <w:szCs w:val="20"/>
                <w:lang w:val="en-US"/>
              </w:rPr>
              <w:t>&lt;?xml</w:t>
            </w:r>
            <w:proofErr w:type="gramEnd"/>
            <w:r w:rsidRPr="00105FF2">
              <w:rPr>
                <w:i/>
                <w:sz w:val="20"/>
                <w:szCs w:val="20"/>
                <w:lang w:val="en-US"/>
              </w:rPr>
              <w:t xml:space="preserve"> version="1.0" encoding="UTF-8"?&gt;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&lt;ns2:</w:t>
            </w:r>
            <w:r w:rsidR="00112080" w:rsidRPr="00112080">
              <w:rPr>
                <w:i/>
                <w:sz w:val="20"/>
                <w:szCs w:val="20"/>
                <w:lang w:val="en-US"/>
              </w:rPr>
              <w:t>regularPaymentCreateSubscription</w:t>
            </w:r>
            <w:r w:rsidRPr="00736E9F">
              <w:rPr>
                <w:i/>
                <w:sz w:val="20"/>
                <w:szCs w:val="20"/>
                <w:lang w:val="en-US"/>
              </w:rPr>
              <w:t>Response xmlns:ns2="http://soap.acquiropay.partner.web.processor.ecafe.axetta.ru/"&gt;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&lt;ParametersList&gt;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&lt;Parameter&gt;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="004A157D">
              <w:rPr>
                <w:i/>
                <w:sz w:val="20"/>
                <w:szCs w:val="20"/>
                <w:lang w:val="en-US"/>
              </w:rPr>
              <w:t>&lt;Name&gt;</w:t>
            </w:r>
            <w:r w:rsidRPr="00736E9F">
              <w:rPr>
                <w:i/>
                <w:sz w:val="20"/>
                <w:szCs w:val="20"/>
                <w:lang w:val="en-US"/>
              </w:rPr>
              <w:t>amount</w:t>
            </w:r>
            <w:r w:rsidR="004A157D">
              <w:rPr>
                <w:i/>
                <w:sz w:val="20"/>
                <w:szCs w:val="20"/>
                <w:lang w:val="en-US"/>
              </w:rPr>
              <w:t>&lt;/Name&gt;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="004A157D">
              <w:rPr>
                <w:i/>
                <w:sz w:val="20"/>
                <w:szCs w:val="20"/>
                <w:lang w:val="en-US"/>
              </w:rPr>
              <w:t>&lt;Value&gt;</w:t>
            </w:r>
            <w:r w:rsidRPr="00736E9F">
              <w:rPr>
                <w:i/>
                <w:sz w:val="20"/>
                <w:szCs w:val="20"/>
                <w:lang w:val="en-US"/>
              </w:rPr>
              <w:t>*</w:t>
            </w:r>
            <w:r w:rsidR="004A157D">
              <w:rPr>
                <w:i/>
                <w:sz w:val="20"/>
                <w:szCs w:val="20"/>
                <w:lang w:val="en-US"/>
              </w:rPr>
              <w:t>&lt;/Value&gt;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&lt;/Parameter&gt;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&lt;Parameter&gt;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="004A157D">
              <w:rPr>
                <w:i/>
                <w:sz w:val="20"/>
                <w:szCs w:val="20"/>
                <w:lang w:val="en-US"/>
              </w:rPr>
              <w:t>&lt;Name&gt;</w:t>
            </w:r>
            <w:r w:rsidRPr="00736E9F">
              <w:rPr>
                <w:i/>
                <w:sz w:val="20"/>
                <w:szCs w:val="20"/>
                <w:lang w:val="en-US"/>
              </w:rPr>
              <w:t>cf2</w:t>
            </w:r>
            <w:r w:rsidR="004A157D">
              <w:rPr>
                <w:i/>
                <w:sz w:val="20"/>
                <w:szCs w:val="20"/>
                <w:lang w:val="en-US"/>
              </w:rPr>
              <w:t>&lt;/Name&gt;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="004A157D">
              <w:rPr>
                <w:i/>
                <w:sz w:val="20"/>
                <w:szCs w:val="20"/>
                <w:lang w:val="en-US"/>
              </w:rPr>
              <w:t>&lt;Value&gt;</w:t>
            </w:r>
            <w:r w:rsidRPr="00736E9F">
              <w:rPr>
                <w:i/>
                <w:sz w:val="20"/>
                <w:szCs w:val="20"/>
                <w:lang w:val="en-US"/>
              </w:rPr>
              <w:t>33</w:t>
            </w:r>
            <w:r w:rsidR="004A157D">
              <w:rPr>
                <w:i/>
                <w:sz w:val="20"/>
                <w:szCs w:val="20"/>
                <w:lang w:val="en-US"/>
              </w:rPr>
              <w:t>&lt;/Value&gt;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&lt;/Parameter&gt;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&lt;Parameter&gt;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="004A157D">
              <w:rPr>
                <w:i/>
                <w:sz w:val="20"/>
                <w:szCs w:val="20"/>
                <w:lang w:val="en-US"/>
              </w:rPr>
              <w:t>&lt;Name&gt;</w:t>
            </w:r>
            <w:r w:rsidRPr="00736E9F">
              <w:rPr>
                <w:i/>
                <w:sz w:val="20"/>
                <w:szCs w:val="20"/>
                <w:lang w:val="en-US"/>
              </w:rPr>
              <w:t>product_id</w:t>
            </w:r>
            <w:r w:rsidR="004A157D">
              <w:rPr>
                <w:i/>
                <w:sz w:val="20"/>
                <w:szCs w:val="20"/>
                <w:lang w:val="en-US"/>
              </w:rPr>
              <w:t>&lt;/Name&gt;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="004A157D">
              <w:rPr>
                <w:i/>
                <w:sz w:val="20"/>
                <w:szCs w:val="20"/>
                <w:lang w:val="en-US"/>
              </w:rPr>
              <w:t>&lt;Value&gt;</w:t>
            </w:r>
            <w:r w:rsidRPr="00736E9F">
              <w:rPr>
                <w:i/>
                <w:sz w:val="20"/>
                <w:szCs w:val="20"/>
                <w:lang w:val="en-US"/>
              </w:rPr>
              <w:t>3814</w:t>
            </w:r>
            <w:r w:rsidR="004A157D">
              <w:rPr>
                <w:i/>
                <w:sz w:val="20"/>
                <w:szCs w:val="20"/>
                <w:lang w:val="en-US"/>
              </w:rPr>
              <w:t>&lt;/Value&gt;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&lt;/Parameter&gt;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&lt;Parameter&gt;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="004A157D">
              <w:rPr>
                <w:i/>
                <w:sz w:val="20"/>
                <w:szCs w:val="20"/>
                <w:lang w:val="en-US"/>
              </w:rPr>
              <w:t>&lt;Name&gt;</w:t>
            </w:r>
            <w:r w:rsidRPr="00736E9F">
              <w:rPr>
                <w:i/>
                <w:sz w:val="20"/>
                <w:szCs w:val="20"/>
                <w:lang w:val="en-US"/>
              </w:rPr>
              <w:t>token</w:t>
            </w:r>
            <w:r w:rsidR="004A157D">
              <w:rPr>
                <w:i/>
                <w:sz w:val="20"/>
                <w:szCs w:val="20"/>
                <w:lang w:val="en-US"/>
              </w:rPr>
              <w:t>&lt;/Name&gt;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="004A157D">
              <w:rPr>
                <w:i/>
                <w:sz w:val="20"/>
                <w:szCs w:val="20"/>
                <w:lang w:val="en-US"/>
              </w:rPr>
              <w:t>&lt;Value&gt;</w:t>
            </w:r>
            <w:r w:rsidRPr="00736E9F">
              <w:rPr>
                <w:i/>
                <w:sz w:val="20"/>
                <w:szCs w:val="20"/>
                <w:lang w:val="en-US"/>
              </w:rPr>
              <w:t>1deb3c4e4c1d42b073c1d910de07de47</w:t>
            </w:r>
            <w:r w:rsidR="004A157D">
              <w:rPr>
                <w:i/>
                <w:sz w:val="20"/>
                <w:szCs w:val="20"/>
                <w:lang w:val="en-US"/>
              </w:rPr>
              <w:t>&lt;/Value&gt;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&lt;/Parameter&gt;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&lt;Parameter&gt;</w:t>
            </w:r>
          </w:p>
          <w:p w:rsidR="00736E9F" w:rsidRPr="00C268C9" w:rsidRDefault="00736E9F" w:rsidP="00736E9F">
            <w:pPr>
              <w:spacing w:line="240" w:lineRule="auto"/>
              <w:rPr>
                <w:i/>
                <w:sz w:val="20"/>
                <w:szCs w:val="20"/>
              </w:rPr>
            </w:pPr>
            <w:r w:rsidRPr="008C4D24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="004A157D">
              <w:rPr>
                <w:i/>
                <w:sz w:val="20"/>
                <w:szCs w:val="20"/>
              </w:rPr>
              <w:t>&lt;Name&gt;</w:t>
            </w:r>
            <w:r w:rsidRPr="00736E9F">
              <w:rPr>
                <w:i/>
                <w:sz w:val="20"/>
                <w:szCs w:val="20"/>
                <w:lang w:val="en-US"/>
              </w:rPr>
              <w:t>product</w:t>
            </w:r>
            <w:r w:rsidRPr="00C268C9">
              <w:rPr>
                <w:i/>
                <w:sz w:val="20"/>
                <w:szCs w:val="20"/>
              </w:rPr>
              <w:t>_</w:t>
            </w:r>
            <w:r w:rsidRPr="00736E9F">
              <w:rPr>
                <w:i/>
                <w:sz w:val="20"/>
                <w:szCs w:val="20"/>
                <w:lang w:val="en-US"/>
              </w:rPr>
              <w:t>name</w:t>
            </w:r>
            <w:r w:rsidR="004A157D">
              <w:rPr>
                <w:i/>
                <w:sz w:val="20"/>
                <w:szCs w:val="20"/>
              </w:rPr>
              <w:t>&lt;/Name&gt;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</w:rPr>
            </w:pPr>
            <w:r w:rsidRPr="00C268C9">
              <w:rPr>
                <w:i/>
                <w:sz w:val="20"/>
                <w:szCs w:val="20"/>
              </w:rPr>
              <w:t xml:space="preserve">                  </w:t>
            </w:r>
            <w:r w:rsidR="004A157D">
              <w:rPr>
                <w:i/>
                <w:sz w:val="20"/>
                <w:szCs w:val="20"/>
              </w:rPr>
              <w:t>&lt;Value&gt;</w:t>
            </w:r>
            <w:r w:rsidRPr="00736E9F">
              <w:rPr>
                <w:i/>
                <w:sz w:val="20"/>
                <w:szCs w:val="20"/>
              </w:rPr>
              <w:t xml:space="preserve">Подписка на оплату Школьного питания </w:t>
            </w:r>
            <w:proofErr w:type="gramStart"/>
            <w:r w:rsidRPr="00736E9F">
              <w:rPr>
                <w:i/>
                <w:sz w:val="20"/>
                <w:szCs w:val="20"/>
              </w:rPr>
              <w:t>л</w:t>
            </w:r>
            <w:proofErr w:type="gramEnd"/>
            <w:r w:rsidRPr="00736E9F">
              <w:rPr>
                <w:i/>
                <w:sz w:val="20"/>
                <w:szCs w:val="20"/>
              </w:rPr>
              <w:t>/с 00600023</w:t>
            </w:r>
            <w:r w:rsidR="004A157D">
              <w:rPr>
                <w:i/>
                <w:sz w:val="20"/>
                <w:szCs w:val="20"/>
              </w:rPr>
              <w:t>&lt;/Value&gt;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</w:rPr>
              <w:t xml:space="preserve">               </w:t>
            </w:r>
            <w:r w:rsidRPr="00736E9F">
              <w:rPr>
                <w:i/>
                <w:sz w:val="20"/>
                <w:szCs w:val="20"/>
                <w:lang w:val="en-US"/>
              </w:rPr>
              <w:t>&lt;/Parameter&gt;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&lt;Parameter&gt;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="004A157D">
              <w:rPr>
                <w:i/>
                <w:sz w:val="20"/>
                <w:szCs w:val="20"/>
                <w:lang w:val="en-US"/>
              </w:rPr>
              <w:t>&lt;Name&gt;</w:t>
            </w:r>
            <w:r w:rsidRPr="00736E9F">
              <w:rPr>
                <w:i/>
                <w:sz w:val="20"/>
                <w:szCs w:val="20"/>
                <w:lang w:val="en-US"/>
              </w:rPr>
              <w:t>action</w:t>
            </w:r>
            <w:r w:rsidR="004A157D">
              <w:rPr>
                <w:i/>
                <w:sz w:val="20"/>
                <w:szCs w:val="20"/>
                <w:lang w:val="en-US"/>
              </w:rPr>
              <w:t>&lt;/Name&gt;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="004A157D">
              <w:rPr>
                <w:i/>
                <w:sz w:val="20"/>
                <w:szCs w:val="20"/>
                <w:lang w:val="en-US"/>
              </w:rPr>
              <w:t>&lt;Value&gt;</w:t>
            </w:r>
            <w:r w:rsidRPr="00736E9F">
              <w:rPr>
                <w:i/>
                <w:sz w:val="20"/>
                <w:szCs w:val="20"/>
                <w:lang w:val="en-US"/>
              </w:rPr>
              <w:t>https://secure.acquiropay.com:444</w:t>
            </w:r>
            <w:r w:rsidR="004A157D">
              <w:rPr>
                <w:i/>
                <w:sz w:val="20"/>
                <w:szCs w:val="20"/>
                <w:lang w:val="en-US"/>
              </w:rPr>
              <w:t>&lt;/Value&gt;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&lt;/Parameter&gt;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&lt;Parameter&gt;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="004A157D">
              <w:rPr>
                <w:i/>
                <w:sz w:val="20"/>
                <w:szCs w:val="20"/>
                <w:lang w:val="en-US"/>
              </w:rPr>
              <w:t>&lt;Name&gt;</w:t>
            </w:r>
            <w:r w:rsidRPr="00736E9F">
              <w:rPr>
                <w:i/>
                <w:sz w:val="20"/>
                <w:szCs w:val="20"/>
                <w:lang w:val="en-US"/>
              </w:rPr>
              <w:t>cf3</w:t>
            </w:r>
            <w:r w:rsidR="004A157D">
              <w:rPr>
                <w:i/>
                <w:sz w:val="20"/>
                <w:szCs w:val="20"/>
                <w:lang w:val="en-US"/>
              </w:rPr>
              <w:t>&lt;/Name&gt;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="004A157D">
              <w:rPr>
                <w:i/>
                <w:sz w:val="20"/>
                <w:szCs w:val="20"/>
                <w:lang w:val="en-US"/>
              </w:rPr>
              <w:t>&lt;Value&gt;</w:t>
            </w:r>
            <w:r w:rsidRPr="00736E9F">
              <w:rPr>
                <w:i/>
                <w:sz w:val="20"/>
                <w:szCs w:val="20"/>
                <w:lang w:val="en-US"/>
              </w:rPr>
              <w:t>00600023</w:t>
            </w:r>
            <w:r w:rsidR="004A157D">
              <w:rPr>
                <w:i/>
                <w:sz w:val="20"/>
                <w:szCs w:val="20"/>
                <w:lang w:val="en-US"/>
              </w:rPr>
              <w:t>&lt;/Value&gt;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lastRenderedPageBreak/>
              <w:t xml:space="preserve">               &lt;/Parameter&gt;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&lt;Parameter&gt;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="004A157D">
              <w:rPr>
                <w:i/>
                <w:sz w:val="20"/>
                <w:szCs w:val="20"/>
                <w:lang w:val="en-US"/>
              </w:rPr>
              <w:t>&lt;Name&gt;</w:t>
            </w:r>
            <w:r w:rsidRPr="00736E9F">
              <w:rPr>
                <w:i/>
                <w:sz w:val="20"/>
                <w:szCs w:val="20"/>
                <w:lang w:val="en-US"/>
              </w:rPr>
              <w:t>cf</w:t>
            </w:r>
            <w:r w:rsidR="004A157D">
              <w:rPr>
                <w:i/>
                <w:sz w:val="20"/>
                <w:szCs w:val="20"/>
                <w:lang w:val="en-US"/>
              </w:rPr>
              <w:t>&lt;/Name&gt;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="004A157D">
              <w:rPr>
                <w:i/>
                <w:sz w:val="20"/>
                <w:szCs w:val="20"/>
                <w:lang w:val="en-US"/>
              </w:rPr>
              <w:t>&lt;Value&gt;</w:t>
            </w:r>
            <w:r w:rsidRPr="00736E9F">
              <w:rPr>
                <w:i/>
                <w:sz w:val="20"/>
                <w:szCs w:val="20"/>
                <w:lang w:val="en-US"/>
              </w:rPr>
              <w:t>48</w:t>
            </w:r>
            <w:r w:rsidR="004A157D">
              <w:rPr>
                <w:i/>
                <w:sz w:val="20"/>
                <w:szCs w:val="20"/>
                <w:lang w:val="en-US"/>
              </w:rPr>
              <w:t>&lt;/Value&gt;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&lt;/Parameter&gt;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&lt;/ParametersList&gt;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&lt;ErrorCode&gt;0&lt;/ErrorCode&gt;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&lt;/ns2:</w:t>
            </w:r>
            <w:r w:rsidR="00112080" w:rsidRPr="00112080">
              <w:rPr>
                <w:i/>
                <w:sz w:val="20"/>
                <w:szCs w:val="20"/>
                <w:lang w:val="en-US"/>
              </w:rPr>
              <w:t>regularPaymentCreateSubscription</w:t>
            </w:r>
            <w:r w:rsidR="00112080">
              <w:rPr>
                <w:i/>
                <w:sz w:val="20"/>
                <w:szCs w:val="20"/>
                <w:lang w:val="en-US"/>
              </w:rPr>
              <w:t>Response</w:t>
            </w:r>
            <w:r w:rsidRPr="00736E9F">
              <w:rPr>
                <w:i/>
                <w:sz w:val="20"/>
                <w:szCs w:val="20"/>
                <w:lang w:val="en-US"/>
              </w:rPr>
              <w:t>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916933" w:rsidRPr="00F6672C" w:rsidRDefault="00736E9F" w:rsidP="00736E9F">
            <w:pPr>
              <w:spacing w:line="240" w:lineRule="auto"/>
              <w:jc w:val="left"/>
              <w:rPr>
                <w:i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916933" w:rsidRDefault="00916933" w:rsidP="00916933">
      <w:pPr>
        <w:pStyle w:val="af7"/>
        <w:rPr>
          <w:b/>
          <w:color w:val="A6A6A6"/>
          <w:lang w:val="en-US"/>
        </w:rPr>
      </w:pPr>
    </w:p>
    <w:p w:rsidR="002D2050" w:rsidRDefault="002D2050" w:rsidP="002D2050">
      <w:pPr>
        <w:pStyle w:val="21"/>
      </w:pPr>
      <w:bookmarkStart w:id="15" w:name="_Toc377054443"/>
      <w:r>
        <w:t>Операция «У</w:t>
      </w:r>
      <w:r w:rsidRPr="002D2050">
        <w:t>да</w:t>
      </w:r>
      <w:r>
        <w:t>ление (деактивация</w:t>
      </w:r>
      <w:r w:rsidRPr="002D2050">
        <w:t>)</w:t>
      </w:r>
      <w:r>
        <w:t xml:space="preserve"> подписки </w:t>
      </w:r>
      <w:r w:rsidRPr="002D2050">
        <w:t xml:space="preserve"> регулярного пополнения</w:t>
      </w:r>
      <w:r>
        <w:t>».</w:t>
      </w:r>
      <w:bookmarkEnd w:id="15"/>
    </w:p>
    <w:p w:rsidR="002D2050" w:rsidRDefault="002D2050" w:rsidP="002D2050">
      <w:pPr>
        <w:pStyle w:val="32"/>
      </w:pPr>
      <w:bookmarkStart w:id="16" w:name="_Toc377054444"/>
      <w:r w:rsidRPr="0009076A">
        <w:t>Общие сведения</w:t>
      </w:r>
      <w:bookmarkEnd w:id="1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2D2050" w:rsidRPr="0009076A" w:rsidTr="00F51CD2">
        <w:tc>
          <w:tcPr>
            <w:tcW w:w="2943" w:type="dxa"/>
          </w:tcPr>
          <w:p w:rsidR="002D2050" w:rsidRPr="0009076A" w:rsidRDefault="002D2050" w:rsidP="00F51CD2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2D2050" w:rsidRPr="00025D1D" w:rsidRDefault="002D2050" w:rsidP="00F51CD2">
            <w:pPr>
              <w:pStyle w:val="af7"/>
              <w:ind w:firstLine="0"/>
              <w:rPr>
                <w:lang w:val="en-US"/>
              </w:rPr>
            </w:pPr>
            <w:r w:rsidRPr="002D2050">
              <w:rPr>
                <w:lang w:val="en-US"/>
              </w:rPr>
              <w:t>regularPaymentDeleteSubscription</w:t>
            </w:r>
          </w:p>
        </w:tc>
      </w:tr>
      <w:tr w:rsidR="002D2050" w:rsidRPr="0009076A" w:rsidTr="00F51CD2">
        <w:tc>
          <w:tcPr>
            <w:tcW w:w="2943" w:type="dxa"/>
          </w:tcPr>
          <w:p w:rsidR="002D2050" w:rsidRPr="0009076A" w:rsidRDefault="002D2050" w:rsidP="00F51CD2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2D2050" w:rsidRPr="0009076A" w:rsidRDefault="002D2050" w:rsidP="00F51CD2">
            <w:r>
              <w:t>Удаление подписки регулярного пополнения</w:t>
            </w:r>
          </w:p>
        </w:tc>
      </w:tr>
      <w:tr w:rsidR="002D2050" w:rsidRPr="0009076A" w:rsidTr="00F51CD2">
        <w:tc>
          <w:tcPr>
            <w:tcW w:w="2943" w:type="dxa"/>
          </w:tcPr>
          <w:p w:rsidR="002D2050" w:rsidRPr="0009076A" w:rsidRDefault="002D2050" w:rsidP="00F51CD2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2D2050" w:rsidRPr="00736E9F" w:rsidRDefault="002D2050" w:rsidP="00F51CD2">
            <w:r>
              <w:t>Метод деактивирует подписку регулярного пополнения.</w:t>
            </w:r>
          </w:p>
        </w:tc>
      </w:tr>
    </w:tbl>
    <w:p w:rsidR="002D2050" w:rsidRDefault="006A5E56" w:rsidP="002D2050">
      <w:pPr>
        <w:pStyle w:val="32"/>
      </w:pPr>
      <w:bookmarkStart w:id="17" w:name="_Toc377054445"/>
      <w:r>
        <w:t>Описание входных параметров</w:t>
      </w:r>
      <w:bookmarkEnd w:id="17"/>
    </w:p>
    <w:p w:rsidR="002D2050" w:rsidRDefault="002D2050" w:rsidP="002D2050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2D2050">
        <w:rPr>
          <w:b/>
          <w:lang w:val="en-US"/>
        </w:rPr>
        <w:t>regularPaymentDeleteSubscription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D2050" w:rsidRPr="0009076A" w:rsidTr="00F51CD2">
        <w:tc>
          <w:tcPr>
            <w:tcW w:w="534" w:type="dxa"/>
            <w:vAlign w:val="center"/>
          </w:tcPr>
          <w:p w:rsidR="002D2050" w:rsidRPr="0009076A" w:rsidRDefault="002D2050" w:rsidP="00F51CD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D2050" w:rsidRPr="0009076A" w:rsidRDefault="002D2050" w:rsidP="00F51CD2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D2050" w:rsidRPr="0009076A" w:rsidRDefault="002D2050" w:rsidP="00F51CD2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D2050" w:rsidRPr="0009076A" w:rsidRDefault="002D2050" w:rsidP="00F51CD2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D2050" w:rsidRPr="0009076A" w:rsidRDefault="002D2050" w:rsidP="00F51CD2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D2050" w:rsidRPr="0009076A" w:rsidRDefault="002D2050" w:rsidP="00F51CD2">
            <w:pPr>
              <w:pStyle w:val="a9"/>
            </w:pPr>
            <w:r w:rsidRPr="0009076A">
              <w:t xml:space="preserve">Комментарий </w:t>
            </w:r>
          </w:p>
        </w:tc>
      </w:tr>
      <w:tr w:rsidR="002D2050" w:rsidRPr="0009076A" w:rsidTr="00F51CD2">
        <w:tc>
          <w:tcPr>
            <w:tcW w:w="534" w:type="dxa"/>
            <w:vAlign w:val="center"/>
          </w:tcPr>
          <w:p w:rsidR="002D2050" w:rsidRPr="0009076A" w:rsidRDefault="002D2050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2D2050" w:rsidRPr="0009076A" w:rsidRDefault="002D2050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2D2050">
              <w:rPr>
                <w:sz w:val="20"/>
                <w:szCs w:val="20"/>
                <w:lang w:val="en-US"/>
              </w:rPr>
              <w:t>regularPaymentSubscriptionID</w:t>
            </w:r>
          </w:p>
        </w:tc>
        <w:tc>
          <w:tcPr>
            <w:tcW w:w="1903" w:type="dxa"/>
          </w:tcPr>
          <w:p w:rsidR="002D2050" w:rsidRPr="0038670F" w:rsidRDefault="007568C8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</w:t>
            </w:r>
            <w:r w:rsidR="002D2050" w:rsidRPr="002D2050">
              <w:rPr>
                <w:sz w:val="20"/>
                <w:szCs w:val="20"/>
              </w:rPr>
              <w:t>никальный идентификатор подписки</w:t>
            </w:r>
          </w:p>
        </w:tc>
        <w:tc>
          <w:tcPr>
            <w:tcW w:w="1965" w:type="dxa"/>
          </w:tcPr>
          <w:p w:rsidR="002D2050" w:rsidRPr="0009076A" w:rsidRDefault="002D2050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D2050" w:rsidRPr="002D2050" w:rsidRDefault="002D2050" w:rsidP="002D205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2D2050" w:rsidRPr="00C10630" w:rsidRDefault="002D2050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2D2050" w:rsidRPr="002D2050" w:rsidRDefault="00F0414B" w:rsidP="00F0414B">
      <w:pPr>
        <w:pStyle w:val="32"/>
      </w:pPr>
      <w:bookmarkStart w:id="18" w:name="_Toc377054446"/>
      <w:r w:rsidRPr="0009076A">
        <w:t>Описание выходных параметров</w:t>
      </w:r>
      <w:bookmarkEnd w:id="18"/>
    </w:p>
    <w:p w:rsidR="002D2050" w:rsidRPr="00F0414B" w:rsidRDefault="00F0414B" w:rsidP="002D2050">
      <w:pPr>
        <w:pStyle w:val="af7"/>
        <w:rPr>
          <w:b/>
        </w:rPr>
      </w:pPr>
      <w:r w:rsidRPr="00F0414B"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F0414B" w:rsidRPr="0009076A" w:rsidTr="00F51CD2">
        <w:tc>
          <w:tcPr>
            <w:tcW w:w="534" w:type="dxa"/>
            <w:vAlign w:val="center"/>
          </w:tcPr>
          <w:p w:rsidR="00F0414B" w:rsidRPr="0009076A" w:rsidRDefault="00F0414B" w:rsidP="00F51CD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F0414B" w:rsidRPr="0009076A" w:rsidRDefault="00F0414B" w:rsidP="00F51CD2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F0414B" w:rsidRPr="0009076A" w:rsidRDefault="00F0414B" w:rsidP="00F51CD2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F0414B" w:rsidRPr="0009076A" w:rsidRDefault="00F0414B" w:rsidP="00F51CD2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F0414B" w:rsidRPr="0009076A" w:rsidRDefault="00F0414B" w:rsidP="00F51CD2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F0414B" w:rsidRPr="0009076A" w:rsidRDefault="00F0414B" w:rsidP="00F51CD2">
            <w:pPr>
              <w:pStyle w:val="a9"/>
            </w:pPr>
            <w:r w:rsidRPr="0009076A">
              <w:t xml:space="preserve">Комментарий </w:t>
            </w:r>
          </w:p>
        </w:tc>
      </w:tr>
      <w:tr w:rsidR="00F0414B" w:rsidRPr="0009076A" w:rsidTr="00F51CD2">
        <w:tc>
          <w:tcPr>
            <w:tcW w:w="534" w:type="dxa"/>
            <w:vAlign w:val="center"/>
          </w:tcPr>
          <w:p w:rsidR="00F0414B" w:rsidRPr="0009076A" w:rsidRDefault="00F0414B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F0414B" w:rsidRPr="0009076A" w:rsidRDefault="004A157D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="00F0414B" w:rsidRPr="004873D0">
              <w:rPr>
                <w:sz w:val="20"/>
                <w:szCs w:val="20"/>
                <w:lang w:val="en-US"/>
              </w:rPr>
              <w:t>rrorCode</w:t>
            </w:r>
          </w:p>
        </w:tc>
        <w:tc>
          <w:tcPr>
            <w:tcW w:w="1903" w:type="dxa"/>
          </w:tcPr>
          <w:p w:rsidR="00F0414B" w:rsidRPr="004873D0" w:rsidRDefault="007568C8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="00F0414B">
              <w:rPr>
                <w:sz w:val="20"/>
                <w:szCs w:val="20"/>
              </w:rPr>
              <w:t>од ответа</w:t>
            </w:r>
          </w:p>
        </w:tc>
        <w:tc>
          <w:tcPr>
            <w:tcW w:w="1965" w:type="dxa"/>
          </w:tcPr>
          <w:p w:rsidR="00F0414B" w:rsidRPr="00C10630" w:rsidRDefault="00F0414B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F0414B" w:rsidRPr="004873D0" w:rsidRDefault="00F0414B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4873D0">
              <w:rPr>
                <w:sz w:val="20"/>
                <w:szCs w:val="20"/>
              </w:rPr>
              <w:t>xs:int</w:t>
            </w:r>
          </w:p>
        </w:tc>
        <w:tc>
          <w:tcPr>
            <w:tcW w:w="1989" w:type="dxa"/>
            <w:vAlign w:val="center"/>
          </w:tcPr>
          <w:p w:rsidR="00F0414B" w:rsidRPr="0009076A" w:rsidRDefault="00F0414B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4873D0">
              <w:rPr>
                <w:sz w:val="20"/>
                <w:szCs w:val="20"/>
              </w:rPr>
              <w:t>0 – если ошибки нет</w:t>
            </w:r>
          </w:p>
        </w:tc>
      </w:tr>
      <w:tr w:rsidR="00F0414B" w:rsidRPr="0009076A" w:rsidTr="00F51CD2">
        <w:tc>
          <w:tcPr>
            <w:tcW w:w="534" w:type="dxa"/>
            <w:vAlign w:val="center"/>
          </w:tcPr>
          <w:p w:rsidR="00F0414B" w:rsidRPr="0009076A" w:rsidRDefault="00F0414B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F0414B" w:rsidRPr="0009076A" w:rsidRDefault="004A157D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="00F0414B" w:rsidRPr="0078369F">
              <w:rPr>
                <w:sz w:val="20"/>
                <w:szCs w:val="20"/>
                <w:lang w:val="en-US"/>
              </w:rPr>
              <w:t>rrorDesc</w:t>
            </w:r>
          </w:p>
        </w:tc>
        <w:tc>
          <w:tcPr>
            <w:tcW w:w="1903" w:type="dxa"/>
          </w:tcPr>
          <w:p w:rsidR="00F0414B" w:rsidRPr="0078369F" w:rsidRDefault="007568C8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</w:t>
            </w:r>
            <w:r w:rsidR="00F0414B">
              <w:rPr>
                <w:sz w:val="20"/>
                <w:szCs w:val="20"/>
                <w:lang w:val="en-US"/>
              </w:rPr>
              <w:t>писание ошибки</w:t>
            </w:r>
          </w:p>
        </w:tc>
        <w:tc>
          <w:tcPr>
            <w:tcW w:w="1965" w:type="dxa"/>
          </w:tcPr>
          <w:p w:rsidR="00F0414B" w:rsidRPr="0078369F" w:rsidRDefault="00F0414B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F0414B" w:rsidRPr="0009076A" w:rsidRDefault="00F0414B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F0414B" w:rsidRPr="0009076A" w:rsidRDefault="00F0414B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8369F">
              <w:rPr>
                <w:sz w:val="20"/>
                <w:szCs w:val="20"/>
              </w:rPr>
              <w:t>Если ошибок нет, не приходит</w:t>
            </w:r>
            <w:r>
              <w:rPr>
                <w:sz w:val="20"/>
                <w:szCs w:val="20"/>
              </w:rPr>
              <w:t>.</w:t>
            </w:r>
          </w:p>
        </w:tc>
      </w:tr>
    </w:tbl>
    <w:p w:rsidR="00F0414B" w:rsidRDefault="00F0414B" w:rsidP="00F0414B">
      <w:pPr>
        <w:pStyle w:val="32"/>
      </w:pPr>
      <w:bookmarkStart w:id="19" w:name="_Toc377054447"/>
      <w:r>
        <w:t>Ошибки</w:t>
      </w:r>
      <w:bookmarkEnd w:id="19"/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F0414B" w:rsidRPr="0009076A" w:rsidTr="00F51CD2">
        <w:tc>
          <w:tcPr>
            <w:tcW w:w="534" w:type="dxa"/>
            <w:vAlign w:val="center"/>
          </w:tcPr>
          <w:p w:rsidR="00F0414B" w:rsidRPr="0009076A" w:rsidRDefault="00F0414B" w:rsidP="00F51CD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F0414B" w:rsidRPr="0009076A" w:rsidRDefault="00F0414B" w:rsidP="00F51CD2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F0414B" w:rsidRPr="0009076A" w:rsidRDefault="00F0414B" w:rsidP="00F51CD2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F0414B" w:rsidRPr="0009076A" w:rsidRDefault="00F0414B" w:rsidP="00F51CD2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F0414B" w:rsidRPr="0009076A" w:rsidRDefault="00F0414B" w:rsidP="00F51CD2">
            <w:pPr>
              <w:pStyle w:val="a9"/>
            </w:pPr>
            <w:r w:rsidRPr="0009076A">
              <w:t>Комментарий</w:t>
            </w:r>
          </w:p>
        </w:tc>
      </w:tr>
      <w:tr w:rsidR="00F0414B" w:rsidRPr="0009076A" w:rsidTr="00F51CD2">
        <w:tc>
          <w:tcPr>
            <w:tcW w:w="534" w:type="dxa"/>
            <w:vAlign w:val="center"/>
          </w:tcPr>
          <w:p w:rsidR="00F0414B" w:rsidRPr="00105FF2" w:rsidRDefault="00F0414B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F0414B" w:rsidRPr="00105FF2" w:rsidRDefault="00F0414B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0</w:t>
            </w:r>
          </w:p>
        </w:tc>
        <w:tc>
          <w:tcPr>
            <w:tcW w:w="1903" w:type="dxa"/>
            <w:vAlign w:val="center"/>
          </w:tcPr>
          <w:p w:rsidR="00F0414B" w:rsidRPr="00105FF2" w:rsidRDefault="00F0414B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F0414B" w:rsidRPr="00105FF2" w:rsidRDefault="00F0414B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Операция завершена (запрос обработан) успешно.</w:t>
            </w:r>
          </w:p>
        </w:tc>
        <w:tc>
          <w:tcPr>
            <w:tcW w:w="2693" w:type="dxa"/>
            <w:vAlign w:val="center"/>
          </w:tcPr>
          <w:p w:rsidR="00F0414B" w:rsidRPr="0009076A" w:rsidRDefault="00F0414B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0414B" w:rsidRPr="0009076A" w:rsidTr="00F51CD2">
        <w:tc>
          <w:tcPr>
            <w:tcW w:w="534" w:type="dxa"/>
            <w:vAlign w:val="center"/>
          </w:tcPr>
          <w:p w:rsidR="00F0414B" w:rsidRPr="00105FF2" w:rsidRDefault="00F0414B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F0414B" w:rsidRPr="00105FF2" w:rsidRDefault="00F0414B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4</w:t>
            </w:r>
            <w:r w:rsidRPr="00105FF2">
              <w:rPr>
                <w:sz w:val="20"/>
                <w:szCs w:val="20"/>
              </w:rPr>
              <w:t>00</w:t>
            </w:r>
          </w:p>
        </w:tc>
        <w:tc>
          <w:tcPr>
            <w:tcW w:w="1903" w:type="dxa"/>
            <w:vAlign w:val="center"/>
          </w:tcPr>
          <w:p w:rsidR="00F0414B" w:rsidRPr="00105FF2" w:rsidRDefault="00F0414B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Ошибка входных параметров</w:t>
            </w:r>
          </w:p>
        </w:tc>
        <w:tc>
          <w:tcPr>
            <w:tcW w:w="3276" w:type="dxa"/>
            <w:vAlign w:val="center"/>
          </w:tcPr>
          <w:p w:rsidR="00F0414B" w:rsidRPr="00842094" w:rsidRDefault="00F0414B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Подписка не найдена по заданному идентификатору.</w:t>
            </w:r>
          </w:p>
        </w:tc>
        <w:tc>
          <w:tcPr>
            <w:tcW w:w="2693" w:type="dxa"/>
            <w:vAlign w:val="center"/>
          </w:tcPr>
          <w:p w:rsidR="00F0414B" w:rsidRPr="0009076A" w:rsidRDefault="00F0414B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0414B" w:rsidRPr="0009076A" w:rsidTr="00F51CD2">
        <w:tc>
          <w:tcPr>
            <w:tcW w:w="534" w:type="dxa"/>
            <w:vAlign w:val="center"/>
          </w:tcPr>
          <w:p w:rsidR="00F0414B" w:rsidRPr="00105FF2" w:rsidRDefault="00F0414B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8</w:t>
            </w:r>
          </w:p>
        </w:tc>
        <w:tc>
          <w:tcPr>
            <w:tcW w:w="2050" w:type="dxa"/>
            <w:vAlign w:val="center"/>
          </w:tcPr>
          <w:p w:rsidR="00F0414B" w:rsidRPr="00105FF2" w:rsidRDefault="00F0414B" w:rsidP="00F51CD2">
            <w:pPr>
              <w:spacing w:before="120" w:after="12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50</w:t>
            </w:r>
            <w:r w:rsidRPr="00105FF2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F0414B" w:rsidRPr="00105FF2" w:rsidRDefault="00F0414B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Внутрення ошибка сервера</w:t>
            </w:r>
          </w:p>
        </w:tc>
        <w:tc>
          <w:tcPr>
            <w:tcW w:w="3276" w:type="dxa"/>
            <w:vAlign w:val="center"/>
          </w:tcPr>
          <w:p w:rsidR="00F0414B" w:rsidRPr="00105FF2" w:rsidRDefault="00F0414B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 w:rsidRPr="00842094">
              <w:rPr>
                <w:sz w:val="20"/>
                <w:szCs w:val="20"/>
              </w:rPr>
              <w:t xml:space="preserve">Неопределенная ошибка, относящаяся к разряду </w:t>
            </w:r>
            <w:proofErr w:type="gramStart"/>
            <w:r w:rsidRPr="00842094">
              <w:rPr>
                <w:sz w:val="20"/>
                <w:szCs w:val="20"/>
              </w:rPr>
              <w:t>внутренних</w:t>
            </w:r>
            <w:proofErr w:type="gramEnd"/>
            <w:r w:rsidRPr="00842094">
              <w:rPr>
                <w:sz w:val="20"/>
                <w:szCs w:val="20"/>
              </w:rPr>
              <w:t>.</w:t>
            </w:r>
          </w:p>
        </w:tc>
        <w:tc>
          <w:tcPr>
            <w:tcW w:w="2693" w:type="dxa"/>
            <w:vAlign w:val="center"/>
          </w:tcPr>
          <w:p w:rsidR="00F0414B" w:rsidRPr="0009076A" w:rsidRDefault="00F0414B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F0414B" w:rsidRDefault="00F0414B" w:rsidP="00F0414B">
      <w:pPr>
        <w:pStyle w:val="32"/>
      </w:pPr>
      <w:bookmarkStart w:id="20" w:name="_Toc377054448"/>
      <w:r>
        <w:t>Контрольные примеры</w:t>
      </w:r>
      <w:bookmarkEnd w:id="20"/>
    </w:p>
    <w:p w:rsidR="00F0414B" w:rsidRDefault="00F0414B" w:rsidP="00F0414B">
      <w:pPr>
        <w:pStyle w:val="af7"/>
        <w:rPr>
          <w:b/>
        </w:rPr>
      </w:pPr>
      <w:r w:rsidRPr="00916933">
        <w:rPr>
          <w:b/>
        </w:rPr>
        <w:t>Запрос</w:t>
      </w:r>
      <w:r>
        <w:rPr>
          <w:b/>
        </w:rPr>
        <w:t xml:space="preserve"> на удаление подписки регулярного пополнения:</w:t>
      </w:r>
    </w:p>
    <w:p w:rsidR="00F0414B" w:rsidRPr="00B77388" w:rsidRDefault="00F0414B" w:rsidP="00F0414B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F0414B" w:rsidRPr="00917D25" w:rsidTr="00F51CD2">
        <w:tc>
          <w:tcPr>
            <w:tcW w:w="9604" w:type="dxa"/>
            <w:shd w:val="clear" w:color="auto" w:fill="F2F2F2"/>
          </w:tcPr>
          <w:p w:rsidR="00F0414B" w:rsidRPr="00F0414B" w:rsidRDefault="00F0414B" w:rsidP="00F0414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proofErr w:type="gramStart"/>
            <w:r w:rsidRPr="00F0414B">
              <w:rPr>
                <w:i/>
                <w:sz w:val="20"/>
                <w:szCs w:val="20"/>
                <w:lang w:val="en-US"/>
              </w:rPr>
              <w:t>&lt;?xml</w:t>
            </w:r>
            <w:proofErr w:type="gramEnd"/>
            <w:r w:rsidRPr="00F0414B">
              <w:rPr>
                <w:i/>
                <w:sz w:val="20"/>
                <w:szCs w:val="20"/>
                <w:lang w:val="en-US"/>
              </w:rPr>
              <w:t xml:space="preserve"> version="1.0" encoding="UTF-8"?&gt;</w:t>
            </w:r>
          </w:p>
          <w:p w:rsidR="00F0414B" w:rsidRPr="00F0414B" w:rsidRDefault="00F0414B" w:rsidP="00F0414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xmlns:soap="http://soap.acquiropay.partner.web.processor.ecafe.axetta.ru/"&gt;</w:t>
            </w:r>
          </w:p>
          <w:p w:rsidR="00F0414B" w:rsidRPr="00F0414B" w:rsidRDefault="00F0414B" w:rsidP="00F0414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F0414B" w:rsidRPr="00F0414B" w:rsidRDefault="00F0414B" w:rsidP="00F0414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F0414B" w:rsidRPr="00112080" w:rsidRDefault="00F0414B" w:rsidP="00F0414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 xml:space="preserve">      &lt;soap:</w:t>
            </w:r>
            <w:r w:rsidR="00112080">
              <w:rPr>
                <w:i/>
                <w:sz w:val="20"/>
                <w:szCs w:val="20"/>
                <w:lang w:val="en-US"/>
              </w:rPr>
              <w:t>regularPaymentDeleteSubscription&gt;</w:t>
            </w:r>
          </w:p>
          <w:p w:rsidR="00F0414B" w:rsidRPr="00F0414B" w:rsidRDefault="00F0414B" w:rsidP="00F0414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 xml:space="preserve">         &lt;regularPaymentSubscriptionID&gt;31&lt;/regularPaymentSubscriptionID&gt;</w:t>
            </w:r>
          </w:p>
          <w:p w:rsidR="00F0414B" w:rsidRPr="00F0414B" w:rsidRDefault="00F0414B" w:rsidP="00F0414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 xml:space="preserve">      &lt;/soap:</w:t>
            </w:r>
            <w:r w:rsidR="00112080">
              <w:rPr>
                <w:i/>
                <w:sz w:val="20"/>
                <w:szCs w:val="20"/>
                <w:lang w:val="en-US"/>
              </w:rPr>
              <w:t>regularPaymentDeleteSubscription</w:t>
            </w:r>
            <w:r w:rsidRPr="00F0414B">
              <w:rPr>
                <w:i/>
                <w:sz w:val="20"/>
                <w:szCs w:val="20"/>
                <w:lang w:val="en-US"/>
              </w:rPr>
              <w:t>&gt;</w:t>
            </w:r>
          </w:p>
          <w:p w:rsidR="00F0414B" w:rsidRPr="00F0414B" w:rsidRDefault="00F0414B" w:rsidP="00F0414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F0414B" w:rsidRPr="00F6672C" w:rsidRDefault="00F0414B" w:rsidP="00F0414B">
            <w:pPr>
              <w:spacing w:line="240" w:lineRule="auto"/>
              <w:jc w:val="left"/>
              <w:rPr>
                <w:i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F0414B" w:rsidRPr="00736E9F" w:rsidRDefault="00F0414B" w:rsidP="00F0414B">
      <w:pPr>
        <w:pStyle w:val="af7"/>
        <w:ind w:firstLine="0"/>
        <w:rPr>
          <w:b/>
          <w:color w:val="A6A6A6"/>
          <w:sz w:val="20"/>
          <w:szCs w:val="20"/>
        </w:rPr>
      </w:pPr>
    </w:p>
    <w:p w:rsidR="00F0414B" w:rsidRDefault="00F0414B" w:rsidP="00F0414B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F0414B" w:rsidRPr="00B77388" w:rsidRDefault="00F0414B" w:rsidP="00F0414B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F0414B" w:rsidRPr="00F0414B" w:rsidTr="00F51CD2">
        <w:tc>
          <w:tcPr>
            <w:tcW w:w="9604" w:type="dxa"/>
            <w:shd w:val="clear" w:color="auto" w:fill="F2F2F2"/>
          </w:tcPr>
          <w:p w:rsidR="00F0414B" w:rsidRPr="00105FF2" w:rsidRDefault="00F0414B" w:rsidP="00F51CD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proofErr w:type="gramStart"/>
            <w:r w:rsidRPr="00105FF2">
              <w:rPr>
                <w:i/>
                <w:sz w:val="20"/>
                <w:szCs w:val="20"/>
                <w:lang w:val="en-US"/>
              </w:rPr>
              <w:t>&lt;?xml</w:t>
            </w:r>
            <w:proofErr w:type="gramEnd"/>
            <w:r w:rsidRPr="00105FF2">
              <w:rPr>
                <w:i/>
                <w:sz w:val="20"/>
                <w:szCs w:val="20"/>
                <w:lang w:val="en-US"/>
              </w:rPr>
              <w:t xml:space="preserve"> version="1.0" encoding="UTF-8"?&gt;</w:t>
            </w:r>
          </w:p>
          <w:p w:rsidR="00F0414B" w:rsidRPr="00F0414B" w:rsidRDefault="00F0414B" w:rsidP="00F0414B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F0414B" w:rsidRPr="00F0414B" w:rsidRDefault="00F0414B" w:rsidP="00F0414B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F0414B" w:rsidRPr="00F0414B" w:rsidRDefault="00F0414B" w:rsidP="00F0414B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 xml:space="preserve">      &lt;ns2:</w:t>
            </w:r>
            <w:r w:rsidR="00112080">
              <w:rPr>
                <w:i/>
                <w:sz w:val="20"/>
                <w:szCs w:val="20"/>
                <w:lang w:val="en-US"/>
              </w:rPr>
              <w:t>regularPaymentDeleteSubscription</w:t>
            </w:r>
            <w:r w:rsidRPr="00F0414B">
              <w:rPr>
                <w:i/>
                <w:sz w:val="20"/>
                <w:szCs w:val="20"/>
                <w:lang w:val="en-US"/>
              </w:rPr>
              <w:t>Response xmlns:ns2="http://soap.acquiropay.partner.web.processor.ecafe.axetta.ru/"&gt;</w:t>
            </w:r>
          </w:p>
          <w:p w:rsidR="00F0414B" w:rsidRPr="00F0414B" w:rsidRDefault="00F0414B" w:rsidP="00F0414B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F0414B" w:rsidRPr="00F0414B" w:rsidRDefault="00F0414B" w:rsidP="00F0414B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 xml:space="preserve">            &lt;ErrorCode&gt;0&lt;/ErrorCode&gt;</w:t>
            </w:r>
          </w:p>
          <w:p w:rsidR="00F0414B" w:rsidRPr="00F0414B" w:rsidRDefault="00F0414B" w:rsidP="00F0414B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F0414B" w:rsidRPr="00F0414B" w:rsidRDefault="00112080" w:rsidP="00F0414B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&lt;/ns2 regularPaymentDeleteSubscription</w:t>
            </w:r>
            <w:r w:rsidR="00F0414B" w:rsidRPr="00F0414B">
              <w:rPr>
                <w:i/>
                <w:sz w:val="20"/>
                <w:szCs w:val="20"/>
                <w:lang w:val="en-US"/>
              </w:rPr>
              <w:t>Response&gt;</w:t>
            </w:r>
          </w:p>
          <w:p w:rsidR="00F0414B" w:rsidRPr="00F0414B" w:rsidRDefault="00F0414B" w:rsidP="00F0414B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F0414B" w:rsidRPr="00F0414B" w:rsidRDefault="00F0414B" w:rsidP="00F0414B">
            <w:pPr>
              <w:spacing w:line="240" w:lineRule="auto"/>
              <w:rPr>
                <w:rFonts w:asciiTheme="minorHAnsi" w:hAnsiTheme="minorHAnsi" w:cs="Courier New"/>
                <w:sz w:val="20"/>
                <w:szCs w:val="20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F0414B" w:rsidRDefault="00F0414B" w:rsidP="00F0414B">
      <w:pPr>
        <w:pStyle w:val="af7"/>
        <w:rPr>
          <w:b/>
          <w:color w:val="A6A6A6"/>
          <w:lang w:val="en-US"/>
        </w:rPr>
      </w:pPr>
    </w:p>
    <w:p w:rsidR="00F0414B" w:rsidRPr="00F0414B" w:rsidRDefault="00F0414B" w:rsidP="00F0414B">
      <w:pPr>
        <w:pStyle w:val="23"/>
      </w:pPr>
      <w:bookmarkStart w:id="21" w:name="_Toc377054449"/>
      <w:r>
        <w:t>Операция «Изменение параметров подписки регулярного пополнения»</w:t>
      </w:r>
      <w:bookmarkEnd w:id="21"/>
    </w:p>
    <w:p w:rsidR="00F0414B" w:rsidRDefault="00F0414B" w:rsidP="00F0414B">
      <w:pPr>
        <w:pStyle w:val="32"/>
      </w:pPr>
      <w:bookmarkStart w:id="22" w:name="_Toc377054450"/>
      <w:r>
        <w:t>Общие сведения</w:t>
      </w:r>
      <w:bookmarkEnd w:id="2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F0414B" w:rsidRPr="0009076A" w:rsidTr="00F51CD2">
        <w:tc>
          <w:tcPr>
            <w:tcW w:w="2943" w:type="dxa"/>
          </w:tcPr>
          <w:p w:rsidR="00F0414B" w:rsidRPr="0009076A" w:rsidRDefault="00F0414B" w:rsidP="00F51CD2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F0414B" w:rsidRPr="00025D1D" w:rsidRDefault="00F0414B" w:rsidP="00F51CD2">
            <w:pPr>
              <w:pStyle w:val="af7"/>
              <w:ind w:firstLine="0"/>
              <w:rPr>
                <w:lang w:val="en-US"/>
              </w:rPr>
            </w:pPr>
            <w:r w:rsidRPr="00051C8A">
              <w:t>regularPaymentEditSubscription</w:t>
            </w:r>
          </w:p>
        </w:tc>
      </w:tr>
      <w:tr w:rsidR="00F0414B" w:rsidRPr="0009076A" w:rsidTr="00F51CD2">
        <w:tc>
          <w:tcPr>
            <w:tcW w:w="2943" w:type="dxa"/>
          </w:tcPr>
          <w:p w:rsidR="00F0414B" w:rsidRPr="0009076A" w:rsidRDefault="00F0414B" w:rsidP="00F51CD2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F0414B" w:rsidRPr="0009076A" w:rsidRDefault="00F0414B" w:rsidP="00F51CD2">
            <w:r w:rsidRPr="00F0414B">
              <w:t>Изменение параметров подписки регулярного пополнения</w:t>
            </w:r>
          </w:p>
        </w:tc>
      </w:tr>
      <w:tr w:rsidR="00F0414B" w:rsidRPr="0009076A" w:rsidTr="00F51CD2">
        <w:tc>
          <w:tcPr>
            <w:tcW w:w="2943" w:type="dxa"/>
          </w:tcPr>
          <w:p w:rsidR="00F0414B" w:rsidRPr="0009076A" w:rsidRDefault="00F0414B" w:rsidP="00F51CD2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F0414B" w:rsidRPr="00736E9F" w:rsidRDefault="00F0414B" w:rsidP="00EC048E">
            <w:r>
              <w:t xml:space="preserve">Метод позволяет изменить такие параметры подписки регулярного пополнения, как </w:t>
            </w:r>
            <w:r w:rsidR="00EC048E" w:rsidRPr="00EC048E">
              <w:t>пороговое значение лимита баланса</w:t>
            </w:r>
            <w:r w:rsidR="00EC048E">
              <w:t>, сумму платежа, срок действия подписки.</w:t>
            </w:r>
          </w:p>
        </w:tc>
      </w:tr>
    </w:tbl>
    <w:p w:rsidR="00F0414B" w:rsidRDefault="00EC048E" w:rsidP="00EC048E">
      <w:pPr>
        <w:pStyle w:val="32"/>
      </w:pPr>
      <w:bookmarkStart w:id="23" w:name="_Toc377054451"/>
      <w:r>
        <w:t>Описание входных параметров</w:t>
      </w:r>
      <w:bookmarkEnd w:id="23"/>
    </w:p>
    <w:p w:rsidR="00EC048E" w:rsidRDefault="00EC048E" w:rsidP="00EC048E">
      <w:pPr>
        <w:pStyle w:val="af7"/>
      </w:pPr>
      <w:r w:rsidRPr="0009076A">
        <w:rPr>
          <w:b/>
        </w:rPr>
        <w:t xml:space="preserve">Входные данные: </w:t>
      </w:r>
      <w:r w:rsidRPr="00EC048E">
        <w:rPr>
          <w:b/>
          <w:lang w:val="en-US"/>
        </w:rPr>
        <w:t>regularPaymentEditSubscription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C048E" w:rsidRPr="0009076A" w:rsidTr="00F51CD2">
        <w:tc>
          <w:tcPr>
            <w:tcW w:w="534" w:type="dxa"/>
            <w:vAlign w:val="center"/>
          </w:tcPr>
          <w:p w:rsidR="00EC048E" w:rsidRPr="0009076A" w:rsidRDefault="00EC048E" w:rsidP="00F51CD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C048E" w:rsidRPr="0009076A" w:rsidRDefault="00EC048E" w:rsidP="00F51CD2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C048E" w:rsidRPr="0009076A" w:rsidRDefault="00EC048E" w:rsidP="00F51CD2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C048E" w:rsidRPr="0009076A" w:rsidRDefault="00EC048E" w:rsidP="00F51CD2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C048E" w:rsidRPr="0009076A" w:rsidRDefault="00EC048E" w:rsidP="00F51CD2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C048E" w:rsidRPr="0009076A" w:rsidRDefault="00EC048E" w:rsidP="00F51CD2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C048E" w:rsidRPr="0009076A" w:rsidTr="00F51CD2">
        <w:tc>
          <w:tcPr>
            <w:tcW w:w="534" w:type="dxa"/>
            <w:vAlign w:val="center"/>
          </w:tcPr>
          <w:p w:rsidR="00EC048E" w:rsidRPr="0009076A" w:rsidRDefault="00EC048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C048E" w:rsidRPr="0009076A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2D2050">
              <w:rPr>
                <w:sz w:val="20"/>
                <w:szCs w:val="20"/>
                <w:lang w:val="en-US"/>
              </w:rPr>
              <w:t>regularPaymentSubscriptionID</w:t>
            </w:r>
          </w:p>
        </w:tc>
        <w:tc>
          <w:tcPr>
            <w:tcW w:w="1903" w:type="dxa"/>
          </w:tcPr>
          <w:p w:rsidR="00EC048E" w:rsidRPr="0038670F" w:rsidRDefault="007568C8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</w:t>
            </w:r>
            <w:r w:rsidR="00EC048E" w:rsidRPr="002D2050">
              <w:rPr>
                <w:sz w:val="20"/>
                <w:szCs w:val="20"/>
              </w:rPr>
              <w:t xml:space="preserve">никальный идентификатор </w:t>
            </w:r>
            <w:r w:rsidR="00EC048E" w:rsidRPr="002D2050">
              <w:rPr>
                <w:sz w:val="20"/>
                <w:szCs w:val="20"/>
              </w:rPr>
              <w:lastRenderedPageBreak/>
              <w:t>подписки</w:t>
            </w:r>
          </w:p>
        </w:tc>
        <w:tc>
          <w:tcPr>
            <w:tcW w:w="1965" w:type="dxa"/>
          </w:tcPr>
          <w:p w:rsidR="00EC048E" w:rsidRPr="0009076A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+</w:t>
            </w:r>
          </w:p>
        </w:tc>
        <w:tc>
          <w:tcPr>
            <w:tcW w:w="1980" w:type="dxa"/>
          </w:tcPr>
          <w:p w:rsidR="00EC048E" w:rsidRPr="00025D1D" w:rsidRDefault="00EC048E" w:rsidP="00EC048E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EC048E" w:rsidRPr="00C10630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C048E" w:rsidRPr="0009076A" w:rsidTr="00F51CD2">
        <w:tc>
          <w:tcPr>
            <w:tcW w:w="534" w:type="dxa"/>
            <w:vAlign w:val="center"/>
          </w:tcPr>
          <w:p w:rsidR="00EC048E" w:rsidRPr="00EC048E" w:rsidRDefault="00EC048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2050" w:type="dxa"/>
          </w:tcPr>
          <w:p w:rsidR="00EC048E" w:rsidRPr="0038670F" w:rsidRDefault="00EC048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D03A4">
              <w:rPr>
                <w:sz w:val="20"/>
                <w:szCs w:val="20"/>
                <w:lang w:val="en-US"/>
              </w:rPr>
              <w:t>lowerLimitAmount</w:t>
            </w:r>
          </w:p>
        </w:tc>
        <w:tc>
          <w:tcPr>
            <w:tcW w:w="1903" w:type="dxa"/>
          </w:tcPr>
          <w:p w:rsidR="00EC048E" w:rsidRDefault="007568C8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  <w:r w:rsidR="00EC048E" w:rsidRPr="00CD03A4">
              <w:rPr>
                <w:sz w:val="20"/>
                <w:szCs w:val="20"/>
              </w:rPr>
              <w:t>ороговое значение лимита баланса лицевого счета в минимальных денежных единицах (копейках)</w:t>
            </w:r>
          </w:p>
        </w:tc>
        <w:tc>
          <w:tcPr>
            <w:tcW w:w="1965" w:type="dxa"/>
          </w:tcPr>
          <w:p w:rsidR="00EC048E" w:rsidRPr="0009076A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C048E" w:rsidRPr="00CD03A4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CD03A4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EC048E" w:rsidRPr="00C10630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C048E" w:rsidRPr="0009076A" w:rsidTr="00F51CD2">
        <w:tc>
          <w:tcPr>
            <w:tcW w:w="534" w:type="dxa"/>
            <w:vAlign w:val="center"/>
          </w:tcPr>
          <w:p w:rsidR="00EC048E" w:rsidRPr="00EC048E" w:rsidRDefault="00EC048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EC048E" w:rsidRPr="00CD03A4" w:rsidRDefault="00EC048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D03A4">
              <w:rPr>
                <w:sz w:val="20"/>
                <w:szCs w:val="20"/>
                <w:lang w:val="en-US"/>
              </w:rPr>
              <w:t>paymentAmount</w:t>
            </w:r>
          </w:p>
        </w:tc>
        <w:tc>
          <w:tcPr>
            <w:tcW w:w="1903" w:type="dxa"/>
          </w:tcPr>
          <w:p w:rsidR="00EC048E" w:rsidRPr="00CD03A4" w:rsidRDefault="007568C8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="00EC048E" w:rsidRPr="00CD03A4">
              <w:rPr>
                <w:sz w:val="20"/>
                <w:szCs w:val="20"/>
              </w:rPr>
              <w:t>умма платежа в минимальных денежных единицах (копейках)</w:t>
            </w:r>
          </w:p>
        </w:tc>
        <w:tc>
          <w:tcPr>
            <w:tcW w:w="1965" w:type="dxa"/>
          </w:tcPr>
          <w:p w:rsidR="00EC048E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C048E" w:rsidRPr="00CD03A4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CD03A4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EC048E" w:rsidRPr="00C10630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C048E" w:rsidRPr="0009076A" w:rsidTr="00F51CD2">
        <w:tc>
          <w:tcPr>
            <w:tcW w:w="534" w:type="dxa"/>
            <w:vAlign w:val="center"/>
          </w:tcPr>
          <w:p w:rsidR="00EC048E" w:rsidRPr="00EC048E" w:rsidRDefault="00EC048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EC048E" w:rsidRPr="0038670F" w:rsidRDefault="00EC048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D03A4">
              <w:rPr>
                <w:sz w:val="20"/>
                <w:szCs w:val="20"/>
                <w:lang w:val="en-US"/>
              </w:rPr>
              <w:t>currency</w:t>
            </w:r>
          </w:p>
        </w:tc>
        <w:tc>
          <w:tcPr>
            <w:tcW w:w="1903" w:type="dxa"/>
          </w:tcPr>
          <w:p w:rsidR="00EC048E" w:rsidRDefault="007568C8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</w:t>
            </w:r>
            <w:r w:rsidR="00EC048E" w:rsidRPr="00CD03A4">
              <w:rPr>
                <w:sz w:val="20"/>
                <w:szCs w:val="20"/>
              </w:rPr>
              <w:t>ифровой код валюты платежа по IS</w:t>
            </w:r>
            <w:r w:rsidR="00EC048E">
              <w:rPr>
                <w:sz w:val="20"/>
                <w:szCs w:val="20"/>
              </w:rPr>
              <w:t>O4217</w:t>
            </w:r>
          </w:p>
        </w:tc>
        <w:tc>
          <w:tcPr>
            <w:tcW w:w="1965" w:type="dxa"/>
          </w:tcPr>
          <w:p w:rsidR="00EC048E" w:rsidRPr="004A157D" w:rsidRDefault="004A157D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C048E" w:rsidRPr="00CD03A4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CD03A4">
              <w:rPr>
                <w:sz w:val="20"/>
                <w:szCs w:val="20"/>
              </w:rPr>
              <w:t>xs:int</w:t>
            </w:r>
          </w:p>
        </w:tc>
        <w:tc>
          <w:tcPr>
            <w:tcW w:w="1989" w:type="dxa"/>
          </w:tcPr>
          <w:p w:rsidR="00EC048E" w:rsidRPr="00C10630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CD03A4">
              <w:rPr>
                <w:sz w:val="20"/>
                <w:szCs w:val="20"/>
              </w:rPr>
              <w:t>константа 643</w:t>
            </w:r>
          </w:p>
        </w:tc>
      </w:tr>
      <w:tr w:rsidR="00EC048E" w:rsidRPr="0009076A" w:rsidTr="00F51CD2">
        <w:tc>
          <w:tcPr>
            <w:tcW w:w="534" w:type="dxa"/>
            <w:vAlign w:val="center"/>
          </w:tcPr>
          <w:p w:rsidR="00EC048E" w:rsidRPr="00EC048E" w:rsidRDefault="00EC048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50" w:type="dxa"/>
          </w:tcPr>
          <w:p w:rsidR="00EC048E" w:rsidRPr="00CD03A4" w:rsidRDefault="00EC048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D03A4">
              <w:rPr>
                <w:sz w:val="20"/>
                <w:szCs w:val="20"/>
                <w:lang w:val="en-US"/>
              </w:rPr>
              <w:t>subscriptionPeriodOfValidity</w:t>
            </w:r>
          </w:p>
        </w:tc>
        <w:tc>
          <w:tcPr>
            <w:tcW w:w="1903" w:type="dxa"/>
          </w:tcPr>
          <w:p w:rsidR="00EC048E" w:rsidRPr="00CD03A4" w:rsidRDefault="007568C8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="00EC048E">
              <w:rPr>
                <w:sz w:val="20"/>
                <w:szCs w:val="20"/>
              </w:rPr>
              <w:t>рок действия подписки в месяцах</w:t>
            </w:r>
          </w:p>
        </w:tc>
        <w:tc>
          <w:tcPr>
            <w:tcW w:w="1965" w:type="dxa"/>
          </w:tcPr>
          <w:p w:rsidR="00EC048E" w:rsidRPr="0009076A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C048E" w:rsidRPr="00CD03A4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CD03A4">
              <w:rPr>
                <w:sz w:val="20"/>
                <w:szCs w:val="20"/>
              </w:rPr>
              <w:t>xs:int</w:t>
            </w:r>
          </w:p>
        </w:tc>
        <w:tc>
          <w:tcPr>
            <w:tcW w:w="1989" w:type="dxa"/>
          </w:tcPr>
          <w:p w:rsidR="00EC048E" w:rsidRPr="00CD03A4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CD03A4">
              <w:rPr>
                <w:sz w:val="20"/>
                <w:szCs w:val="20"/>
              </w:rPr>
              <w:t>целое положительное число от 1 до 12.</w:t>
            </w:r>
          </w:p>
        </w:tc>
      </w:tr>
    </w:tbl>
    <w:p w:rsidR="00EC048E" w:rsidRDefault="00EC048E" w:rsidP="00EC048E">
      <w:pPr>
        <w:pStyle w:val="32"/>
      </w:pPr>
      <w:bookmarkStart w:id="24" w:name="_Toc377054452"/>
      <w:r>
        <w:t>Описание выходных параметров</w:t>
      </w:r>
      <w:bookmarkEnd w:id="24"/>
    </w:p>
    <w:p w:rsidR="00EC048E" w:rsidRPr="00EC048E" w:rsidRDefault="00EC048E" w:rsidP="00EC048E">
      <w:pPr>
        <w:pStyle w:val="af7"/>
        <w:rPr>
          <w:b/>
        </w:rPr>
      </w:pPr>
      <w:r w:rsidRPr="00EC048E"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C048E" w:rsidRPr="0009076A" w:rsidTr="00F51CD2">
        <w:tc>
          <w:tcPr>
            <w:tcW w:w="534" w:type="dxa"/>
            <w:vAlign w:val="center"/>
          </w:tcPr>
          <w:p w:rsidR="00EC048E" w:rsidRPr="0009076A" w:rsidRDefault="00EC048E" w:rsidP="00F51CD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C048E" w:rsidRPr="0009076A" w:rsidRDefault="00EC048E" w:rsidP="00F51CD2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C048E" w:rsidRPr="0009076A" w:rsidRDefault="00EC048E" w:rsidP="00F51CD2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C048E" w:rsidRPr="0009076A" w:rsidRDefault="00EC048E" w:rsidP="00F51CD2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C048E" w:rsidRPr="0009076A" w:rsidRDefault="00EC048E" w:rsidP="00F51CD2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C048E" w:rsidRPr="0009076A" w:rsidRDefault="00EC048E" w:rsidP="00F51CD2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C048E" w:rsidRPr="0009076A" w:rsidTr="00F51CD2">
        <w:tc>
          <w:tcPr>
            <w:tcW w:w="534" w:type="dxa"/>
            <w:vAlign w:val="center"/>
          </w:tcPr>
          <w:p w:rsidR="00EC048E" w:rsidRPr="0009076A" w:rsidRDefault="00EC048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EC048E" w:rsidRPr="0009076A" w:rsidRDefault="004A157D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="00EC048E" w:rsidRPr="004873D0">
              <w:rPr>
                <w:sz w:val="20"/>
                <w:szCs w:val="20"/>
                <w:lang w:val="en-US"/>
              </w:rPr>
              <w:t>rrorCode</w:t>
            </w:r>
          </w:p>
        </w:tc>
        <w:tc>
          <w:tcPr>
            <w:tcW w:w="1903" w:type="dxa"/>
          </w:tcPr>
          <w:p w:rsidR="00EC048E" w:rsidRPr="004873D0" w:rsidRDefault="007568C8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="00EC048E">
              <w:rPr>
                <w:sz w:val="20"/>
                <w:szCs w:val="20"/>
              </w:rPr>
              <w:t>од ответа</w:t>
            </w:r>
          </w:p>
        </w:tc>
        <w:tc>
          <w:tcPr>
            <w:tcW w:w="1965" w:type="dxa"/>
          </w:tcPr>
          <w:p w:rsidR="00EC048E" w:rsidRPr="00C10630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C048E" w:rsidRPr="004873D0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4873D0">
              <w:rPr>
                <w:sz w:val="20"/>
                <w:szCs w:val="20"/>
              </w:rPr>
              <w:t>xs:int</w:t>
            </w:r>
          </w:p>
        </w:tc>
        <w:tc>
          <w:tcPr>
            <w:tcW w:w="1989" w:type="dxa"/>
            <w:vAlign w:val="center"/>
          </w:tcPr>
          <w:p w:rsidR="00EC048E" w:rsidRPr="0009076A" w:rsidRDefault="00EC048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4873D0">
              <w:rPr>
                <w:sz w:val="20"/>
                <w:szCs w:val="20"/>
              </w:rPr>
              <w:t>0 – если ошибки нет</w:t>
            </w:r>
          </w:p>
        </w:tc>
      </w:tr>
      <w:tr w:rsidR="00EC048E" w:rsidRPr="0009076A" w:rsidTr="00F51CD2">
        <w:tc>
          <w:tcPr>
            <w:tcW w:w="534" w:type="dxa"/>
            <w:vAlign w:val="center"/>
          </w:tcPr>
          <w:p w:rsidR="00EC048E" w:rsidRPr="0009076A" w:rsidRDefault="00EC048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EC048E" w:rsidRPr="0009076A" w:rsidRDefault="004A157D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="00EC048E" w:rsidRPr="0078369F">
              <w:rPr>
                <w:sz w:val="20"/>
                <w:szCs w:val="20"/>
                <w:lang w:val="en-US"/>
              </w:rPr>
              <w:t>rrorDesc</w:t>
            </w:r>
          </w:p>
        </w:tc>
        <w:tc>
          <w:tcPr>
            <w:tcW w:w="1903" w:type="dxa"/>
          </w:tcPr>
          <w:p w:rsidR="00EC048E" w:rsidRPr="0078369F" w:rsidRDefault="007568C8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</w:t>
            </w:r>
            <w:r w:rsidR="00EC048E">
              <w:rPr>
                <w:sz w:val="20"/>
                <w:szCs w:val="20"/>
                <w:lang w:val="en-US"/>
              </w:rPr>
              <w:t>писание ошибки</w:t>
            </w:r>
          </w:p>
        </w:tc>
        <w:tc>
          <w:tcPr>
            <w:tcW w:w="1965" w:type="dxa"/>
          </w:tcPr>
          <w:p w:rsidR="00EC048E" w:rsidRPr="0078369F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EC048E" w:rsidRPr="0009076A" w:rsidRDefault="00EC048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C048E" w:rsidRPr="0009076A" w:rsidRDefault="00EC048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8369F">
              <w:rPr>
                <w:sz w:val="20"/>
                <w:szCs w:val="20"/>
              </w:rPr>
              <w:t>Если ошибок нет, не приходит</w:t>
            </w:r>
            <w:r>
              <w:rPr>
                <w:sz w:val="20"/>
                <w:szCs w:val="20"/>
              </w:rPr>
              <w:t>.</w:t>
            </w:r>
          </w:p>
        </w:tc>
      </w:tr>
    </w:tbl>
    <w:p w:rsidR="00EC048E" w:rsidRDefault="00EC048E" w:rsidP="00EC048E">
      <w:pPr>
        <w:pStyle w:val="32"/>
      </w:pPr>
      <w:bookmarkStart w:id="25" w:name="_Toc377054453"/>
      <w:r>
        <w:t>Ошибки</w:t>
      </w:r>
      <w:bookmarkEnd w:id="25"/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EC048E" w:rsidRPr="0009076A" w:rsidTr="00F51CD2">
        <w:tc>
          <w:tcPr>
            <w:tcW w:w="534" w:type="dxa"/>
            <w:vAlign w:val="center"/>
          </w:tcPr>
          <w:p w:rsidR="00EC048E" w:rsidRPr="0009076A" w:rsidRDefault="00EC048E" w:rsidP="00F51CD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C048E" w:rsidRPr="0009076A" w:rsidRDefault="00EC048E" w:rsidP="00F51CD2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EC048E" w:rsidRPr="0009076A" w:rsidRDefault="00EC048E" w:rsidP="00F51CD2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EC048E" w:rsidRPr="0009076A" w:rsidRDefault="00EC048E" w:rsidP="00F51CD2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EC048E" w:rsidRPr="0009076A" w:rsidRDefault="00EC048E" w:rsidP="00F51CD2">
            <w:pPr>
              <w:pStyle w:val="a9"/>
            </w:pPr>
            <w:r w:rsidRPr="0009076A">
              <w:t>Комментарий</w:t>
            </w:r>
          </w:p>
        </w:tc>
      </w:tr>
      <w:tr w:rsidR="00EC048E" w:rsidRPr="0009076A" w:rsidTr="00F51CD2">
        <w:tc>
          <w:tcPr>
            <w:tcW w:w="534" w:type="dxa"/>
            <w:vAlign w:val="center"/>
          </w:tcPr>
          <w:p w:rsidR="00EC048E" w:rsidRPr="00105FF2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EC048E" w:rsidRPr="00105FF2" w:rsidRDefault="00EC048E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0</w:t>
            </w:r>
          </w:p>
        </w:tc>
        <w:tc>
          <w:tcPr>
            <w:tcW w:w="1903" w:type="dxa"/>
            <w:vAlign w:val="center"/>
          </w:tcPr>
          <w:p w:rsidR="00EC048E" w:rsidRPr="00105FF2" w:rsidRDefault="00EC048E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EC048E" w:rsidRPr="00105FF2" w:rsidRDefault="00EC048E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Операция завершена (запрос обработан) успешно.</w:t>
            </w:r>
          </w:p>
        </w:tc>
        <w:tc>
          <w:tcPr>
            <w:tcW w:w="2693" w:type="dxa"/>
            <w:vAlign w:val="center"/>
          </w:tcPr>
          <w:p w:rsidR="00EC048E" w:rsidRPr="0009076A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C048E" w:rsidRPr="0009076A" w:rsidTr="00F51CD2">
        <w:tc>
          <w:tcPr>
            <w:tcW w:w="534" w:type="dxa"/>
            <w:vAlign w:val="center"/>
          </w:tcPr>
          <w:p w:rsidR="00EC048E" w:rsidRPr="00105FF2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EC048E" w:rsidRPr="00105FF2" w:rsidRDefault="00EC048E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4</w:t>
            </w:r>
            <w:r w:rsidRPr="00105FF2">
              <w:rPr>
                <w:sz w:val="20"/>
                <w:szCs w:val="20"/>
              </w:rPr>
              <w:t>00</w:t>
            </w:r>
          </w:p>
        </w:tc>
        <w:tc>
          <w:tcPr>
            <w:tcW w:w="1903" w:type="dxa"/>
            <w:vAlign w:val="center"/>
          </w:tcPr>
          <w:p w:rsidR="00EC048E" w:rsidRPr="00105FF2" w:rsidRDefault="00EC048E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Ошибка входных параметров</w:t>
            </w:r>
          </w:p>
        </w:tc>
        <w:tc>
          <w:tcPr>
            <w:tcW w:w="3276" w:type="dxa"/>
            <w:vAlign w:val="center"/>
          </w:tcPr>
          <w:p w:rsidR="00EC048E" w:rsidRDefault="00EC048E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Подписка не найдена по заданному идентификатору.</w:t>
            </w:r>
          </w:p>
          <w:p w:rsidR="00EC048E" w:rsidRDefault="00EC048E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Значения входных параметров </w:t>
            </w:r>
            <w:r w:rsidRPr="00CD03A4">
              <w:rPr>
                <w:sz w:val="20"/>
                <w:szCs w:val="20"/>
                <w:lang w:val="en-US"/>
              </w:rPr>
              <w:t>lowerLimitAmount</w:t>
            </w:r>
            <w:r>
              <w:rPr>
                <w:sz w:val="20"/>
                <w:szCs w:val="20"/>
              </w:rPr>
              <w:t xml:space="preserve"> и </w:t>
            </w:r>
            <w:r w:rsidRPr="00CD03A4">
              <w:rPr>
                <w:sz w:val="20"/>
                <w:szCs w:val="20"/>
                <w:lang w:val="en-US"/>
              </w:rPr>
              <w:t>paymentAmount</w:t>
            </w:r>
            <w:r>
              <w:rPr>
                <w:sz w:val="20"/>
                <w:szCs w:val="20"/>
              </w:rPr>
              <w:t xml:space="preserve"> не положительные числа.</w:t>
            </w:r>
          </w:p>
          <w:p w:rsidR="00EC048E" w:rsidRPr="00842094" w:rsidRDefault="00EC048E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Значение входного параметра </w:t>
            </w:r>
            <w:r w:rsidRPr="00CD03A4">
              <w:rPr>
                <w:sz w:val="20"/>
                <w:szCs w:val="20"/>
                <w:lang w:val="en-US"/>
              </w:rPr>
              <w:t>subscriptionPeriodOfValidity</w:t>
            </w:r>
            <w:r>
              <w:rPr>
                <w:sz w:val="20"/>
                <w:szCs w:val="20"/>
              </w:rPr>
              <w:t xml:space="preserve"> не входит в интервал от 1 до 12</w:t>
            </w:r>
          </w:p>
        </w:tc>
        <w:tc>
          <w:tcPr>
            <w:tcW w:w="2693" w:type="dxa"/>
            <w:vAlign w:val="center"/>
          </w:tcPr>
          <w:p w:rsidR="00EC048E" w:rsidRPr="0009076A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C048E" w:rsidRPr="0009076A" w:rsidTr="00F51CD2">
        <w:tc>
          <w:tcPr>
            <w:tcW w:w="534" w:type="dxa"/>
            <w:vAlign w:val="center"/>
          </w:tcPr>
          <w:p w:rsidR="00EC048E" w:rsidRPr="00105FF2" w:rsidRDefault="001030C1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3</w:t>
            </w:r>
          </w:p>
        </w:tc>
        <w:tc>
          <w:tcPr>
            <w:tcW w:w="2050" w:type="dxa"/>
            <w:vAlign w:val="center"/>
          </w:tcPr>
          <w:p w:rsidR="00EC048E" w:rsidRPr="00105FF2" w:rsidRDefault="00EC048E" w:rsidP="00F51CD2">
            <w:pPr>
              <w:spacing w:before="120" w:after="12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50</w:t>
            </w:r>
            <w:r w:rsidRPr="00105FF2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EC048E" w:rsidRPr="00105FF2" w:rsidRDefault="00EC048E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Внутрення ошибка сервера</w:t>
            </w:r>
          </w:p>
        </w:tc>
        <w:tc>
          <w:tcPr>
            <w:tcW w:w="3276" w:type="dxa"/>
            <w:vAlign w:val="center"/>
          </w:tcPr>
          <w:p w:rsidR="00EC048E" w:rsidRPr="00105FF2" w:rsidRDefault="00EC048E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 w:rsidRPr="00842094">
              <w:rPr>
                <w:sz w:val="20"/>
                <w:szCs w:val="20"/>
              </w:rPr>
              <w:t xml:space="preserve">Неопределенная ошибка, относящаяся к разряду </w:t>
            </w:r>
            <w:proofErr w:type="gramStart"/>
            <w:r w:rsidRPr="00842094">
              <w:rPr>
                <w:sz w:val="20"/>
                <w:szCs w:val="20"/>
              </w:rPr>
              <w:t>внутренних</w:t>
            </w:r>
            <w:proofErr w:type="gramEnd"/>
            <w:r w:rsidRPr="00842094">
              <w:rPr>
                <w:sz w:val="20"/>
                <w:szCs w:val="20"/>
              </w:rPr>
              <w:t>.</w:t>
            </w:r>
          </w:p>
        </w:tc>
        <w:tc>
          <w:tcPr>
            <w:tcW w:w="2693" w:type="dxa"/>
            <w:vAlign w:val="center"/>
          </w:tcPr>
          <w:p w:rsidR="00EC048E" w:rsidRPr="0009076A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EC048E" w:rsidRDefault="00EC048E" w:rsidP="00EC048E">
      <w:pPr>
        <w:pStyle w:val="32"/>
      </w:pPr>
      <w:bookmarkStart w:id="26" w:name="_Toc377054454"/>
      <w:r>
        <w:t>Контрольные примеры</w:t>
      </w:r>
      <w:bookmarkEnd w:id="26"/>
    </w:p>
    <w:p w:rsidR="00EC048E" w:rsidRDefault="00EC048E" w:rsidP="00EC048E">
      <w:pPr>
        <w:pStyle w:val="af7"/>
        <w:rPr>
          <w:b/>
        </w:rPr>
      </w:pPr>
      <w:r w:rsidRPr="00916933">
        <w:rPr>
          <w:b/>
        </w:rPr>
        <w:t>Запрос</w:t>
      </w:r>
      <w:r>
        <w:rPr>
          <w:b/>
        </w:rPr>
        <w:t xml:space="preserve"> на изменение параметров подписки регулярного пополнения:</w:t>
      </w:r>
    </w:p>
    <w:p w:rsidR="00EC048E" w:rsidRPr="00B77388" w:rsidRDefault="00EC048E" w:rsidP="00EC048E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C048E" w:rsidRPr="00917D25" w:rsidTr="00F51CD2">
        <w:tc>
          <w:tcPr>
            <w:tcW w:w="9604" w:type="dxa"/>
            <w:shd w:val="clear" w:color="auto" w:fill="F2F2F2"/>
          </w:tcPr>
          <w:p w:rsidR="00EC048E" w:rsidRPr="00EC048E" w:rsidRDefault="00EC048E" w:rsidP="00EC048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proofErr w:type="gramStart"/>
            <w:r w:rsidRPr="00EC048E">
              <w:rPr>
                <w:i/>
                <w:sz w:val="20"/>
                <w:szCs w:val="20"/>
                <w:lang w:val="en-US"/>
              </w:rPr>
              <w:t>&lt;?xml</w:t>
            </w:r>
            <w:proofErr w:type="gramEnd"/>
            <w:r w:rsidRPr="00EC048E">
              <w:rPr>
                <w:i/>
                <w:sz w:val="20"/>
                <w:szCs w:val="20"/>
                <w:lang w:val="en-US"/>
              </w:rPr>
              <w:t xml:space="preserve"> version="1.0" encoding="UTF-8"?&gt;</w:t>
            </w:r>
          </w:p>
          <w:p w:rsidR="00EC048E" w:rsidRPr="00EC048E" w:rsidRDefault="00EC048E" w:rsidP="00EC048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C048E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xmlns:soap="http://soap.acquiropay.partner.web.processor.ecafe.axetta.ru/"&gt;</w:t>
            </w:r>
          </w:p>
          <w:p w:rsidR="00EC048E" w:rsidRPr="00EC048E" w:rsidRDefault="00EC048E" w:rsidP="00EC048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C048E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EC048E" w:rsidRPr="00EC048E" w:rsidRDefault="00EC048E" w:rsidP="00EC048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C048E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EC048E" w:rsidRPr="00EC048E" w:rsidRDefault="00EC048E" w:rsidP="00EC048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C048E">
              <w:rPr>
                <w:i/>
                <w:sz w:val="20"/>
                <w:szCs w:val="20"/>
                <w:lang w:val="en-US"/>
              </w:rPr>
              <w:t xml:space="preserve">      &lt;soap:</w:t>
            </w:r>
            <w:r w:rsidR="00112080" w:rsidRPr="00112080">
              <w:rPr>
                <w:i/>
                <w:sz w:val="20"/>
                <w:szCs w:val="20"/>
                <w:lang w:val="en-US"/>
              </w:rPr>
              <w:t>regularPaymentEditSubscription</w:t>
            </w:r>
            <w:r w:rsidRPr="00EC048E">
              <w:rPr>
                <w:i/>
                <w:sz w:val="20"/>
                <w:szCs w:val="20"/>
                <w:lang w:val="en-US"/>
              </w:rPr>
              <w:t>&gt;</w:t>
            </w:r>
          </w:p>
          <w:p w:rsidR="00EC048E" w:rsidRPr="00EC048E" w:rsidRDefault="00EC048E" w:rsidP="00EC048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C048E">
              <w:rPr>
                <w:i/>
                <w:sz w:val="20"/>
                <w:szCs w:val="20"/>
                <w:lang w:val="en-US"/>
              </w:rPr>
              <w:t xml:space="preserve">         &lt;regularPaymentSubscriptionID&gt;31&lt;/regularPaymentSubscriptionID&gt;</w:t>
            </w:r>
          </w:p>
          <w:p w:rsidR="00EC048E" w:rsidRPr="00EC048E" w:rsidRDefault="00EC048E" w:rsidP="00EC048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C048E">
              <w:rPr>
                <w:i/>
                <w:sz w:val="20"/>
                <w:szCs w:val="20"/>
                <w:lang w:val="en-US"/>
              </w:rPr>
              <w:t xml:space="preserve">         &lt;lowerLimitAmount&gt;2000&lt;/lowerLimitAmount&gt;</w:t>
            </w:r>
          </w:p>
          <w:p w:rsidR="00EC048E" w:rsidRPr="00EC048E" w:rsidRDefault="00EC048E" w:rsidP="00EC048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C048E">
              <w:rPr>
                <w:i/>
                <w:sz w:val="20"/>
                <w:szCs w:val="20"/>
                <w:lang w:val="en-US"/>
              </w:rPr>
              <w:t xml:space="preserve">         &lt;paymentAmount&gt;10000&lt;/paymentAmount&gt;</w:t>
            </w:r>
          </w:p>
          <w:p w:rsidR="00EC048E" w:rsidRPr="00EC048E" w:rsidRDefault="00EC048E" w:rsidP="00EC048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C048E">
              <w:rPr>
                <w:i/>
                <w:sz w:val="20"/>
                <w:szCs w:val="20"/>
                <w:lang w:val="en-US"/>
              </w:rPr>
              <w:t xml:space="preserve">         &lt;currency&gt;643&lt;/currency&gt;</w:t>
            </w:r>
          </w:p>
          <w:p w:rsidR="00EC048E" w:rsidRPr="00EC048E" w:rsidRDefault="00EC048E" w:rsidP="00EC048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C048E">
              <w:rPr>
                <w:i/>
                <w:sz w:val="20"/>
                <w:szCs w:val="20"/>
                <w:lang w:val="en-US"/>
              </w:rPr>
              <w:t xml:space="preserve">         &lt;subscriptionPeriodOfValidity&gt;7&lt;/subscriptionPeriodOfValidity&gt;</w:t>
            </w:r>
          </w:p>
          <w:p w:rsidR="00EC048E" w:rsidRPr="00EC048E" w:rsidRDefault="00EC048E" w:rsidP="00EC048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C048E">
              <w:rPr>
                <w:i/>
                <w:sz w:val="20"/>
                <w:szCs w:val="20"/>
                <w:lang w:val="en-US"/>
              </w:rPr>
              <w:t xml:space="preserve">      &lt;/soap:</w:t>
            </w:r>
            <w:r w:rsidR="00112080" w:rsidRPr="00112080">
              <w:rPr>
                <w:i/>
                <w:sz w:val="20"/>
                <w:szCs w:val="20"/>
                <w:lang w:val="en-US"/>
              </w:rPr>
              <w:t>regularPaymentEditSubscription</w:t>
            </w:r>
            <w:r w:rsidRPr="00EC048E">
              <w:rPr>
                <w:i/>
                <w:sz w:val="20"/>
                <w:szCs w:val="20"/>
                <w:lang w:val="en-US"/>
              </w:rPr>
              <w:t>&gt;</w:t>
            </w:r>
          </w:p>
          <w:p w:rsidR="00EC048E" w:rsidRPr="00EC048E" w:rsidRDefault="00EC048E" w:rsidP="00EC048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C048E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EC048E" w:rsidRPr="00F6672C" w:rsidRDefault="00EC048E" w:rsidP="00EC048E">
            <w:pPr>
              <w:spacing w:line="240" w:lineRule="auto"/>
              <w:jc w:val="left"/>
              <w:rPr>
                <w:i/>
                <w:lang w:val="en-US"/>
              </w:rPr>
            </w:pPr>
            <w:r w:rsidRPr="00EC048E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EC048E" w:rsidRPr="00112080" w:rsidRDefault="00EC048E" w:rsidP="00EC048E">
      <w:pPr>
        <w:pStyle w:val="af7"/>
        <w:ind w:firstLine="0"/>
        <w:rPr>
          <w:b/>
          <w:color w:val="A6A6A6"/>
          <w:sz w:val="20"/>
          <w:szCs w:val="20"/>
          <w:lang w:val="en-US"/>
        </w:rPr>
      </w:pPr>
    </w:p>
    <w:p w:rsidR="00EC048E" w:rsidRDefault="00EC048E" w:rsidP="00EC048E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EC048E" w:rsidRPr="00B77388" w:rsidRDefault="00EC048E" w:rsidP="00EC048E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C048E" w:rsidRPr="00F0414B" w:rsidTr="00F51CD2">
        <w:tc>
          <w:tcPr>
            <w:tcW w:w="9604" w:type="dxa"/>
            <w:shd w:val="clear" w:color="auto" w:fill="F2F2F2"/>
          </w:tcPr>
          <w:p w:rsidR="00EC048E" w:rsidRPr="00105FF2" w:rsidRDefault="00EC048E" w:rsidP="00F51CD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proofErr w:type="gramStart"/>
            <w:r w:rsidRPr="00105FF2">
              <w:rPr>
                <w:i/>
                <w:sz w:val="20"/>
                <w:szCs w:val="20"/>
                <w:lang w:val="en-US"/>
              </w:rPr>
              <w:t>&lt;?xml</w:t>
            </w:r>
            <w:proofErr w:type="gramEnd"/>
            <w:r w:rsidRPr="00105FF2">
              <w:rPr>
                <w:i/>
                <w:sz w:val="20"/>
                <w:szCs w:val="20"/>
                <w:lang w:val="en-US"/>
              </w:rPr>
              <w:t xml:space="preserve"> version="1.0" encoding="UTF-8"?&gt;</w:t>
            </w:r>
          </w:p>
          <w:p w:rsidR="00EC048E" w:rsidRPr="00F0414B" w:rsidRDefault="00EC048E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EC048E" w:rsidRPr="00F0414B" w:rsidRDefault="00EC048E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EC048E" w:rsidRPr="00F0414B" w:rsidRDefault="00EC048E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 xml:space="preserve">      &lt;ns2:</w:t>
            </w:r>
            <w:r w:rsidR="00112080" w:rsidRPr="00112080">
              <w:rPr>
                <w:i/>
                <w:sz w:val="20"/>
                <w:szCs w:val="20"/>
                <w:lang w:val="en-US"/>
              </w:rPr>
              <w:t>regularPaymentEditSubscription</w:t>
            </w:r>
            <w:r w:rsidRPr="00F0414B">
              <w:rPr>
                <w:i/>
                <w:sz w:val="20"/>
                <w:szCs w:val="20"/>
                <w:lang w:val="en-US"/>
              </w:rPr>
              <w:t>Response xmlns:ns2="http://soap.acquiropay.partner.web.processor.ecafe.axetta.ru/"&gt;</w:t>
            </w:r>
          </w:p>
          <w:p w:rsidR="00EC048E" w:rsidRPr="00F0414B" w:rsidRDefault="00EC048E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EC048E" w:rsidRPr="00F0414B" w:rsidRDefault="00EC048E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 xml:space="preserve">            &lt;ErrorCode&gt;0&lt;/ErrorCode&gt;</w:t>
            </w:r>
          </w:p>
          <w:p w:rsidR="00EC048E" w:rsidRPr="00F0414B" w:rsidRDefault="00EC048E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EC048E" w:rsidRPr="00F0414B" w:rsidRDefault="00EC048E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 xml:space="preserve">      &lt;/ns2:</w:t>
            </w:r>
            <w:r w:rsidR="00112080" w:rsidRPr="00112080">
              <w:rPr>
                <w:i/>
                <w:sz w:val="20"/>
                <w:szCs w:val="20"/>
                <w:lang w:val="en-US"/>
              </w:rPr>
              <w:t>regularPaymentEditSubscription</w:t>
            </w:r>
            <w:r w:rsidRPr="00F0414B">
              <w:rPr>
                <w:i/>
                <w:sz w:val="20"/>
                <w:szCs w:val="20"/>
                <w:lang w:val="en-US"/>
              </w:rPr>
              <w:t>Response&gt;</w:t>
            </w:r>
          </w:p>
          <w:p w:rsidR="00EC048E" w:rsidRPr="00F0414B" w:rsidRDefault="00EC048E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EC048E" w:rsidRPr="00F0414B" w:rsidRDefault="00EC048E" w:rsidP="00F51CD2">
            <w:pPr>
              <w:spacing w:line="240" w:lineRule="auto"/>
              <w:rPr>
                <w:rFonts w:asciiTheme="minorHAnsi" w:hAnsiTheme="minorHAnsi" w:cs="Courier New"/>
                <w:sz w:val="20"/>
                <w:szCs w:val="20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EC048E" w:rsidRDefault="00EC048E" w:rsidP="00EC048E">
      <w:pPr>
        <w:pStyle w:val="af7"/>
        <w:rPr>
          <w:b/>
          <w:color w:val="A6A6A6"/>
          <w:lang w:val="en-US"/>
        </w:rPr>
      </w:pPr>
    </w:p>
    <w:p w:rsidR="00EC048E" w:rsidRDefault="00112080" w:rsidP="00112080">
      <w:pPr>
        <w:pStyle w:val="21"/>
      </w:pPr>
      <w:bookmarkStart w:id="27" w:name="_Toc377054455"/>
      <w:r>
        <w:t>Операция «</w:t>
      </w:r>
      <w:r w:rsidRPr="00112080">
        <w:t>Получение информации о списке подписок  регулярного пополнения</w:t>
      </w:r>
      <w:r>
        <w:t>»</w:t>
      </w:r>
      <w:bookmarkEnd w:id="27"/>
    </w:p>
    <w:p w:rsidR="00112080" w:rsidRDefault="001030C1" w:rsidP="00112080">
      <w:pPr>
        <w:pStyle w:val="32"/>
      </w:pPr>
      <w:bookmarkStart w:id="28" w:name="_Toc377054456"/>
      <w:r>
        <w:t>Общие сведения</w:t>
      </w:r>
      <w:bookmarkEnd w:id="2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112080" w:rsidRPr="0009076A" w:rsidTr="00F51CD2">
        <w:tc>
          <w:tcPr>
            <w:tcW w:w="2943" w:type="dxa"/>
          </w:tcPr>
          <w:p w:rsidR="00112080" w:rsidRPr="0009076A" w:rsidRDefault="00112080" w:rsidP="00F51CD2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112080" w:rsidRPr="00025D1D" w:rsidRDefault="00112080" w:rsidP="00F51CD2">
            <w:pPr>
              <w:pStyle w:val="af7"/>
              <w:ind w:firstLine="0"/>
              <w:rPr>
                <w:lang w:val="en-US"/>
              </w:rPr>
            </w:pPr>
            <w:r w:rsidRPr="00051C8A">
              <w:t>regularPaymentReadSubscriptionList</w:t>
            </w:r>
          </w:p>
        </w:tc>
      </w:tr>
      <w:tr w:rsidR="00112080" w:rsidRPr="0009076A" w:rsidTr="00F51CD2">
        <w:tc>
          <w:tcPr>
            <w:tcW w:w="2943" w:type="dxa"/>
          </w:tcPr>
          <w:p w:rsidR="00112080" w:rsidRPr="0009076A" w:rsidRDefault="00112080" w:rsidP="00F51CD2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112080" w:rsidRPr="0009076A" w:rsidRDefault="00112080" w:rsidP="00F51CD2">
            <w:r w:rsidRPr="00112080">
              <w:t>Получение информации о списке подписок  регулярного пополнения</w:t>
            </w:r>
          </w:p>
        </w:tc>
      </w:tr>
      <w:tr w:rsidR="00112080" w:rsidRPr="0009076A" w:rsidTr="00F51CD2">
        <w:tc>
          <w:tcPr>
            <w:tcW w:w="2943" w:type="dxa"/>
          </w:tcPr>
          <w:p w:rsidR="00112080" w:rsidRPr="0009076A" w:rsidRDefault="00112080" w:rsidP="00F51CD2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112080" w:rsidRPr="00736E9F" w:rsidRDefault="00112080" w:rsidP="00112080">
            <w:r>
              <w:t>Метод позволяет получить список подписок данного клиента.</w:t>
            </w:r>
          </w:p>
        </w:tc>
      </w:tr>
    </w:tbl>
    <w:p w:rsidR="00112080" w:rsidRDefault="00112080" w:rsidP="00112080">
      <w:pPr>
        <w:pStyle w:val="32"/>
      </w:pPr>
      <w:bookmarkStart w:id="29" w:name="_Toc377054457"/>
      <w:r>
        <w:t>Описание входных параметров</w:t>
      </w:r>
      <w:bookmarkEnd w:id="29"/>
    </w:p>
    <w:p w:rsidR="00112080" w:rsidRDefault="00112080" w:rsidP="00112080">
      <w:pPr>
        <w:pStyle w:val="af7"/>
      </w:pPr>
      <w:r>
        <w:t>Входные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12080" w:rsidRPr="0009076A" w:rsidTr="00F51CD2">
        <w:tc>
          <w:tcPr>
            <w:tcW w:w="534" w:type="dxa"/>
            <w:vAlign w:val="center"/>
          </w:tcPr>
          <w:p w:rsidR="00112080" w:rsidRPr="0009076A" w:rsidRDefault="00112080" w:rsidP="00F51CD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12080" w:rsidRPr="0009076A" w:rsidRDefault="00112080" w:rsidP="00F51CD2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12080" w:rsidRPr="0009076A" w:rsidRDefault="00112080" w:rsidP="00F51CD2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12080" w:rsidRPr="0009076A" w:rsidRDefault="00112080" w:rsidP="00F51CD2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12080" w:rsidRPr="0009076A" w:rsidRDefault="00112080" w:rsidP="00F51CD2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12080" w:rsidRPr="0009076A" w:rsidRDefault="00112080" w:rsidP="00F51CD2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12080" w:rsidRPr="0009076A" w:rsidTr="00F51CD2">
        <w:tc>
          <w:tcPr>
            <w:tcW w:w="534" w:type="dxa"/>
            <w:vAlign w:val="center"/>
          </w:tcPr>
          <w:p w:rsidR="00112080" w:rsidRPr="0009076A" w:rsidRDefault="00112080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112080" w:rsidRPr="0009076A" w:rsidRDefault="00112080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38670F">
              <w:rPr>
                <w:sz w:val="20"/>
                <w:szCs w:val="20"/>
                <w:lang w:val="en-US"/>
              </w:rPr>
              <w:t>clientID</w:t>
            </w:r>
          </w:p>
        </w:tc>
        <w:tc>
          <w:tcPr>
            <w:tcW w:w="1903" w:type="dxa"/>
          </w:tcPr>
          <w:p w:rsidR="00112080" w:rsidRPr="0038670F" w:rsidRDefault="00112080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Идентификатор </w:t>
            </w:r>
            <w:r>
              <w:rPr>
                <w:sz w:val="20"/>
                <w:szCs w:val="20"/>
              </w:rPr>
              <w:lastRenderedPageBreak/>
              <w:t xml:space="preserve">клиента: номер мобильного телефона </w:t>
            </w:r>
            <w:r w:rsidRPr="0038670F">
              <w:rPr>
                <w:sz w:val="20"/>
                <w:szCs w:val="20"/>
              </w:rPr>
              <w:t xml:space="preserve">или </w:t>
            </w:r>
            <w:r>
              <w:rPr>
                <w:sz w:val="20"/>
                <w:szCs w:val="20"/>
              </w:rPr>
              <w:t>СНИЛС</w:t>
            </w:r>
          </w:p>
        </w:tc>
        <w:tc>
          <w:tcPr>
            <w:tcW w:w="1965" w:type="dxa"/>
          </w:tcPr>
          <w:p w:rsidR="00112080" w:rsidRPr="0009076A" w:rsidRDefault="00112080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+</w:t>
            </w:r>
          </w:p>
        </w:tc>
        <w:tc>
          <w:tcPr>
            <w:tcW w:w="1980" w:type="dxa"/>
          </w:tcPr>
          <w:p w:rsidR="00112080" w:rsidRPr="00025D1D" w:rsidRDefault="00112080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112080" w:rsidRPr="00C10630" w:rsidRDefault="00112080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12080" w:rsidRPr="0009076A" w:rsidTr="00F51CD2">
        <w:tc>
          <w:tcPr>
            <w:tcW w:w="534" w:type="dxa"/>
            <w:vAlign w:val="center"/>
          </w:tcPr>
          <w:p w:rsidR="00112080" w:rsidRPr="0038670F" w:rsidRDefault="00112080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lastRenderedPageBreak/>
              <w:t>2</w:t>
            </w:r>
          </w:p>
        </w:tc>
        <w:tc>
          <w:tcPr>
            <w:tcW w:w="2050" w:type="dxa"/>
          </w:tcPr>
          <w:p w:rsidR="00112080" w:rsidRPr="0038670F" w:rsidRDefault="00112080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38670F">
              <w:rPr>
                <w:sz w:val="20"/>
                <w:szCs w:val="20"/>
                <w:lang w:val="en-US"/>
              </w:rPr>
              <w:t>clientIDType</w:t>
            </w:r>
          </w:p>
        </w:tc>
        <w:tc>
          <w:tcPr>
            <w:tcW w:w="1903" w:type="dxa"/>
          </w:tcPr>
          <w:p w:rsidR="00112080" w:rsidRDefault="007568C8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</w:t>
            </w:r>
            <w:r w:rsidR="00112080" w:rsidRPr="0038670F">
              <w:rPr>
                <w:sz w:val="20"/>
                <w:szCs w:val="20"/>
              </w:rPr>
              <w:t>ип уни</w:t>
            </w:r>
            <w:r w:rsidR="00112080">
              <w:rPr>
                <w:sz w:val="20"/>
                <w:szCs w:val="20"/>
              </w:rPr>
              <w:t>кального идентификатора клиента</w:t>
            </w:r>
          </w:p>
        </w:tc>
        <w:tc>
          <w:tcPr>
            <w:tcW w:w="1965" w:type="dxa"/>
          </w:tcPr>
          <w:p w:rsidR="00112080" w:rsidRPr="0009076A" w:rsidRDefault="00112080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12080" w:rsidRPr="0038670F" w:rsidRDefault="00112080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97435C">
              <w:rPr>
                <w:sz w:val="20"/>
                <w:szCs w:val="20"/>
              </w:rPr>
              <w:t>xs:int</w:t>
            </w:r>
          </w:p>
        </w:tc>
        <w:tc>
          <w:tcPr>
            <w:tcW w:w="1989" w:type="dxa"/>
          </w:tcPr>
          <w:p w:rsidR="00112080" w:rsidRPr="00C10630" w:rsidRDefault="00112080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38670F">
              <w:rPr>
                <w:sz w:val="20"/>
                <w:szCs w:val="20"/>
              </w:rPr>
              <w:t>1- СНИЛС</w:t>
            </w:r>
            <w:r>
              <w:rPr>
                <w:sz w:val="20"/>
                <w:szCs w:val="20"/>
              </w:rPr>
              <w:t>, 2 – номер мобильного телефона</w:t>
            </w:r>
          </w:p>
        </w:tc>
      </w:tr>
    </w:tbl>
    <w:p w:rsidR="00112080" w:rsidRDefault="001030C1" w:rsidP="001030C1">
      <w:pPr>
        <w:pStyle w:val="32"/>
      </w:pPr>
      <w:bookmarkStart w:id="30" w:name="_Toc377054458"/>
      <w:r>
        <w:t>Описание выходных параметров</w:t>
      </w:r>
      <w:bookmarkEnd w:id="30"/>
    </w:p>
    <w:p w:rsidR="001030C1" w:rsidRPr="001030C1" w:rsidRDefault="001030C1" w:rsidP="001030C1">
      <w:pPr>
        <w:pStyle w:val="af7"/>
        <w:rPr>
          <w:b/>
        </w:rPr>
      </w:pPr>
      <w:r w:rsidRPr="001030C1">
        <w:rPr>
          <w:b/>
        </w:rPr>
        <w:t>Выходные параметры: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030C1" w:rsidRPr="0009076A" w:rsidTr="00F51CD2">
        <w:tc>
          <w:tcPr>
            <w:tcW w:w="534" w:type="dxa"/>
            <w:vAlign w:val="center"/>
          </w:tcPr>
          <w:p w:rsidR="001030C1" w:rsidRPr="0009076A" w:rsidRDefault="001030C1" w:rsidP="00F51CD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030C1" w:rsidRPr="0009076A" w:rsidRDefault="001030C1" w:rsidP="00F51CD2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030C1" w:rsidRPr="0009076A" w:rsidRDefault="001030C1" w:rsidP="00F51CD2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030C1" w:rsidRPr="0009076A" w:rsidRDefault="001030C1" w:rsidP="00F51CD2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030C1" w:rsidRPr="0009076A" w:rsidRDefault="001030C1" w:rsidP="00F51CD2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030C1" w:rsidRPr="0009076A" w:rsidRDefault="001030C1" w:rsidP="00F51CD2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030C1" w:rsidRPr="0009076A" w:rsidTr="00F51CD2">
        <w:tc>
          <w:tcPr>
            <w:tcW w:w="534" w:type="dxa"/>
            <w:vAlign w:val="center"/>
          </w:tcPr>
          <w:p w:rsidR="001030C1" w:rsidRDefault="001030C1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1030C1" w:rsidRPr="004873D0" w:rsidRDefault="001030C1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1030C1">
              <w:rPr>
                <w:sz w:val="20"/>
                <w:szCs w:val="20"/>
                <w:lang w:val="en-US"/>
              </w:rPr>
              <w:t>RegularPaymentSubscriptionList</w:t>
            </w:r>
          </w:p>
        </w:tc>
        <w:tc>
          <w:tcPr>
            <w:tcW w:w="1903" w:type="dxa"/>
          </w:tcPr>
          <w:p w:rsidR="001030C1" w:rsidRDefault="001030C1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элементов </w:t>
            </w:r>
            <w:r w:rsidRPr="001030C1">
              <w:rPr>
                <w:sz w:val="20"/>
                <w:szCs w:val="20"/>
              </w:rPr>
              <w:t>RegularPaymentSubscriptionID</w:t>
            </w:r>
          </w:p>
        </w:tc>
        <w:tc>
          <w:tcPr>
            <w:tcW w:w="1965" w:type="dxa"/>
          </w:tcPr>
          <w:p w:rsidR="001030C1" w:rsidRDefault="001030C1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030C1" w:rsidRPr="004873D0" w:rsidRDefault="001030C1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1030C1">
              <w:rPr>
                <w:sz w:val="20"/>
                <w:szCs w:val="20"/>
              </w:rPr>
              <w:t>tns:RegularPaymentSubscriptionList</w:t>
            </w:r>
          </w:p>
        </w:tc>
        <w:tc>
          <w:tcPr>
            <w:tcW w:w="1989" w:type="dxa"/>
            <w:vAlign w:val="center"/>
          </w:tcPr>
          <w:p w:rsidR="001030C1" w:rsidRPr="004873D0" w:rsidRDefault="001030C1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030C1" w:rsidRPr="0009076A" w:rsidTr="00F51CD2">
        <w:tc>
          <w:tcPr>
            <w:tcW w:w="534" w:type="dxa"/>
            <w:vAlign w:val="center"/>
          </w:tcPr>
          <w:p w:rsidR="001030C1" w:rsidRDefault="001030C1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1030C1" w:rsidRPr="004873D0" w:rsidRDefault="001030C1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1030C1">
              <w:rPr>
                <w:sz w:val="20"/>
                <w:szCs w:val="20"/>
                <w:lang w:val="en-US"/>
              </w:rPr>
              <w:t>RegularPaymentSubscriptionID</w:t>
            </w:r>
          </w:p>
        </w:tc>
        <w:tc>
          <w:tcPr>
            <w:tcW w:w="1903" w:type="dxa"/>
          </w:tcPr>
          <w:p w:rsidR="001030C1" w:rsidRDefault="001030C1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Идентификатор подписки</w:t>
            </w:r>
          </w:p>
        </w:tc>
        <w:tc>
          <w:tcPr>
            <w:tcW w:w="1965" w:type="dxa"/>
          </w:tcPr>
          <w:p w:rsidR="001030C1" w:rsidRDefault="001030C1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030C1" w:rsidRPr="001030C1" w:rsidRDefault="001030C1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030C1" w:rsidRPr="004873D0" w:rsidRDefault="001030C1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030C1" w:rsidRPr="0009076A" w:rsidTr="00F51CD2">
        <w:tc>
          <w:tcPr>
            <w:tcW w:w="534" w:type="dxa"/>
            <w:vAlign w:val="center"/>
          </w:tcPr>
          <w:p w:rsidR="001030C1" w:rsidRPr="0009076A" w:rsidRDefault="001030C1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1030C1" w:rsidRPr="0009076A" w:rsidRDefault="004A157D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="001030C1" w:rsidRPr="004873D0">
              <w:rPr>
                <w:sz w:val="20"/>
                <w:szCs w:val="20"/>
                <w:lang w:val="en-US"/>
              </w:rPr>
              <w:t>rrorCode</w:t>
            </w:r>
          </w:p>
        </w:tc>
        <w:tc>
          <w:tcPr>
            <w:tcW w:w="1903" w:type="dxa"/>
          </w:tcPr>
          <w:p w:rsidR="001030C1" w:rsidRPr="004873D0" w:rsidRDefault="007568C8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="001030C1">
              <w:rPr>
                <w:sz w:val="20"/>
                <w:szCs w:val="20"/>
              </w:rPr>
              <w:t>од ответа</w:t>
            </w:r>
          </w:p>
        </w:tc>
        <w:tc>
          <w:tcPr>
            <w:tcW w:w="1965" w:type="dxa"/>
          </w:tcPr>
          <w:p w:rsidR="001030C1" w:rsidRPr="00C10630" w:rsidRDefault="001030C1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030C1" w:rsidRPr="004873D0" w:rsidRDefault="001030C1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4873D0">
              <w:rPr>
                <w:sz w:val="20"/>
                <w:szCs w:val="20"/>
              </w:rPr>
              <w:t>xs:int</w:t>
            </w:r>
          </w:p>
        </w:tc>
        <w:tc>
          <w:tcPr>
            <w:tcW w:w="1989" w:type="dxa"/>
            <w:vAlign w:val="center"/>
          </w:tcPr>
          <w:p w:rsidR="001030C1" w:rsidRPr="0009076A" w:rsidRDefault="001030C1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4873D0">
              <w:rPr>
                <w:sz w:val="20"/>
                <w:szCs w:val="20"/>
              </w:rPr>
              <w:t>0 – если ошибки нет</w:t>
            </w:r>
          </w:p>
        </w:tc>
      </w:tr>
      <w:tr w:rsidR="001030C1" w:rsidRPr="0009076A" w:rsidTr="00F51CD2">
        <w:tc>
          <w:tcPr>
            <w:tcW w:w="534" w:type="dxa"/>
            <w:vAlign w:val="center"/>
          </w:tcPr>
          <w:p w:rsidR="001030C1" w:rsidRPr="0009076A" w:rsidRDefault="001030C1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4</w:t>
            </w:r>
          </w:p>
        </w:tc>
        <w:tc>
          <w:tcPr>
            <w:tcW w:w="2050" w:type="dxa"/>
          </w:tcPr>
          <w:p w:rsidR="001030C1" w:rsidRPr="0009076A" w:rsidRDefault="004A157D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="001030C1" w:rsidRPr="0078369F">
              <w:rPr>
                <w:sz w:val="20"/>
                <w:szCs w:val="20"/>
                <w:lang w:val="en-US"/>
              </w:rPr>
              <w:t>rrorDesc</w:t>
            </w:r>
          </w:p>
        </w:tc>
        <w:tc>
          <w:tcPr>
            <w:tcW w:w="1903" w:type="dxa"/>
          </w:tcPr>
          <w:p w:rsidR="001030C1" w:rsidRPr="0078369F" w:rsidRDefault="007568C8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</w:t>
            </w:r>
            <w:r w:rsidR="001030C1">
              <w:rPr>
                <w:sz w:val="20"/>
                <w:szCs w:val="20"/>
                <w:lang w:val="en-US"/>
              </w:rPr>
              <w:t>писание ошибки</w:t>
            </w:r>
          </w:p>
        </w:tc>
        <w:tc>
          <w:tcPr>
            <w:tcW w:w="1965" w:type="dxa"/>
          </w:tcPr>
          <w:p w:rsidR="001030C1" w:rsidRPr="0078369F" w:rsidRDefault="001030C1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030C1" w:rsidRPr="0009076A" w:rsidRDefault="001030C1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030C1" w:rsidRPr="0009076A" w:rsidRDefault="001030C1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8369F">
              <w:rPr>
                <w:sz w:val="20"/>
                <w:szCs w:val="20"/>
              </w:rPr>
              <w:t>Если ошибок нет, не приходит</w:t>
            </w:r>
            <w:r>
              <w:rPr>
                <w:sz w:val="20"/>
                <w:szCs w:val="20"/>
              </w:rPr>
              <w:t>.</w:t>
            </w:r>
          </w:p>
        </w:tc>
      </w:tr>
    </w:tbl>
    <w:p w:rsidR="001030C1" w:rsidRDefault="006A5E56" w:rsidP="006A5E56">
      <w:pPr>
        <w:pStyle w:val="32"/>
      </w:pPr>
      <w:bookmarkStart w:id="31" w:name="_Toc377054459"/>
      <w:r>
        <w:t>Ошибки</w:t>
      </w:r>
      <w:bookmarkEnd w:id="31"/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6A5E56" w:rsidRPr="0009076A" w:rsidTr="00F51CD2">
        <w:tc>
          <w:tcPr>
            <w:tcW w:w="534" w:type="dxa"/>
            <w:vAlign w:val="center"/>
          </w:tcPr>
          <w:p w:rsidR="006A5E56" w:rsidRPr="0009076A" w:rsidRDefault="006A5E56" w:rsidP="00F51CD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A5E56" w:rsidRPr="0009076A" w:rsidRDefault="006A5E56" w:rsidP="00F51CD2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6A5E56" w:rsidRPr="0009076A" w:rsidRDefault="006A5E56" w:rsidP="00F51CD2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6A5E56" w:rsidRPr="0009076A" w:rsidRDefault="006A5E56" w:rsidP="00F51CD2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6A5E56" w:rsidRPr="0009076A" w:rsidRDefault="006A5E56" w:rsidP="00F51CD2">
            <w:pPr>
              <w:pStyle w:val="a9"/>
            </w:pPr>
            <w:r w:rsidRPr="0009076A">
              <w:t>Комментарий</w:t>
            </w:r>
          </w:p>
        </w:tc>
      </w:tr>
      <w:tr w:rsidR="006A5E56" w:rsidRPr="0009076A" w:rsidTr="00F51CD2">
        <w:tc>
          <w:tcPr>
            <w:tcW w:w="534" w:type="dxa"/>
            <w:vAlign w:val="center"/>
          </w:tcPr>
          <w:p w:rsidR="006A5E56" w:rsidRPr="00105FF2" w:rsidRDefault="006A5E56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6A5E56" w:rsidRPr="00105FF2" w:rsidRDefault="006A5E56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0</w:t>
            </w:r>
          </w:p>
        </w:tc>
        <w:tc>
          <w:tcPr>
            <w:tcW w:w="1903" w:type="dxa"/>
            <w:vAlign w:val="center"/>
          </w:tcPr>
          <w:p w:rsidR="006A5E56" w:rsidRPr="00105FF2" w:rsidRDefault="006A5E56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6A5E56" w:rsidRPr="00105FF2" w:rsidRDefault="006A5E56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Операция завершена (запрос обработан) успешно.</w:t>
            </w:r>
          </w:p>
        </w:tc>
        <w:tc>
          <w:tcPr>
            <w:tcW w:w="2693" w:type="dxa"/>
            <w:vAlign w:val="center"/>
          </w:tcPr>
          <w:p w:rsidR="006A5E56" w:rsidRPr="0009076A" w:rsidRDefault="006A5E56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A5E56" w:rsidRPr="0009076A" w:rsidTr="00F51CD2">
        <w:tc>
          <w:tcPr>
            <w:tcW w:w="534" w:type="dxa"/>
            <w:vAlign w:val="center"/>
          </w:tcPr>
          <w:p w:rsidR="006A5E56" w:rsidRPr="006A5E56" w:rsidRDefault="006A5E56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6A5E56" w:rsidRPr="00105FF2" w:rsidRDefault="006A5E56" w:rsidP="00F51CD2">
            <w:pPr>
              <w:spacing w:before="120" w:after="12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50</w:t>
            </w:r>
            <w:r w:rsidRPr="00105FF2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6A5E56" w:rsidRPr="00105FF2" w:rsidRDefault="006A5E56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Внутрення ошибка сервера</w:t>
            </w:r>
          </w:p>
        </w:tc>
        <w:tc>
          <w:tcPr>
            <w:tcW w:w="3276" w:type="dxa"/>
            <w:vAlign w:val="center"/>
          </w:tcPr>
          <w:p w:rsidR="006A5E56" w:rsidRPr="00105FF2" w:rsidRDefault="006A5E56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 w:rsidRPr="00842094">
              <w:rPr>
                <w:sz w:val="20"/>
                <w:szCs w:val="20"/>
              </w:rPr>
              <w:t xml:space="preserve">Неопределенная ошибка, относящаяся к разряду </w:t>
            </w:r>
            <w:proofErr w:type="gramStart"/>
            <w:r w:rsidRPr="00842094">
              <w:rPr>
                <w:sz w:val="20"/>
                <w:szCs w:val="20"/>
              </w:rPr>
              <w:t>внутренних</w:t>
            </w:r>
            <w:proofErr w:type="gramEnd"/>
            <w:r w:rsidRPr="00842094">
              <w:rPr>
                <w:sz w:val="20"/>
                <w:szCs w:val="20"/>
              </w:rPr>
              <w:t>.</w:t>
            </w:r>
          </w:p>
        </w:tc>
        <w:tc>
          <w:tcPr>
            <w:tcW w:w="2693" w:type="dxa"/>
            <w:vAlign w:val="center"/>
          </w:tcPr>
          <w:p w:rsidR="006A5E56" w:rsidRPr="0009076A" w:rsidRDefault="006A5E56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A5E56" w:rsidRDefault="006A5E56" w:rsidP="006A5E56">
      <w:pPr>
        <w:pStyle w:val="32"/>
      </w:pPr>
      <w:bookmarkStart w:id="32" w:name="_Toc377054460"/>
      <w:r>
        <w:t>Контрольные примеры</w:t>
      </w:r>
      <w:bookmarkEnd w:id="32"/>
    </w:p>
    <w:p w:rsidR="006A5E56" w:rsidRDefault="006A5E56" w:rsidP="006A5E56">
      <w:pPr>
        <w:pStyle w:val="af7"/>
        <w:rPr>
          <w:b/>
        </w:rPr>
      </w:pPr>
      <w:r w:rsidRPr="00916933">
        <w:rPr>
          <w:b/>
        </w:rPr>
        <w:t>Запрос</w:t>
      </w:r>
      <w:r w:rsidRPr="006A5E56">
        <w:t xml:space="preserve"> </w:t>
      </w:r>
      <w:r>
        <w:rPr>
          <w:b/>
        </w:rPr>
        <w:t>на п</w:t>
      </w:r>
      <w:r w:rsidRPr="006A5E56">
        <w:rPr>
          <w:b/>
        </w:rPr>
        <w:t>олучение информации о списке подписок регулярного пополнения</w:t>
      </w:r>
      <w:r>
        <w:rPr>
          <w:b/>
        </w:rPr>
        <w:t>:</w:t>
      </w:r>
    </w:p>
    <w:p w:rsidR="006A5E56" w:rsidRPr="00B77388" w:rsidRDefault="006A5E56" w:rsidP="006A5E56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6A5E56" w:rsidRPr="00917D25" w:rsidTr="00F51CD2">
        <w:tc>
          <w:tcPr>
            <w:tcW w:w="9604" w:type="dxa"/>
            <w:shd w:val="clear" w:color="auto" w:fill="F2F2F2"/>
          </w:tcPr>
          <w:p w:rsidR="006A5E56" w:rsidRPr="00EC048E" w:rsidRDefault="006A5E56" w:rsidP="00F51CD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proofErr w:type="gramStart"/>
            <w:r w:rsidRPr="00EC048E">
              <w:rPr>
                <w:i/>
                <w:sz w:val="20"/>
                <w:szCs w:val="20"/>
                <w:lang w:val="en-US"/>
              </w:rPr>
              <w:t>&lt;?xml</w:t>
            </w:r>
            <w:proofErr w:type="gramEnd"/>
            <w:r w:rsidRPr="00EC048E">
              <w:rPr>
                <w:i/>
                <w:sz w:val="20"/>
                <w:szCs w:val="20"/>
                <w:lang w:val="en-US"/>
              </w:rPr>
              <w:t xml:space="preserve"> version="1.0" encoding="UTF-8"?&gt;</w:t>
            </w:r>
          </w:p>
          <w:p w:rsidR="006A5E56" w:rsidRPr="006A5E56" w:rsidRDefault="006A5E56" w:rsidP="006A5E5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A5E56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xmlns:soap="http://soap.acquiropay.partner.web.processor.ecafe.axetta.ru/"&gt;</w:t>
            </w:r>
          </w:p>
          <w:p w:rsidR="006A5E56" w:rsidRPr="006A5E56" w:rsidRDefault="006A5E56" w:rsidP="006A5E5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A5E56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6A5E56" w:rsidRPr="006A5E56" w:rsidRDefault="006A5E56" w:rsidP="006A5E5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A5E56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6A5E56" w:rsidRPr="006A5E56" w:rsidRDefault="006A5E56" w:rsidP="006A5E5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A5E56">
              <w:rPr>
                <w:i/>
                <w:sz w:val="20"/>
                <w:szCs w:val="20"/>
                <w:lang w:val="en-US"/>
              </w:rPr>
              <w:t xml:space="preserve">      &lt;soap:regularPaymentReadSubscriptionList&gt;</w:t>
            </w:r>
          </w:p>
          <w:p w:rsidR="006A5E56" w:rsidRPr="006A5E56" w:rsidRDefault="006A5E56" w:rsidP="006A5E5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A5E56">
              <w:rPr>
                <w:i/>
                <w:sz w:val="20"/>
                <w:szCs w:val="20"/>
                <w:lang w:val="en-US"/>
              </w:rPr>
              <w:t xml:space="preserve">         &lt;clientID&gt;111-111-11&lt;/clientID&gt;</w:t>
            </w:r>
          </w:p>
          <w:p w:rsidR="006A5E56" w:rsidRPr="006A5E56" w:rsidRDefault="006A5E56" w:rsidP="006A5E5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A5E56">
              <w:rPr>
                <w:i/>
                <w:sz w:val="20"/>
                <w:szCs w:val="20"/>
                <w:lang w:val="en-US"/>
              </w:rPr>
              <w:t xml:space="preserve">         &lt;clientIDType&gt;1&lt;/clientIDType&gt;</w:t>
            </w:r>
          </w:p>
          <w:p w:rsidR="006A5E56" w:rsidRPr="006A5E56" w:rsidRDefault="006A5E56" w:rsidP="006A5E5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A5E56">
              <w:rPr>
                <w:i/>
                <w:sz w:val="20"/>
                <w:szCs w:val="20"/>
                <w:lang w:val="en-US"/>
              </w:rPr>
              <w:t xml:space="preserve">      &lt;/soap:regularPaymentReadSubscriptionList&gt;</w:t>
            </w:r>
          </w:p>
          <w:p w:rsidR="006A5E56" w:rsidRPr="006A5E56" w:rsidRDefault="006A5E56" w:rsidP="006A5E5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A5E56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6A5E56" w:rsidRPr="00F6672C" w:rsidRDefault="006A5E56" w:rsidP="006A5E56">
            <w:pPr>
              <w:spacing w:line="240" w:lineRule="auto"/>
              <w:jc w:val="left"/>
              <w:rPr>
                <w:i/>
                <w:lang w:val="en-US"/>
              </w:rPr>
            </w:pPr>
            <w:r w:rsidRPr="006A5E56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6A5E56" w:rsidRPr="00112080" w:rsidRDefault="006A5E56" w:rsidP="006A5E56">
      <w:pPr>
        <w:pStyle w:val="af7"/>
        <w:ind w:firstLine="0"/>
        <w:rPr>
          <w:b/>
          <w:color w:val="A6A6A6"/>
          <w:sz w:val="20"/>
          <w:szCs w:val="20"/>
          <w:lang w:val="en-US"/>
        </w:rPr>
      </w:pPr>
    </w:p>
    <w:p w:rsidR="006A5E56" w:rsidRDefault="006A5E56" w:rsidP="006A5E56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6A5E56" w:rsidRPr="00B77388" w:rsidRDefault="006A5E56" w:rsidP="006A5E56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6A5E56" w:rsidRPr="00F0414B" w:rsidTr="00F51CD2">
        <w:tc>
          <w:tcPr>
            <w:tcW w:w="9604" w:type="dxa"/>
            <w:shd w:val="clear" w:color="auto" w:fill="F2F2F2"/>
          </w:tcPr>
          <w:p w:rsidR="006A5E56" w:rsidRPr="00105FF2" w:rsidRDefault="006A5E56" w:rsidP="00F51CD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proofErr w:type="gramStart"/>
            <w:r w:rsidRPr="00105FF2">
              <w:rPr>
                <w:i/>
                <w:sz w:val="20"/>
                <w:szCs w:val="20"/>
                <w:lang w:val="en-US"/>
              </w:rPr>
              <w:t>&lt;?xml</w:t>
            </w:r>
            <w:proofErr w:type="gramEnd"/>
            <w:r w:rsidRPr="00105FF2">
              <w:rPr>
                <w:i/>
                <w:sz w:val="20"/>
                <w:szCs w:val="20"/>
                <w:lang w:val="en-US"/>
              </w:rPr>
              <w:t xml:space="preserve"> version="1.0" encoding="UTF-8"?&gt;</w:t>
            </w:r>
          </w:p>
          <w:p w:rsidR="007F65E6" w:rsidRPr="007F65E6" w:rsidRDefault="007F65E6" w:rsidP="007F65E6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F65E6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7F65E6" w:rsidRPr="007F65E6" w:rsidRDefault="007F65E6" w:rsidP="007F65E6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F65E6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7F65E6" w:rsidRPr="007F65E6" w:rsidRDefault="007F65E6" w:rsidP="007F65E6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F65E6">
              <w:rPr>
                <w:i/>
                <w:sz w:val="20"/>
                <w:szCs w:val="20"/>
                <w:lang w:val="en-US"/>
              </w:rPr>
              <w:t xml:space="preserve">      &lt;ns2:</w:t>
            </w:r>
            <w:r>
              <w:rPr>
                <w:i/>
                <w:sz w:val="20"/>
                <w:szCs w:val="20"/>
                <w:lang w:val="en-US"/>
              </w:rPr>
              <w:t>r</w:t>
            </w:r>
            <w:r w:rsidRPr="006A5E56">
              <w:rPr>
                <w:i/>
                <w:sz w:val="20"/>
                <w:szCs w:val="20"/>
                <w:lang w:val="en-US"/>
              </w:rPr>
              <w:t>egularPaymentReadSubscriptionList</w:t>
            </w:r>
            <w:r w:rsidRPr="007F65E6">
              <w:rPr>
                <w:i/>
                <w:sz w:val="20"/>
                <w:szCs w:val="20"/>
                <w:lang w:val="en-US"/>
              </w:rPr>
              <w:t>Response xmlns:ns2="http://soap.acquiropay.partner.web.processor.ecafe.axetta.ru/"&gt;</w:t>
            </w:r>
          </w:p>
          <w:p w:rsidR="007F65E6" w:rsidRPr="007F65E6" w:rsidRDefault="007F65E6" w:rsidP="007F65E6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F65E6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7F65E6" w:rsidRPr="007F65E6" w:rsidRDefault="007F65E6" w:rsidP="007F65E6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F65E6">
              <w:rPr>
                <w:i/>
                <w:sz w:val="20"/>
                <w:szCs w:val="20"/>
                <w:lang w:val="en-US"/>
              </w:rPr>
              <w:t xml:space="preserve">            &lt;ErrorCode&gt;0&lt;/ErrorCode&gt;</w:t>
            </w:r>
          </w:p>
          <w:p w:rsidR="007F65E6" w:rsidRPr="007F65E6" w:rsidRDefault="007F65E6" w:rsidP="007F65E6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F65E6">
              <w:rPr>
                <w:i/>
                <w:sz w:val="20"/>
                <w:szCs w:val="20"/>
                <w:lang w:val="en-US"/>
              </w:rPr>
              <w:t xml:space="preserve">            &lt;RegularPaymentSubscriptionList&gt;</w:t>
            </w:r>
          </w:p>
          <w:p w:rsidR="007F65E6" w:rsidRPr="007F65E6" w:rsidRDefault="007F65E6" w:rsidP="007F65E6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F65E6">
              <w:rPr>
                <w:i/>
                <w:sz w:val="20"/>
                <w:szCs w:val="20"/>
                <w:lang w:val="en-US"/>
              </w:rPr>
              <w:t xml:space="preserve">              &lt;RegularPaymentSubscriptionID&gt;12&lt;/RegularPaymentSubscriptionID&gt;</w:t>
            </w:r>
          </w:p>
          <w:p w:rsidR="007F65E6" w:rsidRPr="007F65E6" w:rsidRDefault="007F65E6" w:rsidP="007F65E6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F65E6">
              <w:rPr>
                <w:i/>
                <w:sz w:val="20"/>
                <w:szCs w:val="20"/>
                <w:lang w:val="en-US"/>
              </w:rPr>
              <w:t xml:space="preserve">              &lt;RegularPaymentSubscriptionID&gt;18&lt;/RegularPaymentSubscriptionID&gt;</w:t>
            </w:r>
          </w:p>
          <w:p w:rsidR="007F65E6" w:rsidRPr="007F65E6" w:rsidRDefault="007F65E6" w:rsidP="007F65E6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F65E6">
              <w:rPr>
                <w:i/>
                <w:sz w:val="20"/>
                <w:szCs w:val="20"/>
                <w:lang w:val="en-US"/>
              </w:rPr>
              <w:t xml:space="preserve">              &lt;RegularPaymentSubscriptionID&gt;19&lt;/RegularPaymentSubscriptionID&gt;</w:t>
            </w:r>
          </w:p>
          <w:p w:rsidR="007F65E6" w:rsidRPr="007F65E6" w:rsidRDefault="007F65E6" w:rsidP="007F65E6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     </w:t>
            </w:r>
            <w:r w:rsidRPr="007F65E6">
              <w:rPr>
                <w:i/>
                <w:sz w:val="20"/>
                <w:szCs w:val="20"/>
                <w:lang w:val="en-US"/>
              </w:rPr>
              <w:t>&lt;RegularPaymentSubscriptionID&gt;20&lt;/RegularPaymentSubscriptionID&gt;</w:t>
            </w:r>
          </w:p>
          <w:p w:rsidR="007F65E6" w:rsidRPr="007F65E6" w:rsidRDefault="007F65E6" w:rsidP="007F65E6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F65E6">
              <w:rPr>
                <w:i/>
                <w:sz w:val="20"/>
                <w:szCs w:val="20"/>
                <w:lang w:val="en-US"/>
              </w:rPr>
              <w:t xml:space="preserve">              &lt;RegularPaymentSubscriptionID&gt;23&lt;/RegularPaymentSubscriptionID&gt;</w:t>
            </w:r>
          </w:p>
          <w:p w:rsidR="007F65E6" w:rsidRPr="007F65E6" w:rsidRDefault="007F65E6" w:rsidP="007F65E6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F65E6">
              <w:rPr>
                <w:i/>
                <w:sz w:val="20"/>
                <w:szCs w:val="20"/>
                <w:lang w:val="en-US"/>
              </w:rPr>
              <w:t xml:space="preserve">              &lt;RegularPaymentSubscriptionID&gt;31&lt;/RegularPaymentSubscriptionID&gt;</w:t>
            </w:r>
          </w:p>
          <w:p w:rsidR="007F65E6" w:rsidRPr="007F65E6" w:rsidRDefault="007F65E6" w:rsidP="007F65E6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F65E6">
              <w:rPr>
                <w:i/>
                <w:sz w:val="20"/>
                <w:szCs w:val="20"/>
                <w:lang w:val="en-US"/>
              </w:rPr>
              <w:t xml:space="preserve">            &lt;/RegularPaymentSubscriptionList&gt;</w:t>
            </w:r>
          </w:p>
          <w:p w:rsidR="007F65E6" w:rsidRPr="007F65E6" w:rsidRDefault="007F65E6" w:rsidP="007F65E6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F65E6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7F65E6" w:rsidRPr="007F65E6" w:rsidRDefault="007F65E6" w:rsidP="007F65E6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F65E6">
              <w:rPr>
                <w:i/>
                <w:sz w:val="20"/>
                <w:szCs w:val="20"/>
                <w:lang w:val="en-US"/>
              </w:rPr>
              <w:t xml:space="preserve">      &lt;/ns2:</w:t>
            </w:r>
            <w:r>
              <w:rPr>
                <w:i/>
                <w:sz w:val="20"/>
                <w:szCs w:val="20"/>
                <w:lang w:val="en-US"/>
              </w:rPr>
              <w:t>r</w:t>
            </w:r>
            <w:r w:rsidRPr="006A5E56">
              <w:rPr>
                <w:i/>
                <w:sz w:val="20"/>
                <w:szCs w:val="20"/>
                <w:lang w:val="en-US"/>
              </w:rPr>
              <w:t>egularPaymentReadSubscriptionList</w:t>
            </w:r>
            <w:r>
              <w:rPr>
                <w:i/>
                <w:sz w:val="20"/>
                <w:szCs w:val="20"/>
                <w:lang w:val="en-US"/>
              </w:rPr>
              <w:t>Response</w:t>
            </w:r>
            <w:r w:rsidRPr="007F65E6">
              <w:rPr>
                <w:i/>
                <w:sz w:val="20"/>
                <w:szCs w:val="20"/>
                <w:lang w:val="en-US"/>
              </w:rPr>
              <w:t>&gt;</w:t>
            </w:r>
          </w:p>
          <w:p w:rsidR="007F65E6" w:rsidRPr="007F65E6" w:rsidRDefault="007F65E6" w:rsidP="007F65E6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F65E6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6A5E56" w:rsidRPr="00F0414B" w:rsidRDefault="007F65E6" w:rsidP="007F65E6">
            <w:pPr>
              <w:spacing w:line="240" w:lineRule="auto"/>
              <w:rPr>
                <w:rFonts w:asciiTheme="minorHAnsi" w:hAnsiTheme="minorHAnsi" w:cs="Courier New"/>
                <w:sz w:val="20"/>
                <w:szCs w:val="20"/>
              </w:rPr>
            </w:pPr>
            <w:r w:rsidRPr="007F65E6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6A5E56" w:rsidRDefault="006A5E56" w:rsidP="006A5E56">
      <w:pPr>
        <w:pStyle w:val="af7"/>
        <w:rPr>
          <w:b/>
          <w:color w:val="A6A6A6"/>
          <w:lang w:val="en-US"/>
        </w:rPr>
      </w:pPr>
    </w:p>
    <w:p w:rsidR="006A5E56" w:rsidRDefault="007F65E6" w:rsidP="007F65E6">
      <w:pPr>
        <w:pStyle w:val="23"/>
      </w:pPr>
      <w:bookmarkStart w:id="33" w:name="_Toc377054461"/>
      <w:r>
        <w:t>Операция «</w:t>
      </w:r>
      <w:r w:rsidR="001055D0">
        <w:t>Получение информации о параметрах конкретной подписки</w:t>
      </w:r>
      <w:r>
        <w:t>»</w:t>
      </w:r>
      <w:bookmarkEnd w:id="33"/>
    </w:p>
    <w:p w:rsidR="001055D0" w:rsidRDefault="001055D0" w:rsidP="001055D0">
      <w:pPr>
        <w:pStyle w:val="32"/>
      </w:pPr>
      <w:bookmarkStart w:id="34" w:name="_Toc377054462"/>
      <w:r>
        <w:t>Общие сведения</w:t>
      </w:r>
      <w:bookmarkEnd w:id="3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1055D0" w:rsidRPr="0009076A" w:rsidTr="00F51CD2">
        <w:tc>
          <w:tcPr>
            <w:tcW w:w="2943" w:type="dxa"/>
          </w:tcPr>
          <w:p w:rsidR="001055D0" w:rsidRPr="0009076A" w:rsidRDefault="001055D0" w:rsidP="00F51CD2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1055D0" w:rsidRPr="00025D1D" w:rsidRDefault="001055D0" w:rsidP="00F51CD2">
            <w:pPr>
              <w:pStyle w:val="af7"/>
              <w:ind w:firstLine="0"/>
              <w:rPr>
                <w:lang w:val="en-US"/>
              </w:rPr>
            </w:pPr>
            <w:r w:rsidRPr="00E4152A">
              <w:t>regularPaymentReadSubscription</w:t>
            </w:r>
          </w:p>
        </w:tc>
      </w:tr>
      <w:tr w:rsidR="001055D0" w:rsidRPr="0009076A" w:rsidTr="00F51CD2">
        <w:tc>
          <w:tcPr>
            <w:tcW w:w="2943" w:type="dxa"/>
          </w:tcPr>
          <w:p w:rsidR="001055D0" w:rsidRPr="0009076A" w:rsidRDefault="001055D0" w:rsidP="00F51CD2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1055D0" w:rsidRPr="001055D0" w:rsidRDefault="001055D0" w:rsidP="00F51CD2">
            <w:pPr>
              <w:rPr>
                <w:b/>
              </w:rPr>
            </w:pPr>
            <w:r>
              <w:t>Получение информации о параметрах конкретной подписки</w:t>
            </w:r>
          </w:p>
        </w:tc>
      </w:tr>
      <w:tr w:rsidR="001055D0" w:rsidRPr="0009076A" w:rsidTr="00F51CD2">
        <w:tc>
          <w:tcPr>
            <w:tcW w:w="2943" w:type="dxa"/>
          </w:tcPr>
          <w:p w:rsidR="001055D0" w:rsidRPr="0009076A" w:rsidRDefault="001055D0" w:rsidP="00F51CD2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1055D0" w:rsidRPr="00736E9F" w:rsidRDefault="001055D0" w:rsidP="001055D0">
            <w:r>
              <w:t>Метод позволяет получить информацию о подписке по ее идентификатору.</w:t>
            </w:r>
          </w:p>
        </w:tc>
      </w:tr>
    </w:tbl>
    <w:p w:rsidR="001055D0" w:rsidRDefault="001055D0" w:rsidP="001055D0">
      <w:pPr>
        <w:pStyle w:val="32"/>
      </w:pPr>
      <w:bookmarkStart w:id="35" w:name="_Toc377054463"/>
      <w:r>
        <w:t>Описание входных параметров</w:t>
      </w:r>
      <w:bookmarkEnd w:id="3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055D0" w:rsidRPr="0009076A" w:rsidTr="00F51CD2">
        <w:tc>
          <w:tcPr>
            <w:tcW w:w="534" w:type="dxa"/>
            <w:vAlign w:val="center"/>
          </w:tcPr>
          <w:p w:rsidR="001055D0" w:rsidRPr="0009076A" w:rsidRDefault="001055D0" w:rsidP="00F51CD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055D0" w:rsidRPr="0009076A" w:rsidRDefault="001055D0" w:rsidP="00F51CD2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055D0" w:rsidRPr="0009076A" w:rsidRDefault="001055D0" w:rsidP="00F51CD2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055D0" w:rsidRPr="0009076A" w:rsidRDefault="001055D0" w:rsidP="00F51CD2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055D0" w:rsidRPr="0009076A" w:rsidRDefault="001055D0" w:rsidP="00F51CD2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055D0" w:rsidRPr="0009076A" w:rsidRDefault="001055D0" w:rsidP="00F51CD2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055D0" w:rsidRPr="0009076A" w:rsidTr="00F51CD2">
        <w:tc>
          <w:tcPr>
            <w:tcW w:w="534" w:type="dxa"/>
            <w:vAlign w:val="center"/>
          </w:tcPr>
          <w:p w:rsidR="001055D0" w:rsidRPr="0009076A" w:rsidRDefault="001055D0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1055D0" w:rsidRPr="0009076A" w:rsidRDefault="001055D0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2D2050">
              <w:rPr>
                <w:sz w:val="20"/>
                <w:szCs w:val="20"/>
                <w:lang w:val="en-US"/>
              </w:rPr>
              <w:t>regularPaymentSubscriptionID</w:t>
            </w:r>
          </w:p>
        </w:tc>
        <w:tc>
          <w:tcPr>
            <w:tcW w:w="1903" w:type="dxa"/>
          </w:tcPr>
          <w:p w:rsidR="001055D0" w:rsidRPr="0038670F" w:rsidRDefault="007568C8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</w:t>
            </w:r>
            <w:r w:rsidR="001055D0" w:rsidRPr="002D2050">
              <w:rPr>
                <w:sz w:val="20"/>
                <w:szCs w:val="20"/>
              </w:rPr>
              <w:t>никальный идентификатор подписки</w:t>
            </w:r>
          </w:p>
        </w:tc>
        <w:tc>
          <w:tcPr>
            <w:tcW w:w="1965" w:type="dxa"/>
          </w:tcPr>
          <w:p w:rsidR="001055D0" w:rsidRPr="0009076A" w:rsidRDefault="001055D0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055D0" w:rsidRPr="00025D1D" w:rsidRDefault="001055D0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1055D0" w:rsidRPr="00C10630" w:rsidRDefault="001055D0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055D0" w:rsidRDefault="001055D0" w:rsidP="001055D0">
      <w:pPr>
        <w:pStyle w:val="32"/>
      </w:pPr>
      <w:bookmarkStart w:id="36" w:name="_Toc377054464"/>
      <w:r>
        <w:t>Описание</w:t>
      </w:r>
      <w:r w:rsidR="00B92244">
        <w:t xml:space="preserve"> выходных параметров</w:t>
      </w:r>
      <w:bookmarkEnd w:id="3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055D0" w:rsidRPr="0009076A" w:rsidTr="00F51CD2">
        <w:tc>
          <w:tcPr>
            <w:tcW w:w="534" w:type="dxa"/>
            <w:vAlign w:val="center"/>
          </w:tcPr>
          <w:p w:rsidR="001055D0" w:rsidRPr="0009076A" w:rsidRDefault="001055D0" w:rsidP="00F51CD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055D0" w:rsidRPr="0009076A" w:rsidRDefault="001055D0" w:rsidP="00F51CD2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055D0" w:rsidRPr="0009076A" w:rsidRDefault="001055D0" w:rsidP="00F51CD2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055D0" w:rsidRPr="0009076A" w:rsidRDefault="001055D0" w:rsidP="00F51CD2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055D0" w:rsidRPr="0009076A" w:rsidRDefault="001055D0" w:rsidP="00F51CD2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055D0" w:rsidRPr="0009076A" w:rsidRDefault="001055D0" w:rsidP="00F51CD2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055D0" w:rsidRPr="0009076A" w:rsidTr="00F51CD2">
        <w:tc>
          <w:tcPr>
            <w:tcW w:w="534" w:type="dxa"/>
            <w:vAlign w:val="center"/>
          </w:tcPr>
          <w:p w:rsidR="001055D0" w:rsidRDefault="001055D0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1055D0" w:rsidRPr="004873D0" w:rsidRDefault="00B92244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92244">
              <w:rPr>
                <w:sz w:val="20"/>
                <w:szCs w:val="20"/>
                <w:lang w:val="en-US"/>
              </w:rPr>
              <w:t>SubscriptionInfo</w:t>
            </w:r>
          </w:p>
        </w:tc>
        <w:tc>
          <w:tcPr>
            <w:tcW w:w="1903" w:type="dxa"/>
          </w:tcPr>
          <w:p w:rsidR="001055D0" w:rsidRDefault="00B92244" w:rsidP="00B9224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Элемент, содержащий описание подписки</w:t>
            </w:r>
          </w:p>
        </w:tc>
        <w:tc>
          <w:tcPr>
            <w:tcW w:w="1965" w:type="dxa"/>
          </w:tcPr>
          <w:p w:rsidR="001055D0" w:rsidRDefault="001055D0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055D0" w:rsidRPr="004873D0" w:rsidRDefault="00B92244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B92244">
              <w:rPr>
                <w:sz w:val="20"/>
                <w:szCs w:val="20"/>
              </w:rPr>
              <w:t>tns:SubscriptionInfo</w:t>
            </w:r>
          </w:p>
        </w:tc>
        <w:tc>
          <w:tcPr>
            <w:tcW w:w="1989" w:type="dxa"/>
            <w:vAlign w:val="center"/>
          </w:tcPr>
          <w:p w:rsidR="001055D0" w:rsidRPr="004873D0" w:rsidRDefault="001055D0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055D0" w:rsidRPr="0009076A" w:rsidTr="00F51CD2">
        <w:tc>
          <w:tcPr>
            <w:tcW w:w="534" w:type="dxa"/>
            <w:vAlign w:val="center"/>
          </w:tcPr>
          <w:p w:rsidR="001055D0" w:rsidRPr="0009076A" w:rsidRDefault="001055D0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1055D0" w:rsidRPr="0009076A" w:rsidRDefault="004A157D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="001055D0" w:rsidRPr="004873D0">
              <w:rPr>
                <w:sz w:val="20"/>
                <w:szCs w:val="20"/>
                <w:lang w:val="en-US"/>
              </w:rPr>
              <w:t>rrorCode</w:t>
            </w:r>
          </w:p>
        </w:tc>
        <w:tc>
          <w:tcPr>
            <w:tcW w:w="1903" w:type="dxa"/>
          </w:tcPr>
          <w:p w:rsidR="001055D0" w:rsidRPr="004873D0" w:rsidRDefault="007568C8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="001055D0">
              <w:rPr>
                <w:sz w:val="20"/>
                <w:szCs w:val="20"/>
              </w:rPr>
              <w:t>од ответа</w:t>
            </w:r>
          </w:p>
        </w:tc>
        <w:tc>
          <w:tcPr>
            <w:tcW w:w="1965" w:type="dxa"/>
          </w:tcPr>
          <w:p w:rsidR="001055D0" w:rsidRPr="00C10630" w:rsidRDefault="001055D0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055D0" w:rsidRPr="004873D0" w:rsidRDefault="001055D0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4873D0">
              <w:rPr>
                <w:sz w:val="20"/>
                <w:szCs w:val="20"/>
              </w:rPr>
              <w:t>xs:int</w:t>
            </w:r>
          </w:p>
        </w:tc>
        <w:tc>
          <w:tcPr>
            <w:tcW w:w="1989" w:type="dxa"/>
            <w:vAlign w:val="center"/>
          </w:tcPr>
          <w:p w:rsidR="001055D0" w:rsidRPr="0009076A" w:rsidRDefault="001055D0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4873D0">
              <w:rPr>
                <w:sz w:val="20"/>
                <w:szCs w:val="20"/>
              </w:rPr>
              <w:t>0 – если ошибки нет</w:t>
            </w:r>
          </w:p>
        </w:tc>
      </w:tr>
      <w:tr w:rsidR="001055D0" w:rsidRPr="0009076A" w:rsidTr="00F51CD2">
        <w:tc>
          <w:tcPr>
            <w:tcW w:w="534" w:type="dxa"/>
            <w:vAlign w:val="center"/>
          </w:tcPr>
          <w:p w:rsidR="001055D0" w:rsidRPr="0009076A" w:rsidRDefault="001055D0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4</w:t>
            </w:r>
          </w:p>
        </w:tc>
        <w:tc>
          <w:tcPr>
            <w:tcW w:w="2050" w:type="dxa"/>
          </w:tcPr>
          <w:p w:rsidR="001055D0" w:rsidRPr="0009076A" w:rsidRDefault="004A157D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="001055D0" w:rsidRPr="0078369F">
              <w:rPr>
                <w:sz w:val="20"/>
                <w:szCs w:val="20"/>
                <w:lang w:val="en-US"/>
              </w:rPr>
              <w:t>rrorDesc</w:t>
            </w:r>
          </w:p>
        </w:tc>
        <w:tc>
          <w:tcPr>
            <w:tcW w:w="1903" w:type="dxa"/>
          </w:tcPr>
          <w:p w:rsidR="001055D0" w:rsidRPr="0078369F" w:rsidRDefault="007568C8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</w:t>
            </w:r>
            <w:r w:rsidR="001055D0">
              <w:rPr>
                <w:sz w:val="20"/>
                <w:szCs w:val="20"/>
                <w:lang w:val="en-US"/>
              </w:rPr>
              <w:t>писание ошибки</w:t>
            </w:r>
          </w:p>
        </w:tc>
        <w:tc>
          <w:tcPr>
            <w:tcW w:w="1965" w:type="dxa"/>
          </w:tcPr>
          <w:p w:rsidR="001055D0" w:rsidRPr="0078369F" w:rsidRDefault="001055D0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055D0" w:rsidRPr="0009076A" w:rsidRDefault="001055D0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055D0" w:rsidRPr="0009076A" w:rsidRDefault="001055D0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8369F">
              <w:rPr>
                <w:sz w:val="20"/>
                <w:szCs w:val="20"/>
              </w:rPr>
              <w:t>Если ошибок нет, не приходит</w:t>
            </w:r>
            <w:r>
              <w:rPr>
                <w:sz w:val="20"/>
                <w:szCs w:val="20"/>
              </w:rPr>
              <w:t>.</w:t>
            </w:r>
          </w:p>
        </w:tc>
      </w:tr>
    </w:tbl>
    <w:p w:rsidR="001055D0" w:rsidRDefault="00B92244" w:rsidP="001055D0">
      <w:pPr>
        <w:pStyle w:val="af7"/>
        <w:rPr>
          <w:sz w:val="20"/>
          <w:szCs w:val="20"/>
        </w:rPr>
      </w:pPr>
      <w:r w:rsidRPr="00B92244">
        <w:lastRenderedPageBreak/>
        <w:t xml:space="preserve">Описание элемента </w:t>
      </w:r>
      <w:r w:rsidRPr="00B92244">
        <w:rPr>
          <w:b/>
          <w:lang w:val="en-US"/>
        </w:rPr>
        <w:t>SubscriptionInfo</w:t>
      </w:r>
      <w:r>
        <w:rPr>
          <w:sz w:val="20"/>
          <w:szCs w:val="20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B92244" w:rsidRPr="0009076A" w:rsidTr="00F51CD2">
        <w:tc>
          <w:tcPr>
            <w:tcW w:w="534" w:type="dxa"/>
            <w:vAlign w:val="center"/>
          </w:tcPr>
          <w:p w:rsidR="00B92244" w:rsidRPr="0009076A" w:rsidRDefault="00B92244" w:rsidP="00F51CD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B92244" w:rsidRPr="0009076A" w:rsidRDefault="00B92244" w:rsidP="00F51CD2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B92244" w:rsidRPr="0009076A" w:rsidRDefault="00B92244" w:rsidP="00F51CD2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B92244" w:rsidRPr="0009076A" w:rsidRDefault="00B92244" w:rsidP="00F51CD2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B92244" w:rsidRPr="0009076A" w:rsidRDefault="00B92244" w:rsidP="00F51CD2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B92244" w:rsidRPr="0009076A" w:rsidRDefault="00B92244" w:rsidP="00F51CD2">
            <w:pPr>
              <w:pStyle w:val="a9"/>
            </w:pPr>
            <w:r w:rsidRPr="0009076A">
              <w:t xml:space="preserve">Комментарий </w:t>
            </w:r>
          </w:p>
        </w:tc>
      </w:tr>
      <w:tr w:rsidR="00B92244" w:rsidRPr="0009076A" w:rsidTr="00F51CD2">
        <w:tc>
          <w:tcPr>
            <w:tcW w:w="534" w:type="dxa"/>
            <w:vAlign w:val="center"/>
          </w:tcPr>
          <w:p w:rsidR="00B92244" w:rsidRDefault="00B92244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B92244" w:rsidRPr="00B92244" w:rsidRDefault="00B92244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RegularPaymentSubscriptionID</w:t>
            </w:r>
          </w:p>
        </w:tc>
        <w:tc>
          <w:tcPr>
            <w:tcW w:w="1903" w:type="dxa"/>
          </w:tcPr>
          <w:p w:rsidR="00B92244" w:rsidRDefault="004A157D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</w:t>
            </w:r>
            <w:r w:rsidR="00B92244" w:rsidRPr="002D2050">
              <w:rPr>
                <w:sz w:val="20"/>
                <w:szCs w:val="20"/>
              </w:rPr>
              <w:t>никальный идентификатор подписки</w:t>
            </w:r>
          </w:p>
        </w:tc>
        <w:tc>
          <w:tcPr>
            <w:tcW w:w="1965" w:type="dxa"/>
          </w:tcPr>
          <w:p w:rsidR="00B92244" w:rsidRDefault="00B92244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B92244" w:rsidRPr="004873D0" w:rsidRDefault="00B92244" w:rsidP="00B9224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  <w:vAlign w:val="center"/>
          </w:tcPr>
          <w:p w:rsidR="00B92244" w:rsidRPr="004873D0" w:rsidRDefault="00B92244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B92244" w:rsidRPr="0009076A" w:rsidTr="00F51CD2">
        <w:tc>
          <w:tcPr>
            <w:tcW w:w="534" w:type="dxa"/>
            <w:vAlign w:val="center"/>
          </w:tcPr>
          <w:p w:rsidR="00B92244" w:rsidRDefault="00B92244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B92244" w:rsidRDefault="00B92244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</w:rPr>
              <w:t>С</w:t>
            </w:r>
            <w:proofErr w:type="gramEnd"/>
            <w:r w:rsidRPr="00B92244">
              <w:rPr>
                <w:sz w:val="20"/>
                <w:szCs w:val="20"/>
                <w:lang w:val="en-US"/>
              </w:rPr>
              <w:t>lientID</w:t>
            </w:r>
          </w:p>
        </w:tc>
        <w:tc>
          <w:tcPr>
            <w:tcW w:w="1903" w:type="dxa"/>
          </w:tcPr>
          <w:p w:rsidR="00B92244" w:rsidRPr="002D2050" w:rsidRDefault="00B92244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Идентификатор клиента: номер мобильного телефона </w:t>
            </w:r>
            <w:r w:rsidRPr="0038670F">
              <w:rPr>
                <w:sz w:val="20"/>
                <w:szCs w:val="20"/>
              </w:rPr>
              <w:t xml:space="preserve">или </w:t>
            </w:r>
            <w:r>
              <w:rPr>
                <w:sz w:val="20"/>
                <w:szCs w:val="20"/>
              </w:rPr>
              <w:t>СНИЛС</w:t>
            </w:r>
          </w:p>
        </w:tc>
        <w:tc>
          <w:tcPr>
            <w:tcW w:w="1965" w:type="dxa"/>
          </w:tcPr>
          <w:p w:rsidR="00B92244" w:rsidRDefault="00B92244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B92244" w:rsidRPr="00B92244" w:rsidRDefault="00B92244" w:rsidP="00B9224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B92244" w:rsidRPr="004873D0" w:rsidRDefault="00B92244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B92244" w:rsidRPr="0009076A" w:rsidTr="00F51CD2">
        <w:tc>
          <w:tcPr>
            <w:tcW w:w="534" w:type="dxa"/>
            <w:vAlign w:val="center"/>
          </w:tcPr>
          <w:p w:rsidR="00B92244" w:rsidRDefault="00B92244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B92244" w:rsidRDefault="00B92244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</w:rPr>
              <w:t>С</w:t>
            </w:r>
            <w:proofErr w:type="gramEnd"/>
            <w:r w:rsidRPr="0038670F">
              <w:rPr>
                <w:sz w:val="20"/>
                <w:szCs w:val="20"/>
                <w:lang w:val="en-US"/>
              </w:rPr>
              <w:t>lientIDType</w:t>
            </w:r>
          </w:p>
        </w:tc>
        <w:tc>
          <w:tcPr>
            <w:tcW w:w="1903" w:type="dxa"/>
          </w:tcPr>
          <w:p w:rsidR="00B92244" w:rsidRPr="002D2050" w:rsidRDefault="004A157D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</w:t>
            </w:r>
            <w:r w:rsidR="00B92244" w:rsidRPr="0038670F">
              <w:rPr>
                <w:sz w:val="20"/>
                <w:szCs w:val="20"/>
              </w:rPr>
              <w:t>ип уни</w:t>
            </w:r>
            <w:r w:rsidR="00B92244">
              <w:rPr>
                <w:sz w:val="20"/>
                <w:szCs w:val="20"/>
              </w:rPr>
              <w:t>кального идентификатора клиента</w:t>
            </w:r>
          </w:p>
        </w:tc>
        <w:tc>
          <w:tcPr>
            <w:tcW w:w="1965" w:type="dxa"/>
          </w:tcPr>
          <w:p w:rsidR="00B92244" w:rsidRDefault="00B92244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B92244" w:rsidRPr="0009076A" w:rsidRDefault="00B92244" w:rsidP="00B9224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873D0">
              <w:rPr>
                <w:sz w:val="20"/>
                <w:szCs w:val="20"/>
              </w:rPr>
              <w:t>xs:int</w:t>
            </w:r>
          </w:p>
        </w:tc>
        <w:tc>
          <w:tcPr>
            <w:tcW w:w="1989" w:type="dxa"/>
            <w:vAlign w:val="center"/>
          </w:tcPr>
          <w:p w:rsidR="00B92244" w:rsidRPr="004873D0" w:rsidRDefault="00B92244" w:rsidP="00B92244">
            <w:pPr>
              <w:widowControl/>
              <w:autoSpaceDN/>
              <w:adjustRightInd/>
              <w:spacing w:line="240" w:lineRule="auto"/>
              <w:textAlignment w:val="auto"/>
              <w:rPr>
                <w:sz w:val="20"/>
                <w:szCs w:val="20"/>
              </w:rPr>
            </w:pPr>
            <w:r w:rsidRPr="0038670F">
              <w:rPr>
                <w:sz w:val="20"/>
                <w:szCs w:val="20"/>
              </w:rPr>
              <w:t>1- СНИЛС</w:t>
            </w:r>
            <w:r>
              <w:rPr>
                <w:sz w:val="20"/>
                <w:szCs w:val="20"/>
              </w:rPr>
              <w:t>, 2 – номер мобильного телефона</w:t>
            </w:r>
          </w:p>
        </w:tc>
      </w:tr>
      <w:tr w:rsidR="00B92244" w:rsidRPr="0009076A" w:rsidTr="00F51CD2">
        <w:tc>
          <w:tcPr>
            <w:tcW w:w="534" w:type="dxa"/>
            <w:vAlign w:val="center"/>
          </w:tcPr>
          <w:p w:rsidR="00B92244" w:rsidRDefault="00B92244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4</w:t>
            </w:r>
          </w:p>
        </w:tc>
        <w:tc>
          <w:tcPr>
            <w:tcW w:w="2050" w:type="dxa"/>
          </w:tcPr>
          <w:p w:rsidR="00B92244" w:rsidRDefault="00B92244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92244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B92244" w:rsidRPr="002D2050" w:rsidRDefault="004A157D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="00B92244" w:rsidRPr="0097435C">
              <w:rPr>
                <w:sz w:val="20"/>
                <w:szCs w:val="20"/>
              </w:rPr>
              <w:t>омер лицевого счета учащегося</w:t>
            </w:r>
          </w:p>
        </w:tc>
        <w:tc>
          <w:tcPr>
            <w:tcW w:w="1965" w:type="dxa"/>
          </w:tcPr>
          <w:p w:rsidR="00B92244" w:rsidRPr="00951E27" w:rsidRDefault="00951E27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B92244" w:rsidRPr="0009076A" w:rsidRDefault="00B92244" w:rsidP="00B9224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B92244" w:rsidRPr="004873D0" w:rsidRDefault="00B92244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B92244" w:rsidRPr="0009076A" w:rsidTr="00F51CD2">
        <w:tc>
          <w:tcPr>
            <w:tcW w:w="534" w:type="dxa"/>
            <w:vAlign w:val="center"/>
          </w:tcPr>
          <w:p w:rsidR="00B92244" w:rsidRDefault="00B92244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5</w:t>
            </w:r>
          </w:p>
        </w:tc>
        <w:tc>
          <w:tcPr>
            <w:tcW w:w="2050" w:type="dxa"/>
          </w:tcPr>
          <w:p w:rsidR="00B92244" w:rsidRDefault="00B73964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</w:t>
            </w:r>
            <w:r w:rsidRPr="00B73964">
              <w:rPr>
                <w:sz w:val="20"/>
                <w:szCs w:val="20"/>
                <w:lang w:val="en-US"/>
              </w:rPr>
              <w:t>ccountRegion</w:t>
            </w:r>
          </w:p>
        </w:tc>
        <w:tc>
          <w:tcPr>
            <w:tcW w:w="1903" w:type="dxa"/>
          </w:tcPr>
          <w:p w:rsidR="00B92244" w:rsidRPr="002D2050" w:rsidRDefault="00B73964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Регион учащегося</w:t>
            </w:r>
          </w:p>
        </w:tc>
        <w:tc>
          <w:tcPr>
            <w:tcW w:w="1965" w:type="dxa"/>
          </w:tcPr>
          <w:p w:rsidR="00B92244" w:rsidRDefault="00B92244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92244" w:rsidRPr="0009076A" w:rsidRDefault="00B73964" w:rsidP="00B9224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873D0">
              <w:rPr>
                <w:sz w:val="20"/>
                <w:szCs w:val="20"/>
              </w:rPr>
              <w:t>xs:int</w:t>
            </w:r>
          </w:p>
        </w:tc>
        <w:tc>
          <w:tcPr>
            <w:tcW w:w="1989" w:type="dxa"/>
            <w:vAlign w:val="center"/>
          </w:tcPr>
          <w:p w:rsidR="00B92244" w:rsidRPr="004873D0" w:rsidRDefault="00B73964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proofErr w:type="gramStart"/>
            <w:r w:rsidRPr="0097435C">
              <w:rPr>
                <w:sz w:val="20"/>
                <w:szCs w:val="20"/>
              </w:rPr>
              <w:t>трех значный</w:t>
            </w:r>
            <w:proofErr w:type="gramEnd"/>
            <w:r w:rsidRPr="0097435C">
              <w:rPr>
                <w:sz w:val="20"/>
                <w:szCs w:val="20"/>
              </w:rPr>
              <w:t xml:space="preserve"> код субъекта РФ</w:t>
            </w:r>
          </w:p>
        </w:tc>
      </w:tr>
      <w:tr w:rsidR="00B92244" w:rsidRPr="0009076A" w:rsidTr="00F51CD2">
        <w:tc>
          <w:tcPr>
            <w:tcW w:w="534" w:type="dxa"/>
            <w:vAlign w:val="center"/>
          </w:tcPr>
          <w:p w:rsidR="00B92244" w:rsidRDefault="00B92244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6</w:t>
            </w:r>
          </w:p>
        </w:tc>
        <w:tc>
          <w:tcPr>
            <w:tcW w:w="2050" w:type="dxa"/>
          </w:tcPr>
          <w:p w:rsidR="00B92244" w:rsidRDefault="00B73964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73964">
              <w:rPr>
                <w:sz w:val="20"/>
                <w:szCs w:val="20"/>
                <w:lang w:val="en-US"/>
              </w:rPr>
              <w:t>LowerLimitAmount</w:t>
            </w:r>
          </w:p>
        </w:tc>
        <w:tc>
          <w:tcPr>
            <w:tcW w:w="1903" w:type="dxa"/>
          </w:tcPr>
          <w:p w:rsidR="00B92244" w:rsidRPr="002D2050" w:rsidRDefault="004A157D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  <w:r w:rsidR="00B73964" w:rsidRPr="00CD03A4">
              <w:rPr>
                <w:sz w:val="20"/>
                <w:szCs w:val="20"/>
              </w:rPr>
              <w:t>ороговое значение лимита баланса лицевого счета в минимальных денежных единицах (копейках)</w:t>
            </w:r>
          </w:p>
        </w:tc>
        <w:tc>
          <w:tcPr>
            <w:tcW w:w="1965" w:type="dxa"/>
          </w:tcPr>
          <w:p w:rsidR="00B92244" w:rsidRDefault="00B73964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B92244" w:rsidRPr="00B73964" w:rsidRDefault="00B73964" w:rsidP="00B9224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  <w:vAlign w:val="center"/>
          </w:tcPr>
          <w:p w:rsidR="00B92244" w:rsidRPr="004873D0" w:rsidRDefault="00B92244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B92244" w:rsidRPr="0009076A" w:rsidTr="00F51CD2">
        <w:tc>
          <w:tcPr>
            <w:tcW w:w="534" w:type="dxa"/>
            <w:vAlign w:val="center"/>
          </w:tcPr>
          <w:p w:rsidR="00B92244" w:rsidRPr="0009076A" w:rsidRDefault="00B92244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7</w:t>
            </w:r>
          </w:p>
        </w:tc>
        <w:tc>
          <w:tcPr>
            <w:tcW w:w="2050" w:type="dxa"/>
          </w:tcPr>
          <w:p w:rsidR="00B92244" w:rsidRPr="0009076A" w:rsidRDefault="00B73964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73964">
              <w:rPr>
                <w:sz w:val="20"/>
                <w:szCs w:val="20"/>
                <w:lang w:val="en-US"/>
              </w:rPr>
              <w:t>PaymentAmount</w:t>
            </w:r>
          </w:p>
        </w:tc>
        <w:tc>
          <w:tcPr>
            <w:tcW w:w="1903" w:type="dxa"/>
          </w:tcPr>
          <w:p w:rsidR="00B92244" w:rsidRPr="004873D0" w:rsidRDefault="004A157D" w:rsidP="00B7396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="00B73964" w:rsidRPr="00CD03A4">
              <w:rPr>
                <w:sz w:val="20"/>
                <w:szCs w:val="20"/>
              </w:rPr>
              <w:t>умма платежа в минимальных денежных единицах (копейках)</w:t>
            </w:r>
          </w:p>
        </w:tc>
        <w:tc>
          <w:tcPr>
            <w:tcW w:w="1965" w:type="dxa"/>
          </w:tcPr>
          <w:p w:rsidR="00B92244" w:rsidRPr="00C10630" w:rsidRDefault="00B92244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B92244" w:rsidRPr="004873D0" w:rsidRDefault="00B73964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  <w:vAlign w:val="center"/>
          </w:tcPr>
          <w:p w:rsidR="00B92244" w:rsidRPr="0009076A" w:rsidRDefault="00B92244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B92244" w:rsidRPr="0009076A" w:rsidTr="00951E27">
        <w:tc>
          <w:tcPr>
            <w:tcW w:w="534" w:type="dxa"/>
            <w:vAlign w:val="center"/>
          </w:tcPr>
          <w:p w:rsidR="00B92244" w:rsidRPr="0009076A" w:rsidRDefault="00B92244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8</w:t>
            </w:r>
          </w:p>
        </w:tc>
        <w:tc>
          <w:tcPr>
            <w:tcW w:w="2050" w:type="dxa"/>
          </w:tcPr>
          <w:p w:rsidR="00B92244" w:rsidRPr="0009076A" w:rsidRDefault="00B73964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73964">
              <w:rPr>
                <w:sz w:val="20"/>
                <w:szCs w:val="20"/>
                <w:lang w:val="en-US"/>
              </w:rPr>
              <w:t>Currency</w:t>
            </w:r>
          </w:p>
        </w:tc>
        <w:tc>
          <w:tcPr>
            <w:tcW w:w="1903" w:type="dxa"/>
          </w:tcPr>
          <w:p w:rsidR="00B92244" w:rsidRPr="0078369F" w:rsidRDefault="004A157D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</w:t>
            </w:r>
            <w:r w:rsidR="00B73964" w:rsidRPr="00CD03A4">
              <w:rPr>
                <w:sz w:val="20"/>
                <w:szCs w:val="20"/>
              </w:rPr>
              <w:t>ифровой код валюты платежа по IS</w:t>
            </w:r>
            <w:r w:rsidR="00B73964">
              <w:rPr>
                <w:sz w:val="20"/>
                <w:szCs w:val="20"/>
              </w:rPr>
              <w:t>O4217</w:t>
            </w:r>
          </w:p>
        </w:tc>
        <w:tc>
          <w:tcPr>
            <w:tcW w:w="1965" w:type="dxa"/>
          </w:tcPr>
          <w:p w:rsidR="00B92244" w:rsidRPr="00B73964" w:rsidRDefault="00B73964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B92244" w:rsidRPr="0009076A" w:rsidRDefault="00B92244" w:rsidP="00B7396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 w:rsidR="00B73964"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989" w:type="dxa"/>
            <w:vAlign w:val="center"/>
          </w:tcPr>
          <w:p w:rsidR="00B92244" w:rsidRPr="0009076A" w:rsidRDefault="00B73964" w:rsidP="00951E2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CD03A4">
              <w:rPr>
                <w:sz w:val="20"/>
                <w:szCs w:val="20"/>
              </w:rPr>
              <w:t>константа 643</w:t>
            </w:r>
          </w:p>
        </w:tc>
      </w:tr>
      <w:tr w:rsidR="00B73964" w:rsidRPr="0009076A" w:rsidTr="00F51CD2">
        <w:tc>
          <w:tcPr>
            <w:tcW w:w="534" w:type="dxa"/>
            <w:vAlign w:val="center"/>
          </w:tcPr>
          <w:p w:rsidR="00B73964" w:rsidRDefault="00B73964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9</w:t>
            </w:r>
          </w:p>
        </w:tc>
        <w:tc>
          <w:tcPr>
            <w:tcW w:w="2050" w:type="dxa"/>
          </w:tcPr>
          <w:p w:rsidR="00B73964" w:rsidRPr="0078369F" w:rsidRDefault="00951E27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951E27">
              <w:rPr>
                <w:sz w:val="20"/>
                <w:szCs w:val="20"/>
                <w:lang w:val="en-US"/>
              </w:rPr>
              <w:t>SubscriptionPeriodOfValidity</w:t>
            </w:r>
          </w:p>
        </w:tc>
        <w:tc>
          <w:tcPr>
            <w:tcW w:w="1903" w:type="dxa"/>
          </w:tcPr>
          <w:p w:rsidR="00B73964" w:rsidRDefault="004A157D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="00951E27" w:rsidRPr="00951E27">
              <w:rPr>
                <w:sz w:val="20"/>
                <w:szCs w:val="20"/>
              </w:rPr>
              <w:t>рок действия подписки в месяцах</w:t>
            </w:r>
          </w:p>
        </w:tc>
        <w:tc>
          <w:tcPr>
            <w:tcW w:w="1965" w:type="dxa"/>
          </w:tcPr>
          <w:p w:rsidR="00B73964" w:rsidRPr="00951E27" w:rsidRDefault="00951E27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B73964" w:rsidRPr="00951E27" w:rsidRDefault="00951E27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989" w:type="dxa"/>
            <w:vAlign w:val="center"/>
          </w:tcPr>
          <w:p w:rsidR="00B73964" w:rsidRPr="0078369F" w:rsidRDefault="00951E27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951E27">
              <w:rPr>
                <w:sz w:val="20"/>
                <w:szCs w:val="20"/>
              </w:rPr>
              <w:t>целое положительное число от 1 до 12</w:t>
            </w:r>
          </w:p>
        </w:tc>
      </w:tr>
      <w:tr w:rsidR="00B73964" w:rsidRPr="0009076A" w:rsidTr="00F51CD2">
        <w:tc>
          <w:tcPr>
            <w:tcW w:w="534" w:type="dxa"/>
            <w:vAlign w:val="center"/>
          </w:tcPr>
          <w:p w:rsidR="00B73964" w:rsidRDefault="00B73964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10</w:t>
            </w:r>
          </w:p>
        </w:tc>
        <w:tc>
          <w:tcPr>
            <w:tcW w:w="2050" w:type="dxa"/>
          </w:tcPr>
          <w:p w:rsidR="00B73964" w:rsidRPr="0078369F" w:rsidRDefault="00951E27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951E27">
              <w:rPr>
                <w:sz w:val="20"/>
                <w:szCs w:val="20"/>
                <w:lang w:val="en-US"/>
              </w:rPr>
              <w:t>RegistrationDate</w:t>
            </w:r>
          </w:p>
        </w:tc>
        <w:tc>
          <w:tcPr>
            <w:tcW w:w="1903" w:type="dxa"/>
          </w:tcPr>
          <w:p w:rsidR="00B73964" w:rsidRDefault="004A157D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</w:t>
            </w:r>
            <w:r w:rsidR="00951E27" w:rsidRPr="00951E27">
              <w:rPr>
                <w:sz w:val="20"/>
                <w:szCs w:val="20"/>
              </w:rPr>
              <w:t>ата и время регистрации подписки</w:t>
            </w:r>
          </w:p>
        </w:tc>
        <w:tc>
          <w:tcPr>
            <w:tcW w:w="1965" w:type="dxa"/>
          </w:tcPr>
          <w:p w:rsidR="00B73964" w:rsidRPr="0060019E" w:rsidRDefault="0060019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B73964" w:rsidRPr="00951E27" w:rsidRDefault="0060019E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60019E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  <w:vAlign w:val="center"/>
          </w:tcPr>
          <w:p w:rsidR="00B73964" w:rsidRPr="0078369F" w:rsidRDefault="00B73964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B73964" w:rsidRPr="0009076A" w:rsidTr="00F51CD2">
        <w:tc>
          <w:tcPr>
            <w:tcW w:w="534" w:type="dxa"/>
            <w:vAlign w:val="center"/>
          </w:tcPr>
          <w:p w:rsidR="00B73964" w:rsidRDefault="00B73964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lastRenderedPageBreak/>
              <w:t>11</w:t>
            </w:r>
          </w:p>
        </w:tc>
        <w:tc>
          <w:tcPr>
            <w:tcW w:w="2050" w:type="dxa"/>
          </w:tcPr>
          <w:p w:rsidR="00B73964" w:rsidRPr="0078369F" w:rsidRDefault="0060019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0019E">
              <w:rPr>
                <w:sz w:val="20"/>
                <w:szCs w:val="20"/>
                <w:lang w:val="en-US"/>
              </w:rPr>
              <w:t>ValidityDate</w:t>
            </w:r>
          </w:p>
        </w:tc>
        <w:tc>
          <w:tcPr>
            <w:tcW w:w="1903" w:type="dxa"/>
          </w:tcPr>
          <w:p w:rsidR="00B73964" w:rsidRDefault="004A157D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</w:t>
            </w:r>
            <w:r w:rsidR="0060019E" w:rsidRPr="0060019E">
              <w:rPr>
                <w:sz w:val="20"/>
                <w:szCs w:val="20"/>
              </w:rPr>
              <w:t>ата окончания подписки</w:t>
            </w:r>
          </w:p>
        </w:tc>
        <w:tc>
          <w:tcPr>
            <w:tcW w:w="1965" w:type="dxa"/>
          </w:tcPr>
          <w:p w:rsidR="00B73964" w:rsidRPr="0060019E" w:rsidRDefault="0060019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B73964" w:rsidRPr="0009076A" w:rsidRDefault="0060019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0019E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  <w:vAlign w:val="center"/>
          </w:tcPr>
          <w:p w:rsidR="00B73964" w:rsidRPr="0078369F" w:rsidRDefault="00B73964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0019E" w:rsidRPr="0009076A" w:rsidTr="00F51CD2">
        <w:tc>
          <w:tcPr>
            <w:tcW w:w="534" w:type="dxa"/>
            <w:vAlign w:val="center"/>
          </w:tcPr>
          <w:p w:rsidR="0060019E" w:rsidRPr="0060019E" w:rsidRDefault="0060019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050" w:type="dxa"/>
          </w:tcPr>
          <w:p w:rsidR="0060019E" w:rsidRPr="0078369F" w:rsidRDefault="0060019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0019E">
              <w:rPr>
                <w:sz w:val="20"/>
                <w:szCs w:val="20"/>
                <w:lang w:val="en-US"/>
              </w:rPr>
              <w:t>DeactivationDate</w:t>
            </w:r>
          </w:p>
        </w:tc>
        <w:tc>
          <w:tcPr>
            <w:tcW w:w="1903" w:type="dxa"/>
          </w:tcPr>
          <w:p w:rsidR="0060019E" w:rsidRDefault="0060019E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отключения подписки</w:t>
            </w:r>
          </w:p>
        </w:tc>
        <w:tc>
          <w:tcPr>
            <w:tcW w:w="1965" w:type="dxa"/>
          </w:tcPr>
          <w:p w:rsidR="0060019E" w:rsidRPr="0078369F" w:rsidRDefault="0060019E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60019E" w:rsidRPr="0009076A" w:rsidRDefault="0060019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0019E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  <w:vAlign w:val="center"/>
          </w:tcPr>
          <w:p w:rsidR="0060019E" w:rsidRPr="0078369F" w:rsidRDefault="0060019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0019E" w:rsidRPr="0009076A" w:rsidTr="00F51CD2">
        <w:tc>
          <w:tcPr>
            <w:tcW w:w="534" w:type="dxa"/>
            <w:vAlign w:val="center"/>
          </w:tcPr>
          <w:p w:rsidR="0060019E" w:rsidRPr="0060019E" w:rsidRDefault="0060019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050" w:type="dxa"/>
          </w:tcPr>
          <w:p w:rsidR="0060019E" w:rsidRPr="0078369F" w:rsidRDefault="0060019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0019E">
              <w:rPr>
                <w:sz w:val="20"/>
                <w:szCs w:val="20"/>
                <w:lang w:val="en-US"/>
              </w:rPr>
              <w:t>Status</w:t>
            </w:r>
          </w:p>
        </w:tc>
        <w:tc>
          <w:tcPr>
            <w:tcW w:w="1903" w:type="dxa"/>
          </w:tcPr>
          <w:p w:rsidR="0060019E" w:rsidRDefault="0060019E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Статус подписки</w:t>
            </w:r>
          </w:p>
        </w:tc>
        <w:tc>
          <w:tcPr>
            <w:tcW w:w="1965" w:type="dxa"/>
          </w:tcPr>
          <w:p w:rsidR="0060019E" w:rsidRPr="0078369F" w:rsidRDefault="0060019E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60019E" w:rsidRPr="0009076A" w:rsidRDefault="0060019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60019E" w:rsidRPr="0078369F" w:rsidRDefault="0060019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60019E">
              <w:rPr>
                <w:sz w:val="20"/>
                <w:szCs w:val="20"/>
              </w:rPr>
              <w:t>INITIAL – подписка активирована, REBILL_CANCEL – подписка деактивирована</w:t>
            </w:r>
          </w:p>
        </w:tc>
      </w:tr>
      <w:tr w:rsidR="0060019E" w:rsidRPr="0009076A" w:rsidTr="00F51CD2">
        <w:tc>
          <w:tcPr>
            <w:tcW w:w="534" w:type="dxa"/>
            <w:vAlign w:val="center"/>
          </w:tcPr>
          <w:p w:rsidR="0060019E" w:rsidRPr="0060019E" w:rsidRDefault="0060019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050" w:type="dxa"/>
          </w:tcPr>
          <w:p w:rsidR="0060019E" w:rsidRPr="0078369F" w:rsidRDefault="0060019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0019E">
              <w:rPr>
                <w:sz w:val="20"/>
                <w:szCs w:val="20"/>
                <w:lang w:val="en-US"/>
              </w:rPr>
              <w:t>LastPaymentDate</w:t>
            </w:r>
          </w:p>
        </w:tc>
        <w:tc>
          <w:tcPr>
            <w:tcW w:w="1903" w:type="dxa"/>
          </w:tcPr>
          <w:p w:rsidR="0060019E" w:rsidRDefault="004A157D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</w:t>
            </w:r>
            <w:r w:rsidR="0060019E" w:rsidRPr="0060019E">
              <w:rPr>
                <w:sz w:val="20"/>
                <w:szCs w:val="20"/>
              </w:rPr>
              <w:t>ата и время последнего платежа по подписке</w:t>
            </w:r>
          </w:p>
        </w:tc>
        <w:tc>
          <w:tcPr>
            <w:tcW w:w="1965" w:type="dxa"/>
          </w:tcPr>
          <w:p w:rsidR="0060019E" w:rsidRPr="0078369F" w:rsidRDefault="0060019E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60019E" w:rsidRPr="0060019E" w:rsidRDefault="0060019E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60019E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  <w:vAlign w:val="center"/>
          </w:tcPr>
          <w:p w:rsidR="0060019E" w:rsidRPr="0078369F" w:rsidRDefault="0060019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0019E" w:rsidRPr="0009076A" w:rsidTr="00F51CD2">
        <w:tc>
          <w:tcPr>
            <w:tcW w:w="534" w:type="dxa"/>
            <w:vAlign w:val="center"/>
          </w:tcPr>
          <w:p w:rsidR="0060019E" w:rsidRPr="0060019E" w:rsidRDefault="0060019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15</w:t>
            </w:r>
          </w:p>
        </w:tc>
        <w:tc>
          <w:tcPr>
            <w:tcW w:w="2050" w:type="dxa"/>
          </w:tcPr>
          <w:p w:rsidR="0060019E" w:rsidRPr="0078369F" w:rsidRDefault="0060019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0019E">
              <w:rPr>
                <w:sz w:val="20"/>
                <w:szCs w:val="20"/>
                <w:lang w:val="en-US"/>
              </w:rPr>
              <w:t>LastPaymentStatus</w:t>
            </w:r>
          </w:p>
        </w:tc>
        <w:tc>
          <w:tcPr>
            <w:tcW w:w="1903" w:type="dxa"/>
          </w:tcPr>
          <w:p w:rsidR="0060019E" w:rsidRDefault="004A157D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="0060019E" w:rsidRPr="0060019E">
              <w:rPr>
                <w:sz w:val="20"/>
                <w:szCs w:val="20"/>
              </w:rPr>
              <w:t>татус последнего платежа по подписке</w:t>
            </w:r>
          </w:p>
        </w:tc>
        <w:tc>
          <w:tcPr>
            <w:tcW w:w="1965" w:type="dxa"/>
          </w:tcPr>
          <w:p w:rsidR="0060019E" w:rsidRPr="0078369F" w:rsidRDefault="0060019E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60019E" w:rsidRPr="0060019E" w:rsidRDefault="0060019E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60019E" w:rsidRDefault="0060019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60019E">
              <w:rPr>
                <w:sz w:val="20"/>
                <w:szCs w:val="20"/>
              </w:rPr>
              <w:t>REBIL</w:t>
            </w:r>
            <w:r>
              <w:rPr>
                <w:sz w:val="20"/>
                <w:szCs w:val="20"/>
              </w:rPr>
              <w:t>L_OK – успешный статус платежа,</w:t>
            </w:r>
          </w:p>
          <w:p w:rsidR="0060019E" w:rsidRPr="0078369F" w:rsidRDefault="0060019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 – неуспешный статус платежа</w:t>
            </w:r>
          </w:p>
        </w:tc>
      </w:tr>
      <w:tr w:rsidR="0060019E" w:rsidRPr="0009076A" w:rsidTr="00F51CD2">
        <w:tc>
          <w:tcPr>
            <w:tcW w:w="534" w:type="dxa"/>
            <w:vAlign w:val="center"/>
          </w:tcPr>
          <w:p w:rsidR="0060019E" w:rsidRPr="0060019E" w:rsidRDefault="0060019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16</w:t>
            </w:r>
          </w:p>
        </w:tc>
        <w:tc>
          <w:tcPr>
            <w:tcW w:w="2050" w:type="dxa"/>
          </w:tcPr>
          <w:p w:rsidR="0060019E" w:rsidRPr="0078369F" w:rsidRDefault="0060019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0019E">
              <w:rPr>
                <w:sz w:val="20"/>
                <w:szCs w:val="20"/>
                <w:lang w:val="en-US"/>
              </w:rPr>
              <w:t>CardNumber</w:t>
            </w:r>
          </w:p>
        </w:tc>
        <w:tc>
          <w:tcPr>
            <w:tcW w:w="1903" w:type="dxa"/>
          </w:tcPr>
          <w:p w:rsidR="0060019E" w:rsidRDefault="0060019E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Маскированный номер карты, на которую привязана подписка</w:t>
            </w:r>
          </w:p>
        </w:tc>
        <w:tc>
          <w:tcPr>
            <w:tcW w:w="1965" w:type="dxa"/>
          </w:tcPr>
          <w:p w:rsidR="0060019E" w:rsidRPr="0078369F" w:rsidRDefault="0060019E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60019E" w:rsidRPr="0060019E" w:rsidRDefault="0060019E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60019E" w:rsidRPr="0078369F" w:rsidRDefault="0060019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0019E" w:rsidRPr="0009076A" w:rsidTr="00F51CD2">
        <w:tc>
          <w:tcPr>
            <w:tcW w:w="534" w:type="dxa"/>
            <w:vAlign w:val="center"/>
          </w:tcPr>
          <w:p w:rsidR="0060019E" w:rsidRPr="0060019E" w:rsidRDefault="0060019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17</w:t>
            </w:r>
          </w:p>
        </w:tc>
        <w:tc>
          <w:tcPr>
            <w:tcW w:w="2050" w:type="dxa"/>
          </w:tcPr>
          <w:p w:rsidR="0060019E" w:rsidRPr="0078369F" w:rsidRDefault="0060019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0019E">
              <w:rPr>
                <w:sz w:val="20"/>
                <w:szCs w:val="20"/>
                <w:lang w:val="en-US"/>
              </w:rPr>
              <w:t>CardHolder</w:t>
            </w:r>
          </w:p>
        </w:tc>
        <w:tc>
          <w:tcPr>
            <w:tcW w:w="1903" w:type="dxa"/>
          </w:tcPr>
          <w:p w:rsidR="0060019E" w:rsidRDefault="0060019E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Держатель карты</w:t>
            </w:r>
          </w:p>
        </w:tc>
        <w:tc>
          <w:tcPr>
            <w:tcW w:w="1965" w:type="dxa"/>
          </w:tcPr>
          <w:p w:rsidR="0060019E" w:rsidRPr="0078369F" w:rsidRDefault="0060019E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60019E" w:rsidRPr="0009076A" w:rsidRDefault="0060019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60019E" w:rsidRPr="0078369F" w:rsidRDefault="0060019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0019E" w:rsidRPr="0009076A" w:rsidTr="00F51CD2">
        <w:tc>
          <w:tcPr>
            <w:tcW w:w="534" w:type="dxa"/>
            <w:vAlign w:val="center"/>
          </w:tcPr>
          <w:p w:rsidR="0060019E" w:rsidRPr="0060019E" w:rsidRDefault="0060019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18</w:t>
            </w:r>
          </w:p>
        </w:tc>
        <w:tc>
          <w:tcPr>
            <w:tcW w:w="2050" w:type="dxa"/>
          </w:tcPr>
          <w:p w:rsidR="0060019E" w:rsidRPr="0078369F" w:rsidRDefault="0060019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0019E">
              <w:rPr>
                <w:sz w:val="20"/>
                <w:szCs w:val="20"/>
                <w:lang w:val="en-US"/>
              </w:rPr>
              <w:t>CardExpMonth</w:t>
            </w:r>
          </w:p>
        </w:tc>
        <w:tc>
          <w:tcPr>
            <w:tcW w:w="1903" w:type="dxa"/>
          </w:tcPr>
          <w:p w:rsidR="0060019E" w:rsidRDefault="0060019E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60019E">
              <w:rPr>
                <w:sz w:val="20"/>
                <w:szCs w:val="20"/>
              </w:rPr>
              <w:t>Срок действия</w:t>
            </w:r>
            <w:r>
              <w:rPr>
                <w:sz w:val="20"/>
                <w:szCs w:val="20"/>
              </w:rPr>
              <w:t xml:space="preserve"> карты</w:t>
            </w:r>
            <w:r w:rsidRPr="0060019E">
              <w:rPr>
                <w:sz w:val="20"/>
                <w:szCs w:val="20"/>
              </w:rPr>
              <w:t>, месяц</w:t>
            </w:r>
          </w:p>
        </w:tc>
        <w:tc>
          <w:tcPr>
            <w:tcW w:w="1965" w:type="dxa"/>
          </w:tcPr>
          <w:p w:rsidR="0060019E" w:rsidRPr="0078369F" w:rsidRDefault="0060019E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60019E" w:rsidRPr="0009076A" w:rsidRDefault="0060019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989" w:type="dxa"/>
            <w:vAlign w:val="center"/>
          </w:tcPr>
          <w:p w:rsidR="0060019E" w:rsidRPr="0078369F" w:rsidRDefault="0060019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0019E" w:rsidRPr="0009076A" w:rsidTr="00F51CD2">
        <w:tc>
          <w:tcPr>
            <w:tcW w:w="534" w:type="dxa"/>
            <w:vAlign w:val="center"/>
          </w:tcPr>
          <w:p w:rsidR="0060019E" w:rsidRDefault="0060019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19</w:t>
            </w:r>
          </w:p>
        </w:tc>
        <w:tc>
          <w:tcPr>
            <w:tcW w:w="2050" w:type="dxa"/>
          </w:tcPr>
          <w:p w:rsidR="0060019E" w:rsidRPr="0078369F" w:rsidRDefault="0060019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0019E">
              <w:rPr>
                <w:sz w:val="20"/>
                <w:szCs w:val="20"/>
                <w:lang w:val="en-US"/>
              </w:rPr>
              <w:t>CardExpYear</w:t>
            </w:r>
          </w:p>
        </w:tc>
        <w:tc>
          <w:tcPr>
            <w:tcW w:w="1903" w:type="dxa"/>
          </w:tcPr>
          <w:p w:rsidR="0060019E" w:rsidRDefault="0060019E" w:rsidP="0060019E">
            <w:pPr>
              <w:pStyle w:val="affff1"/>
              <w:ind w:left="0"/>
              <w:rPr>
                <w:sz w:val="20"/>
                <w:szCs w:val="20"/>
              </w:rPr>
            </w:pPr>
            <w:r w:rsidRPr="0060019E">
              <w:rPr>
                <w:sz w:val="20"/>
                <w:szCs w:val="20"/>
              </w:rPr>
              <w:t>Срок действия</w:t>
            </w:r>
            <w:r>
              <w:rPr>
                <w:sz w:val="20"/>
                <w:szCs w:val="20"/>
              </w:rPr>
              <w:t xml:space="preserve"> карты</w:t>
            </w:r>
            <w:r w:rsidRPr="0060019E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год</w:t>
            </w:r>
          </w:p>
        </w:tc>
        <w:tc>
          <w:tcPr>
            <w:tcW w:w="1965" w:type="dxa"/>
          </w:tcPr>
          <w:p w:rsidR="0060019E" w:rsidRPr="0078369F" w:rsidRDefault="0060019E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60019E" w:rsidRPr="0009076A" w:rsidRDefault="0060019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989" w:type="dxa"/>
            <w:vAlign w:val="center"/>
          </w:tcPr>
          <w:p w:rsidR="0060019E" w:rsidRPr="0078369F" w:rsidRDefault="0060019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B92244" w:rsidRDefault="00F51CD2" w:rsidP="00F51CD2">
      <w:pPr>
        <w:pStyle w:val="32"/>
      </w:pPr>
      <w:bookmarkStart w:id="37" w:name="_Toc377054465"/>
      <w:r>
        <w:t>Ошибки</w:t>
      </w:r>
      <w:bookmarkEnd w:id="37"/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F51CD2" w:rsidRPr="0009076A" w:rsidTr="00F51CD2">
        <w:tc>
          <w:tcPr>
            <w:tcW w:w="534" w:type="dxa"/>
            <w:vAlign w:val="center"/>
          </w:tcPr>
          <w:p w:rsidR="00F51CD2" w:rsidRPr="0009076A" w:rsidRDefault="00F51CD2" w:rsidP="00F51CD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F51CD2" w:rsidRPr="0009076A" w:rsidRDefault="00F51CD2" w:rsidP="00F51CD2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F51CD2" w:rsidRPr="0009076A" w:rsidRDefault="00F51CD2" w:rsidP="00F51CD2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F51CD2" w:rsidRPr="0009076A" w:rsidRDefault="00F51CD2" w:rsidP="00F51CD2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F51CD2" w:rsidRPr="0009076A" w:rsidRDefault="00F51CD2" w:rsidP="00F51CD2">
            <w:pPr>
              <w:pStyle w:val="a9"/>
            </w:pPr>
            <w:r w:rsidRPr="0009076A">
              <w:t>Комментарий</w:t>
            </w:r>
          </w:p>
        </w:tc>
      </w:tr>
      <w:tr w:rsidR="00F51CD2" w:rsidRPr="0009076A" w:rsidTr="00F51CD2">
        <w:tc>
          <w:tcPr>
            <w:tcW w:w="534" w:type="dxa"/>
            <w:vAlign w:val="center"/>
          </w:tcPr>
          <w:p w:rsidR="00F51CD2" w:rsidRPr="00105FF2" w:rsidRDefault="00F51CD2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F51CD2" w:rsidRPr="00105FF2" w:rsidRDefault="00F51CD2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0</w:t>
            </w:r>
          </w:p>
        </w:tc>
        <w:tc>
          <w:tcPr>
            <w:tcW w:w="1903" w:type="dxa"/>
            <w:vAlign w:val="center"/>
          </w:tcPr>
          <w:p w:rsidR="00F51CD2" w:rsidRPr="00105FF2" w:rsidRDefault="00F51CD2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F51CD2" w:rsidRPr="00105FF2" w:rsidRDefault="00F51CD2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Операция завершена (запрос обработан) успешно.</w:t>
            </w:r>
          </w:p>
        </w:tc>
        <w:tc>
          <w:tcPr>
            <w:tcW w:w="2693" w:type="dxa"/>
            <w:vAlign w:val="center"/>
          </w:tcPr>
          <w:p w:rsidR="00F51CD2" w:rsidRPr="0009076A" w:rsidRDefault="00F51CD2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51CD2" w:rsidRPr="0009076A" w:rsidTr="00F51CD2">
        <w:tc>
          <w:tcPr>
            <w:tcW w:w="534" w:type="dxa"/>
            <w:vAlign w:val="center"/>
          </w:tcPr>
          <w:p w:rsidR="00F51CD2" w:rsidRPr="00105FF2" w:rsidRDefault="00F51CD2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F51CD2" w:rsidRPr="00105FF2" w:rsidRDefault="00F51CD2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4</w:t>
            </w:r>
            <w:r w:rsidRPr="00105FF2">
              <w:rPr>
                <w:sz w:val="20"/>
                <w:szCs w:val="20"/>
              </w:rPr>
              <w:t>00</w:t>
            </w:r>
          </w:p>
        </w:tc>
        <w:tc>
          <w:tcPr>
            <w:tcW w:w="1903" w:type="dxa"/>
            <w:vAlign w:val="center"/>
          </w:tcPr>
          <w:p w:rsidR="00F51CD2" w:rsidRPr="00105FF2" w:rsidRDefault="00F51CD2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Ошибка входных параметров</w:t>
            </w:r>
          </w:p>
        </w:tc>
        <w:tc>
          <w:tcPr>
            <w:tcW w:w="3276" w:type="dxa"/>
            <w:vAlign w:val="center"/>
          </w:tcPr>
          <w:p w:rsidR="00F51CD2" w:rsidRPr="00842094" w:rsidRDefault="00F51CD2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Подписка не найдена по заданному идентификатору.</w:t>
            </w:r>
          </w:p>
        </w:tc>
        <w:tc>
          <w:tcPr>
            <w:tcW w:w="2693" w:type="dxa"/>
            <w:vAlign w:val="center"/>
          </w:tcPr>
          <w:p w:rsidR="00F51CD2" w:rsidRPr="0009076A" w:rsidRDefault="00F51CD2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51CD2" w:rsidRPr="0009076A" w:rsidTr="00F51CD2">
        <w:tc>
          <w:tcPr>
            <w:tcW w:w="534" w:type="dxa"/>
            <w:vAlign w:val="center"/>
          </w:tcPr>
          <w:p w:rsidR="00F51CD2" w:rsidRPr="00105FF2" w:rsidRDefault="00F51CD2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  <w:vAlign w:val="center"/>
          </w:tcPr>
          <w:p w:rsidR="00F51CD2" w:rsidRPr="00105FF2" w:rsidRDefault="00F51CD2" w:rsidP="00F51CD2">
            <w:pPr>
              <w:spacing w:before="120" w:after="12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50</w:t>
            </w:r>
            <w:r w:rsidRPr="00105FF2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F51CD2" w:rsidRPr="00105FF2" w:rsidRDefault="00F51CD2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Внутрення ошибка сервера</w:t>
            </w:r>
          </w:p>
        </w:tc>
        <w:tc>
          <w:tcPr>
            <w:tcW w:w="3276" w:type="dxa"/>
            <w:vAlign w:val="center"/>
          </w:tcPr>
          <w:p w:rsidR="00F51CD2" w:rsidRPr="00105FF2" w:rsidRDefault="00F51CD2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 w:rsidRPr="00842094">
              <w:rPr>
                <w:sz w:val="20"/>
                <w:szCs w:val="20"/>
              </w:rPr>
              <w:t xml:space="preserve">Неопределенная ошибка, относящаяся к разряду </w:t>
            </w:r>
            <w:proofErr w:type="gramStart"/>
            <w:r w:rsidRPr="00842094">
              <w:rPr>
                <w:sz w:val="20"/>
                <w:szCs w:val="20"/>
              </w:rPr>
              <w:t>внутренних</w:t>
            </w:r>
            <w:proofErr w:type="gramEnd"/>
            <w:r w:rsidRPr="00842094">
              <w:rPr>
                <w:sz w:val="20"/>
                <w:szCs w:val="20"/>
              </w:rPr>
              <w:t>.</w:t>
            </w:r>
          </w:p>
        </w:tc>
        <w:tc>
          <w:tcPr>
            <w:tcW w:w="2693" w:type="dxa"/>
            <w:vAlign w:val="center"/>
          </w:tcPr>
          <w:p w:rsidR="00F51CD2" w:rsidRPr="0009076A" w:rsidRDefault="00F51CD2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F51CD2" w:rsidRDefault="00F51CD2" w:rsidP="00F51CD2">
      <w:pPr>
        <w:pStyle w:val="32"/>
      </w:pPr>
      <w:bookmarkStart w:id="38" w:name="_Toc377054466"/>
      <w:r>
        <w:t>Контрольные примеры</w:t>
      </w:r>
      <w:bookmarkEnd w:id="38"/>
    </w:p>
    <w:p w:rsidR="00F51CD2" w:rsidRDefault="00F51CD2" w:rsidP="00F51CD2">
      <w:pPr>
        <w:pStyle w:val="af7"/>
        <w:rPr>
          <w:b/>
        </w:rPr>
      </w:pPr>
      <w:r w:rsidRPr="00916933">
        <w:rPr>
          <w:b/>
        </w:rPr>
        <w:t>Запрос</w:t>
      </w:r>
      <w:r w:rsidRPr="006A5E56">
        <w:t xml:space="preserve"> </w:t>
      </w:r>
      <w:r>
        <w:rPr>
          <w:b/>
        </w:rPr>
        <w:t>на п</w:t>
      </w:r>
      <w:r w:rsidRPr="006A5E56">
        <w:rPr>
          <w:b/>
        </w:rPr>
        <w:t xml:space="preserve">олучение информации о </w:t>
      </w:r>
      <w:r>
        <w:rPr>
          <w:b/>
        </w:rPr>
        <w:t>подпис</w:t>
      </w:r>
      <w:r w:rsidRPr="006A5E56">
        <w:rPr>
          <w:b/>
        </w:rPr>
        <w:t>к</w:t>
      </w:r>
      <w:r>
        <w:rPr>
          <w:b/>
        </w:rPr>
        <w:t>е</w:t>
      </w:r>
      <w:r w:rsidRPr="006A5E56">
        <w:rPr>
          <w:b/>
        </w:rPr>
        <w:t xml:space="preserve"> регулярного пополнения</w:t>
      </w:r>
      <w:r>
        <w:rPr>
          <w:b/>
        </w:rPr>
        <w:t>:</w:t>
      </w:r>
    </w:p>
    <w:p w:rsidR="00F51CD2" w:rsidRPr="00B77388" w:rsidRDefault="00F51CD2" w:rsidP="00F51CD2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F51CD2" w:rsidRPr="00917D25" w:rsidTr="00F51CD2">
        <w:tc>
          <w:tcPr>
            <w:tcW w:w="9604" w:type="dxa"/>
            <w:shd w:val="clear" w:color="auto" w:fill="F2F2F2"/>
          </w:tcPr>
          <w:p w:rsidR="00F51CD2" w:rsidRPr="00EC048E" w:rsidRDefault="00F51CD2" w:rsidP="00F51CD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proofErr w:type="gramStart"/>
            <w:r w:rsidRPr="00EC048E">
              <w:rPr>
                <w:i/>
                <w:sz w:val="20"/>
                <w:szCs w:val="20"/>
                <w:lang w:val="en-US"/>
              </w:rPr>
              <w:t>&lt;?xml</w:t>
            </w:r>
            <w:proofErr w:type="gramEnd"/>
            <w:r w:rsidRPr="00EC048E">
              <w:rPr>
                <w:i/>
                <w:sz w:val="20"/>
                <w:szCs w:val="20"/>
                <w:lang w:val="en-US"/>
              </w:rPr>
              <w:t xml:space="preserve"> version="1.0" encoding="UTF-8"?&gt;</w:t>
            </w:r>
          </w:p>
          <w:p w:rsidR="00F51CD2" w:rsidRPr="00F51CD2" w:rsidRDefault="00F51CD2" w:rsidP="00F51CD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xmlns:soap="http://soap.acquiropay.partner.web.processor.ecafe.axetta.ru/"&gt;</w:t>
            </w:r>
          </w:p>
          <w:p w:rsidR="00F51CD2" w:rsidRPr="00F51CD2" w:rsidRDefault="00F51CD2" w:rsidP="00F51CD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F51CD2" w:rsidRPr="00F51CD2" w:rsidRDefault="00F51CD2" w:rsidP="00F51CD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F51CD2" w:rsidRPr="00F51CD2" w:rsidRDefault="00F51CD2" w:rsidP="00F51CD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lastRenderedPageBreak/>
              <w:t xml:space="preserve">      &lt;soap:regularPaymentReadSubscription&gt;</w:t>
            </w:r>
          </w:p>
          <w:p w:rsidR="00F51CD2" w:rsidRPr="00F51CD2" w:rsidRDefault="00F51CD2" w:rsidP="00F51CD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      &lt;regularPaymentSubscriptionID&gt;802&lt;/regularPaymentSubscriptionID&gt;</w:t>
            </w:r>
          </w:p>
          <w:p w:rsidR="00F51CD2" w:rsidRPr="00F51CD2" w:rsidRDefault="00F51CD2" w:rsidP="00F51CD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   &lt;/soap:regularPaymentReadSubscription&gt;</w:t>
            </w:r>
          </w:p>
          <w:p w:rsidR="00F51CD2" w:rsidRPr="00F51CD2" w:rsidRDefault="00F51CD2" w:rsidP="00F51CD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F51CD2" w:rsidRPr="00F6672C" w:rsidRDefault="00F51CD2" w:rsidP="00F51CD2">
            <w:pPr>
              <w:spacing w:line="240" w:lineRule="auto"/>
              <w:jc w:val="left"/>
              <w:rPr>
                <w:i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F51CD2" w:rsidRPr="00112080" w:rsidRDefault="00F51CD2" w:rsidP="00F51CD2">
      <w:pPr>
        <w:pStyle w:val="af7"/>
        <w:ind w:firstLine="0"/>
        <w:rPr>
          <w:b/>
          <w:color w:val="A6A6A6"/>
          <w:sz w:val="20"/>
          <w:szCs w:val="20"/>
          <w:lang w:val="en-US"/>
        </w:rPr>
      </w:pPr>
    </w:p>
    <w:p w:rsidR="00F51CD2" w:rsidRDefault="00F51CD2" w:rsidP="00F51CD2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F51CD2" w:rsidRPr="00B77388" w:rsidRDefault="00F51CD2" w:rsidP="00F51CD2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F51CD2" w:rsidRPr="00F0414B" w:rsidTr="00F51CD2">
        <w:tc>
          <w:tcPr>
            <w:tcW w:w="9604" w:type="dxa"/>
            <w:shd w:val="clear" w:color="auto" w:fill="F2F2F2"/>
          </w:tcPr>
          <w:p w:rsidR="00F51CD2" w:rsidRPr="00105FF2" w:rsidRDefault="00F51CD2" w:rsidP="00F51CD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proofErr w:type="gramStart"/>
            <w:r w:rsidRPr="00105FF2">
              <w:rPr>
                <w:i/>
                <w:sz w:val="20"/>
                <w:szCs w:val="20"/>
                <w:lang w:val="en-US"/>
              </w:rPr>
              <w:t>&lt;?xml</w:t>
            </w:r>
            <w:proofErr w:type="gramEnd"/>
            <w:r w:rsidRPr="00105FF2">
              <w:rPr>
                <w:i/>
                <w:sz w:val="20"/>
                <w:szCs w:val="20"/>
                <w:lang w:val="en-US"/>
              </w:rPr>
              <w:t xml:space="preserve"> version="1.0" encoding="UTF-8"?&gt;</w:t>
            </w:r>
          </w:p>
          <w:p w:rsidR="00F51CD2" w:rsidRPr="00F51CD2" w:rsidRDefault="00F51CD2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F51CD2" w:rsidRPr="00F51CD2" w:rsidRDefault="00F51CD2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F51CD2" w:rsidRPr="00F51CD2" w:rsidRDefault="00F51CD2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   &lt;ns2:readRegularPaymentSubscriptionResponse xmlns:ns2="http://soap.acquiropay.partner.web.processor.ecafe.axetta.ru/"&gt;</w:t>
            </w:r>
          </w:p>
          <w:p w:rsidR="00F51CD2" w:rsidRPr="00F51CD2" w:rsidRDefault="00F51CD2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F51CD2" w:rsidRPr="00F51CD2" w:rsidRDefault="00F51CD2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         &lt;ErrorCode&gt;0&lt;/ErrorCode&gt;</w:t>
            </w:r>
          </w:p>
          <w:p w:rsidR="00F51CD2" w:rsidRPr="00F51CD2" w:rsidRDefault="00F51CD2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         &lt;SubscriptionInfo&gt;</w:t>
            </w:r>
          </w:p>
          <w:p w:rsidR="00F51CD2" w:rsidRPr="00F51CD2" w:rsidRDefault="00F51CD2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            &lt;ClientID&gt;111-111-11&lt;/ClientID&gt;</w:t>
            </w:r>
          </w:p>
          <w:p w:rsidR="00F51CD2" w:rsidRPr="00F51CD2" w:rsidRDefault="00F51CD2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            &lt;ClientIDType&gt;1&lt;/ClientIDType&gt;</w:t>
            </w:r>
          </w:p>
          <w:p w:rsidR="00F51CD2" w:rsidRPr="00F51CD2" w:rsidRDefault="00F51CD2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            &lt;ContractID&gt;00600023&lt;/ContractID&gt;</w:t>
            </w:r>
          </w:p>
          <w:p w:rsidR="00F51CD2" w:rsidRPr="00F51CD2" w:rsidRDefault="00F51CD2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            &lt;LowerLimitAmount&gt;20000&lt;/LowerLimitAmount&gt;</w:t>
            </w:r>
          </w:p>
          <w:p w:rsidR="00F51CD2" w:rsidRPr="00F51CD2" w:rsidRDefault="00F51CD2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            &lt;PaymentAmount&gt;10000&lt;/PaymentAmount&gt;</w:t>
            </w:r>
          </w:p>
          <w:p w:rsidR="00F51CD2" w:rsidRPr="00F51CD2" w:rsidRDefault="00F51CD2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            &lt;Currency&gt;643&lt;/Currency&gt;</w:t>
            </w:r>
          </w:p>
          <w:p w:rsidR="00F51CD2" w:rsidRPr="00F51CD2" w:rsidRDefault="00F51CD2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            &lt;SubscriptionPeriodOfValidity&gt;5&lt;/SubscriptionPeriodOfValidity&gt;</w:t>
            </w:r>
          </w:p>
          <w:p w:rsidR="00F51CD2" w:rsidRPr="00F51CD2" w:rsidRDefault="00F51CD2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            &lt;RegistrationDate&gt;2013-10-15T18:05:50+04:00&lt;/RegistrationDate&gt;</w:t>
            </w:r>
          </w:p>
          <w:p w:rsidR="00F51CD2" w:rsidRPr="00F51CD2" w:rsidRDefault="00F51CD2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            &lt;ValidityDate&gt;2014-03-15T19:05:38.987+04:00&lt;/ValidityDate&gt;</w:t>
            </w:r>
          </w:p>
          <w:p w:rsidR="00F51CD2" w:rsidRPr="00F51CD2" w:rsidRDefault="00F51CD2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         &lt;/SubscriptionInfo&gt;</w:t>
            </w:r>
          </w:p>
          <w:p w:rsidR="00F51CD2" w:rsidRPr="00F51CD2" w:rsidRDefault="00F51CD2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F51CD2" w:rsidRPr="00F51CD2" w:rsidRDefault="00F51CD2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   &lt;/ns2:readRegularPaymentSubscriptionResponse&gt;</w:t>
            </w:r>
          </w:p>
          <w:p w:rsidR="00F51CD2" w:rsidRPr="00F51CD2" w:rsidRDefault="00F51CD2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F51CD2" w:rsidRPr="00F51CD2" w:rsidRDefault="00F51CD2" w:rsidP="00F51CD2">
            <w:pPr>
              <w:spacing w:line="240" w:lineRule="auto"/>
              <w:rPr>
                <w:rFonts w:asciiTheme="minorHAnsi" w:hAnsiTheme="minorHAnsi" w:cs="Courier New"/>
                <w:sz w:val="20"/>
                <w:szCs w:val="20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F51CD2" w:rsidRDefault="00F51CD2" w:rsidP="00F51CD2">
      <w:pPr>
        <w:pStyle w:val="af7"/>
        <w:rPr>
          <w:b/>
          <w:color w:val="A6A6A6"/>
          <w:lang w:val="en-US"/>
        </w:rPr>
      </w:pPr>
    </w:p>
    <w:p w:rsidR="00F51CD2" w:rsidRDefault="000738A2" w:rsidP="000738A2">
      <w:pPr>
        <w:pStyle w:val="23"/>
      </w:pPr>
      <w:bookmarkStart w:id="39" w:name="_Toc377054467"/>
      <w:r>
        <w:t>Операция «Получение списка подписок вместе с информацией по ним»</w:t>
      </w:r>
      <w:bookmarkEnd w:id="39"/>
    </w:p>
    <w:p w:rsidR="000738A2" w:rsidRDefault="000738A2" w:rsidP="000738A2">
      <w:pPr>
        <w:pStyle w:val="32"/>
      </w:pPr>
      <w:bookmarkStart w:id="40" w:name="_Toc377054468"/>
      <w:r>
        <w:t>Общие сведения</w:t>
      </w:r>
      <w:bookmarkEnd w:id="4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0738A2" w:rsidRPr="0009076A" w:rsidTr="00D27E62">
        <w:tc>
          <w:tcPr>
            <w:tcW w:w="2943" w:type="dxa"/>
          </w:tcPr>
          <w:p w:rsidR="000738A2" w:rsidRPr="0009076A" w:rsidRDefault="000738A2" w:rsidP="00D27E62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0738A2" w:rsidRPr="00025D1D" w:rsidRDefault="000738A2" w:rsidP="00D27E62">
            <w:pPr>
              <w:pStyle w:val="af7"/>
              <w:ind w:firstLine="0"/>
              <w:rPr>
                <w:lang w:val="en-US"/>
              </w:rPr>
            </w:pPr>
            <w:r w:rsidRPr="00E4152A">
              <w:t>regularPaymentReadSubscriptionListWithInfo</w:t>
            </w:r>
          </w:p>
        </w:tc>
      </w:tr>
      <w:tr w:rsidR="000738A2" w:rsidRPr="0009076A" w:rsidTr="00D27E62">
        <w:tc>
          <w:tcPr>
            <w:tcW w:w="2943" w:type="dxa"/>
          </w:tcPr>
          <w:p w:rsidR="000738A2" w:rsidRPr="0009076A" w:rsidRDefault="000738A2" w:rsidP="00D27E62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0738A2" w:rsidRPr="0009076A" w:rsidRDefault="000738A2" w:rsidP="00D27E62">
            <w:r w:rsidRPr="000738A2">
              <w:t>Получение списка подписок вместе с информацией по ним</w:t>
            </w:r>
          </w:p>
        </w:tc>
      </w:tr>
      <w:tr w:rsidR="000738A2" w:rsidRPr="0009076A" w:rsidTr="00D27E62">
        <w:tc>
          <w:tcPr>
            <w:tcW w:w="2943" w:type="dxa"/>
          </w:tcPr>
          <w:p w:rsidR="000738A2" w:rsidRPr="0009076A" w:rsidRDefault="000738A2" w:rsidP="00D27E62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0738A2" w:rsidRPr="00736E9F" w:rsidRDefault="000738A2" w:rsidP="00D27E62">
            <w:r>
              <w:t>Метод позволяет получить список подписок данного клиента вместе с полной информацией по ним.</w:t>
            </w:r>
          </w:p>
        </w:tc>
      </w:tr>
    </w:tbl>
    <w:p w:rsidR="000738A2" w:rsidRDefault="000738A2" w:rsidP="000738A2">
      <w:pPr>
        <w:pStyle w:val="32"/>
      </w:pPr>
      <w:bookmarkStart w:id="41" w:name="_Toc377054469"/>
      <w:r>
        <w:t>Описание входных параметров</w:t>
      </w:r>
      <w:bookmarkEnd w:id="4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738A2" w:rsidRPr="0009076A" w:rsidTr="00D27E62">
        <w:tc>
          <w:tcPr>
            <w:tcW w:w="534" w:type="dxa"/>
            <w:vAlign w:val="center"/>
          </w:tcPr>
          <w:p w:rsidR="000738A2" w:rsidRPr="0009076A" w:rsidRDefault="000738A2" w:rsidP="00D27E6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738A2" w:rsidRPr="0009076A" w:rsidRDefault="000738A2" w:rsidP="00D27E62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738A2" w:rsidRPr="0009076A" w:rsidRDefault="000738A2" w:rsidP="00D27E62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738A2" w:rsidRPr="0009076A" w:rsidRDefault="000738A2" w:rsidP="00D27E62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738A2" w:rsidRPr="0009076A" w:rsidRDefault="000738A2" w:rsidP="00D27E62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738A2" w:rsidRPr="0009076A" w:rsidRDefault="000738A2" w:rsidP="00D27E62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738A2" w:rsidRPr="0009076A" w:rsidTr="00D27E62">
        <w:tc>
          <w:tcPr>
            <w:tcW w:w="534" w:type="dxa"/>
            <w:vAlign w:val="center"/>
          </w:tcPr>
          <w:p w:rsidR="000738A2" w:rsidRPr="0009076A" w:rsidRDefault="000738A2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738A2" w:rsidRPr="0009076A" w:rsidRDefault="000738A2" w:rsidP="00D27E62">
            <w:pPr>
              <w:pStyle w:val="affff1"/>
              <w:ind w:left="0"/>
              <w:rPr>
                <w:sz w:val="20"/>
                <w:szCs w:val="20"/>
              </w:rPr>
            </w:pPr>
            <w:r w:rsidRPr="0038670F">
              <w:rPr>
                <w:sz w:val="20"/>
                <w:szCs w:val="20"/>
                <w:lang w:val="en-US"/>
              </w:rPr>
              <w:t>clientID</w:t>
            </w:r>
          </w:p>
        </w:tc>
        <w:tc>
          <w:tcPr>
            <w:tcW w:w="1903" w:type="dxa"/>
          </w:tcPr>
          <w:p w:rsidR="000738A2" w:rsidRPr="0038670F" w:rsidRDefault="000738A2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Идентификатор клиента: номер мобильного телефона </w:t>
            </w:r>
            <w:r w:rsidRPr="0038670F">
              <w:rPr>
                <w:sz w:val="20"/>
                <w:szCs w:val="20"/>
              </w:rPr>
              <w:t xml:space="preserve">или </w:t>
            </w:r>
            <w:r>
              <w:rPr>
                <w:sz w:val="20"/>
                <w:szCs w:val="20"/>
              </w:rPr>
              <w:t>СНИЛС</w:t>
            </w:r>
          </w:p>
        </w:tc>
        <w:tc>
          <w:tcPr>
            <w:tcW w:w="1965" w:type="dxa"/>
          </w:tcPr>
          <w:p w:rsidR="000738A2" w:rsidRPr="0009076A" w:rsidRDefault="000738A2" w:rsidP="00D27E6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738A2" w:rsidRPr="00025D1D" w:rsidRDefault="000738A2" w:rsidP="00D27E6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0738A2" w:rsidRPr="00C10630" w:rsidRDefault="000738A2" w:rsidP="00D27E6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738A2" w:rsidRPr="0009076A" w:rsidTr="00D27E62">
        <w:tc>
          <w:tcPr>
            <w:tcW w:w="534" w:type="dxa"/>
            <w:vAlign w:val="center"/>
          </w:tcPr>
          <w:p w:rsidR="000738A2" w:rsidRPr="0038670F" w:rsidRDefault="000738A2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lastRenderedPageBreak/>
              <w:t>2</w:t>
            </w:r>
          </w:p>
        </w:tc>
        <w:tc>
          <w:tcPr>
            <w:tcW w:w="2050" w:type="dxa"/>
          </w:tcPr>
          <w:p w:rsidR="000738A2" w:rsidRPr="0038670F" w:rsidRDefault="000738A2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38670F">
              <w:rPr>
                <w:sz w:val="20"/>
                <w:szCs w:val="20"/>
                <w:lang w:val="en-US"/>
              </w:rPr>
              <w:t>clientIDType</w:t>
            </w:r>
          </w:p>
        </w:tc>
        <w:tc>
          <w:tcPr>
            <w:tcW w:w="1903" w:type="dxa"/>
          </w:tcPr>
          <w:p w:rsidR="000738A2" w:rsidRDefault="007568C8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</w:t>
            </w:r>
            <w:r w:rsidR="000738A2" w:rsidRPr="0038670F">
              <w:rPr>
                <w:sz w:val="20"/>
                <w:szCs w:val="20"/>
              </w:rPr>
              <w:t>ип уни</w:t>
            </w:r>
            <w:r w:rsidR="000738A2">
              <w:rPr>
                <w:sz w:val="20"/>
                <w:szCs w:val="20"/>
              </w:rPr>
              <w:t>кального идентификатора клиента</w:t>
            </w:r>
          </w:p>
        </w:tc>
        <w:tc>
          <w:tcPr>
            <w:tcW w:w="1965" w:type="dxa"/>
          </w:tcPr>
          <w:p w:rsidR="000738A2" w:rsidRPr="0009076A" w:rsidRDefault="000738A2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738A2" w:rsidRPr="0038670F" w:rsidRDefault="000738A2" w:rsidP="00D27E62">
            <w:pPr>
              <w:pStyle w:val="affff1"/>
              <w:ind w:left="0"/>
              <w:rPr>
                <w:sz w:val="20"/>
                <w:szCs w:val="20"/>
              </w:rPr>
            </w:pPr>
            <w:r w:rsidRPr="0097435C">
              <w:rPr>
                <w:sz w:val="20"/>
                <w:szCs w:val="20"/>
              </w:rPr>
              <w:t>xs:int</w:t>
            </w:r>
          </w:p>
        </w:tc>
        <w:tc>
          <w:tcPr>
            <w:tcW w:w="1989" w:type="dxa"/>
          </w:tcPr>
          <w:p w:rsidR="000738A2" w:rsidRPr="00C10630" w:rsidRDefault="000738A2" w:rsidP="00D27E62">
            <w:pPr>
              <w:pStyle w:val="affff1"/>
              <w:ind w:left="0"/>
              <w:rPr>
                <w:sz w:val="20"/>
                <w:szCs w:val="20"/>
              </w:rPr>
            </w:pPr>
            <w:r w:rsidRPr="0038670F">
              <w:rPr>
                <w:sz w:val="20"/>
                <w:szCs w:val="20"/>
              </w:rPr>
              <w:t>1- СНИЛС</w:t>
            </w:r>
            <w:r>
              <w:rPr>
                <w:sz w:val="20"/>
                <w:szCs w:val="20"/>
              </w:rPr>
              <w:t>, 2 – номер мобильного телефона</w:t>
            </w:r>
          </w:p>
        </w:tc>
      </w:tr>
    </w:tbl>
    <w:p w:rsidR="000738A2" w:rsidRDefault="000738A2" w:rsidP="000738A2">
      <w:pPr>
        <w:pStyle w:val="32"/>
      </w:pPr>
      <w:bookmarkStart w:id="42" w:name="_Toc377054470"/>
      <w:r>
        <w:t>Описание выходных параметров</w:t>
      </w:r>
      <w:bookmarkEnd w:id="4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738A2" w:rsidRPr="0009076A" w:rsidTr="00D27E62">
        <w:tc>
          <w:tcPr>
            <w:tcW w:w="534" w:type="dxa"/>
            <w:vAlign w:val="center"/>
          </w:tcPr>
          <w:p w:rsidR="000738A2" w:rsidRPr="0009076A" w:rsidRDefault="000738A2" w:rsidP="00D27E6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738A2" w:rsidRPr="0009076A" w:rsidRDefault="000738A2" w:rsidP="00D27E62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738A2" w:rsidRPr="0009076A" w:rsidRDefault="000738A2" w:rsidP="00D27E62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738A2" w:rsidRPr="0009076A" w:rsidRDefault="000738A2" w:rsidP="00D27E62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738A2" w:rsidRPr="0009076A" w:rsidRDefault="000738A2" w:rsidP="00D27E62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738A2" w:rsidRPr="0009076A" w:rsidRDefault="000738A2" w:rsidP="00D27E62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738A2" w:rsidRPr="0009076A" w:rsidTr="00D27E62">
        <w:tc>
          <w:tcPr>
            <w:tcW w:w="534" w:type="dxa"/>
            <w:vAlign w:val="center"/>
          </w:tcPr>
          <w:p w:rsidR="000738A2" w:rsidRDefault="000738A2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0738A2" w:rsidRPr="00B92244" w:rsidRDefault="000738A2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738A2">
              <w:rPr>
                <w:sz w:val="20"/>
                <w:szCs w:val="20"/>
                <w:lang w:val="en-US"/>
              </w:rPr>
              <w:t>RegularPaymentSubscriptionList</w:t>
            </w:r>
          </w:p>
        </w:tc>
        <w:tc>
          <w:tcPr>
            <w:tcW w:w="1903" w:type="dxa"/>
          </w:tcPr>
          <w:p w:rsidR="000738A2" w:rsidRDefault="000738A2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элементов </w:t>
            </w:r>
            <w:r w:rsidRPr="00B92244">
              <w:rPr>
                <w:sz w:val="20"/>
                <w:szCs w:val="20"/>
                <w:lang w:val="en-US"/>
              </w:rPr>
              <w:t>SubscriptionInfo</w:t>
            </w:r>
          </w:p>
        </w:tc>
        <w:tc>
          <w:tcPr>
            <w:tcW w:w="1965" w:type="dxa"/>
          </w:tcPr>
          <w:p w:rsidR="000738A2" w:rsidRDefault="000738A2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738A2" w:rsidRPr="00B92244" w:rsidRDefault="000738A2" w:rsidP="00D27E62">
            <w:pPr>
              <w:pStyle w:val="affff1"/>
              <w:ind w:left="0"/>
              <w:rPr>
                <w:sz w:val="20"/>
                <w:szCs w:val="20"/>
              </w:rPr>
            </w:pPr>
            <w:r w:rsidRPr="00B92244">
              <w:rPr>
                <w:sz w:val="20"/>
                <w:szCs w:val="20"/>
              </w:rPr>
              <w:t>tns:</w:t>
            </w:r>
            <w:r w:rsidRPr="000738A2">
              <w:rPr>
                <w:sz w:val="20"/>
                <w:szCs w:val="20"/>
                <w:lang w:val="en-US"/>
              </w:rPr>
              <w:t xml:space="preserve"> RegularPaymentSubscriptionList</w:t>
            </w:r>
          </w:p>
        </w:tc>
        <w:tc>
          <w:tcPr>
            <w:tcW w:w="1989" w:type="dxa"/>
            <w:vAlign w:val="center"/>
          </w:tcPr>
          <w:p w:rsidR="000738A2" w:rsidRPr="004873D0" w:rsidRDefault="000738A2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738A2" w:rsidRPr="0009076A" w:rsidTr="00D27E62">
        <w:tc>
          <w:tcPr>
            <w:tcW w:w="534" w:type="dxa"/>
            <w:vAlign w:val="center"/>
          </w:tcPr>
          <w:p w:rsidR="000738A2" w:rsidRDefault="000738A2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0738A2" w:rsidRPr="004873D0" w:rsidRDefault="000738A2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92244">
              <w:rPr>
                <w:sz w:val="20"/>
                <w:szCs w:val="20"/>
                <w:lang w:val="en-US"/>
              </w:rPr>
              <w:t>SubscriptionInfo</w:t>
            </w:r>
          </w:p>
        </w:tc>
        <w:tc>
          <w:tcPr>
            <w:tcW w:w="1903" w:type="dxa"/>
          </w:tcPr>
          <w:p w:rsidR="000738A2" w:rsidRDefault="000738A2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Элемент, содержащий описание подписки</w:t>
            </w:r>
          </w:p>
        </w:tc>
        <w:tc>
          <w:tcPr>
            <w:tcW w:w="1965" w:type="dxa"/>
          </w:tcPr>
          <w:p w:rsidR="000738A2" w:rsidRDefault="000738A2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738A2" w:rsidRPr="004873D0" w:rsidRDefault="000738A2" w:rsidP="00D27E62">
            <w:pPr>
              <w:pStyle w:val="affff1"/>
              <w:ind w:left="0"/>
              <w:rPr>
                <w:sz w:val="20"/>
                <w:szCs w:val="20"/>
              </w:rPr>
            </w:pPr>
            <w:r w:rsidRPr="00B92244">
              <w:rPr>
                <w:sz w:val="20"/>
                <w:szCs w:val="20"/>
              </w:rPr>
              <w:t>tns:SubscriptionInfo</w:t>
            </w:r>
          </w:p>
        </w:tc>
        <w:tc>
          <w:tcPr>
            <w:tcW w:w="1989" w:type="dxa"/>
            <w:vAlign w:val="center"/>
          </w:tcPr>
          <w:p w:rsidR="000738A2" w:rsidRPr="004873D0" w:rsidRDefault="000738A2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738A2" w:rsidRPr="0009076A" w:rsidTr="00D27E62">
        <w:tc>
          <w:tcPr>
            <w:tcW w:w="534" w:type="dxa"/>
            <w:vAlign w:val="center"/>
          </w:tcPr>
          <w:p w:rsidR="000738A2" w:rsidRPr="0009076A" w:rsidRDefault="000738A2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0738A2" w:rsidRPr="0009076A" w:rsidRDefault="004A157D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="000738A2" w:rsidRPr="004873D0">
              <w:rPr>
                <w:sz w:val="20"/>
                <w:szCs w:val="20"/>
                <w:lang w:val="en-US"/>
              </w:rPr>
              <w:t>rrorCode</w:t>
            </w:r>
          </w:p>
        </w:tc>
        <w:tc>
          <w:tcPr>
            <w:tcW w:w="1903" w:type="dxa"/>
          </w:tcPr>
          <w:p w:rsidR="000738A2" w:rsidRPr="004873D0" w:rsidRDefault="007568C8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="000738A2">
              <w:rPr>
                <w:sz w:val="20"/>
                <w:szCs w:val="20"/>
              </w:rPr>
              <w:t>од ответа</w:t>
            </w:r>
          </w:p>
        </w:tc>
        <w:tc>
          <w:tcPr>
            <w:tcW w:w="1965" w:type="dxa"/>
          </w:tcPr>
          <w:p w:rsidR="000738A2" w:rsidRPr="00C10630" w:rsidRDefault="000738A2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738A2" w:rsidRPr="004873D0" w:rsidRDefault="000738A2" w:rsidP="00D27E62">
            <w:pPr>
              <w:pStyle w:val="affff1"/>
              <w:ind w:left="0"/>
              <w:rPr>
                <w:sz w:val="20"/>
                <w:szCs w:val="20"/>
              </w:rPr>
            </w:pPr>
            <w:r w:rsidRPr="004873D0">
              <w:rPr>
                <w:sz w:val="20"/>
                <w:szCs w:val="20"/>
              </w:rPr>
              <w:t>xs:int</w:t>
            </w:r>
          </w:p>
        </w:tc>
        <w:tc>
          <w:tcPr>
            <w:tcW w:w="1989" w:type="dxa"/>
            <w:vAlign w:val="center"/>
          </w:tcPr>
          <w:p w:rsidR="000738A2" w:rsidRPr="0009076A" w:rsidRDefault="000738A2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4873D0">
              <w:rPr>
                <w:sz w:val="20"/>
                <w:szCs w:val="20"/>
              </w:rPr>
              <w:t>0 – если ошибки нет</w:t>
            </w:r>
          </w:p>
        </w:tc>
      </w:tr>
      <w:tr w:rsidR="000738A2" w:rsidRPr="0009076A" w:rsidTr="00D27E62">
        <w:tc>
          <w:tcPr>
            <w:tcW w:w="534" w:type="dxa"/>
            <w:vAlign w:val="center"/>
          </w:tcPr>
          <w:p w:rsidR="000738A2" w:rsidRPr="0009076A" w:rsidRDefault="000738A2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4</w:t>
            </w:r>
          </w:p>
        </w:tc>
        <w:tc>
          <w:tcPr>
            <w:tcW w:w="2050" w:type="dxa"/>
          </w:tcPr>
          <w:p w:rsidR="000738A2" w:rsidRPr="0009076A" w:rsidRDefault="004A157D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="000738A2" w:rsidRPr="0078369F">
              <w:rPr>
                <w:sz w:val="20"/>
                <w:szCs w:val="20"/>
                <w:lang w:val="en-US"/>
              </w:rPr>
              <w:t>rrorDesc</w:t>
            </w:r>
          </w:p>
        </w:tc>
        <w:tc>
          <w:tcPr>
            <w:tcW w:w="1903" w:type="dxa"/>
          </w:tcPr>
          <w:p w:rsidR="000738A2" w:rsidRPr="0078369F" w:rsidRDefault="007568C8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</w:t>
            </w:r>
            <w:r w:rsidR="000738A2">
              <w:rPr>
                <w:sz w:val="20"/>
                <w:szCs w:val="20"/>
                <w:lang w:val="en-US"/>
              </w:rPr>
              <w:t>писание ошибки</w:t>
            </w:r>
          </w:p>
        </w:tc>
        <w:tc>
          <w:tcPr>
            <w:tcW w:w="1965" w:type="dxa"/>
          </w:tcPr>
          <w:p w:rsidR="000738A2" w:rsidRPr="0078369F" w:rsidRDefault="000738A2" w:rsidP="00D27E62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0738A2" w:rsidRPr="0009076A" w:rsidRDefault="000738A2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738A2" w:rsidRPr="0009076A" w:rsidRDefault="000738A2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8369F">
              <w:rPr>
                <w:sz w:val="20"/>
                <w:szCs w:val="20"/>
              </w:rPr>
              <w:t>Если ошибок нет, не приходит</w:t>
            </w:r>
            <w:r>
              <w:rPr>
                <w:sz w:val="20"/>
                <w:szCs w:val="20"/>
              </w:rPr>
              <w:t>.</w:t>
            </w:r>
          </w:p>
        </w:tc>
      </w:tr>
    </w:tbl>
    <w:p w:rsidR="000738A2" w:rsidRDefault="005808B5" w:rsidP="000738A2">
      <w:pPr>
        <w:pStyle w:val="af7"/>
      </w:pPr>
      <w:r>
        <w:t xml:space="preserve">Описание элемента </w:t>
      </w:r>
      <w:r w:rsidRPr="005808B5">
        <w:rPr>
          <w:b/>
          <w:lang w:val="en-US"/>
        </w:rPr>
        <w:t>SubscriptionInfo</w:t>
      </w:r>
      <w:r>
        <w:rPr>
          <w:b/>
        </w:rPr>
        <w:t xml:space="preserve"> </w:t>
      </w:r>
      <w:r>
        <w:t>аналогично пункту 2.5.3.</w:t>
      </w:r>
    </w:p>
    <w:p w:rsidR="005808B5" w:rsidRDefault="005808B5" w:rsidP="005808B5">
      <w:pPr>
        <w:pStyle w:val="32"/>
      </w:pPr>
      <w:bookmarkStart w:id="43" w:name="_Toc377054471"/>
      <w:r>
        <w:t>Ошибки</w:t>
      </w:r>
      <w:bookmarkEnd w:id="43"/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808B5" w:rsidRPr="0009076A" w:rsidTr="00D27E62">
        <w:tc>
          <w:tcPr>
            <w:tcW w:w="534" w:type="dxa"/>
            <w:vAlign w:val="center"/>
          </w:tcPr>
          <w:p w:rsidR="005808B5" w:rsidRPr="0009076A" w:rsidRDefault="005808B5" w:rsidP="00D27E6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808B5" w:rsidRPr="0009076A" w:rsidRDefault="005808B5" w:rsidP="00D27E62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808B5" w:rsidRPr="0009076A" w:rsidRDefault="005808B5" w:rsidP="00D27E62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808B5" w:rsidRPr="0009076A" w:rsidRDefault="005808B5" w:rsidP="00D27E62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808B5" w:rsidRPr="0009076A" w:rsidRDefault="005808B5" w:rsidP="00D27E62">
            <w:pPr>
              <w:pStyle w:val="a9"/>
            </w:pPr>
            <w:r w:rsidRPr="0009076A">
              <w:t>Комментарий</w:t>
            </w:r>
          </w:p>
        </w:tc>
      </w:tr>
      <w:tr w:rsidR="005808B5" w:rsidRPr="0009076A" w:rsidTr="00D27E62">
        <w:tc>
          <w:tcPr>
            <w:tcW w:w="534" w:type="dxa"/>
            <w:vAlign w:val="center"/>
          </w:tcPr>
          <w:p w:rsidR="005808B5" w:rsidRPr="00105FF2" w:rsidRDefault="005808B5" w:rsidP="00D27E62">
            <w:pPr>
              <w:pStyle w:val="affff1"/>
              <w:ind w:left="0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808B5" w:rsidRPr="00105FF2" w:rsidRDefault="005808B5" w:rsidP="00D27E6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0</w:t>
            </w:r>
          </w:p>
        </w:tc>
        <w:tc>
          <w:tcPr>
            <w:tcW w:w="1903" w:type="dxa"/>
            <w:vAlign w:val="center"/>
          </w:tcPr>
          <w:p w:rsidR="005808B5" w:rsidRPr="00105FF2" w:rsidRDefault="005808B5" w:rsidP="00D27E6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808B5" w:rsidRPr="00105FF2" w:rsidRDefault="005808B5" w:rsidP="00D27E6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Операция завершена (запрос обработан) успешно.</w:t>
            </w:r>
          </w:p>
        </w:tc>
        <w:tc>
          <w:tcPr>
            <w:tcW w:w="2693" w:type="dxa"/>
            <w:vAlign w:val="center"/>
          </w:tcPr>
          <w:p w:rsidR="005808B5" w:rsidRPr="0009076A" w:rsidRDefault="005808B5" w:rsidP="00D27E6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808B5" w:rsidRPr="0009076A" w:rsidTr="00D27E62">
        <w:tc>
          <w:tcPr>
            <w:tcW w:w="534" w:type="dxa"/>
            <w:vAlign w:val="center"/>
          </w:tcPr>
          <w:p w:rsidR="005808B5" w:rsidRPr="005808B5" w:rsidRDefault="005808B5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808B5" w:rsidRPr="00105FF2" w:rsidRDefault="005808B5" w:rsidP="00D27E62">
            <w:pPr>
              <w:spacing w:before="120" w:after="12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50</w:t>
            </w:r>
            <w:r w:rsidRPr="00105FF2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808B5" w:rsidRPr="00105FF2" w:rsidRDefault="005808B5" w:rsidP="00D27E6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Внутрення ошибка сервера</w:t>
            </w:r>
          </w:p>
        </w:tc>
        <w:tc>
          <w:tcPr>
            <w:tcW w:w="3276" w:type="dxa"/>
            <w:vAlign w:val="center"/>
          </w:tcPr>
          <w:p w:rsidR="005808B5" w:rsidRPr="00105FF2" w:rsidRDefault="005808B5" w:rsidP="00D27E62">
            <w:pPr>
              <w:spacing w:before="120" w:after="120" w:line="240" w:lineRule="auto"/>
              <w:rPr>
                <w:sz w:val="20"/>
                <w:szCs w:val="20"/>
              </w:rPr>
            </w:pPr>
            <w:r w:rsidRPr="00842094">
              <w:rPr>
                <w:sz w:val="20"/>
                <w:szCs w:val="20"/>
              </w:rPr>
              <w:t xml:space="preserve">Неопределенная ошибка, относящаяся к разряду </w:t>
            </w:r>
            <w:proofErr w:type="gramStart"/>
            <w:r w:rsidRPr="00842094">
              <w:rPr>
                <w:sz w:val="20"/>
                <w:szCs w:val="20"/>
              </w:rPr>
              <w:t>внутренних</w:t>
            </w:r>
            <w:proofErr w:type="gramEnd"/>
            <w:r w:rsidRPr="00842094">
              <w:rPr>
                <w:sz w:val="20"/>
                <w:szCs w:val="20"/>
              </w:rPr>
              <w:t>.</w:t>
            </w:r>
          </w:p>
        </w:tc>
        <w:tc>
          <w:tcPr>
            <w:tcW w:w="2693" w:type="dxa"/>
            <w:vAlign w:val="center"/>
          </w:tcPr>
          <w:p w:rsidR="005808B5" w:rsidRPr="0009076A" w:rsidRDefault="005808B5" w:rsidP="00D27E6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808B5" w:rsidRDefault="005808B5" w:rsidP="005808B5">
      <w:pPr>
        <w:pStyle w:val="32"/>
      </w:pPr>
      <w:bookmarkStart w:id="44" w:name="_Toc377054472"/>
      <w:r>
        <w:t>Контрольные примеры</w:t>
      </w:r>
      <w:bookmarkEnd w:id="44"/>
    </w:p>
    <w:p w:rsidR="005808B5" w:rsidRDefault="005808B5" w:rsidP="005808B5">
      <w:pPr>
        <w:pStyle w:val="af7"/>
        <w:rPr>
          <w:b/>
        </w:rPr>
      </w:pPr>
      <w:r w:rsidRPr="00916933">
        <w:rPr>
          <w:b/>
        </w:rPr>
        <w:t>Запрос</w:t>
      </w:r>
      <w:r w:rsidRPr="006A5E56">
        <w:t xml:space="preserve"> </w:t>
      </w:r>
      <w:r>
        <w:rPr>
          <w:b/>
        </w:rPr>
        <w:t>на п</w:t>
      </w:r>
      <w:r w:rsidRPr="006A5E56">
        <w:rPr>
          <w:b/>
        </w:rPr>
        <w:t xml:space="preserve">олучение </w:t>
      </w:r>
      <w:r>
        <w:rPr>
          <w:b/>
        </w:rPr>
        <w:t>списка подписок вместе с информацией по ним:</w:t>
      </w:r>
    </w:p>
    <w:p w:rsidR="005808B5" w:rsidRPr="00B77388" w:rsidRDefault="005808B5" w:rsidP="005808B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808B5" w:rsidRPr="00917D25" w:rsidTr="00D27E62">
        <w:tc>
          <w:tcPr>
            <w:tcW w:w="9604" w:type="dxa"/>
            <w:shd w:val="clear" w:color="auto" w:fill="F2F2F2"/>
          </w:tcPr>
          <w:p w:rsidR="005808B5" w:rsidRPr="005808B5" w:rsidRDefault="005808B5" w:rsidP="00D27E6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proofErr w:type="gramStart"/>
            <w:r w:rsidRPr="005808B5">
              <w:rPr>
                <w:i/>
                <w:sz w:val="20"/>
                <w:szCs w:val="20"/>
                <w:lang w:val="en-US"/>
              </w:rPr>
              <w:t>&lt;?xml</w:t>
            </w:r>
            <w:proofErr w:type="gramEnd"/>
            <w:r w:rsidRPr="005808B5">
              <w:rPr>
                <w:i/>
                <w:sz w:val="20"/>
                <w:szCs w:val="20"/>
                <w:lang w:val="en-US"/>
              </w:rPr>
              <w:t xml:space="preserve"> version="1.0" encoding="UTF-8"?&gt;</w:t>
            </w:r>
          </w:p>
          <w:p w:rsidR="005808B5" w:rsidRPr="005808B5" w:rsidRDefault="005808B5" w:rsidP="005808B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xmlns:soap="http://soap.acquiropay.partner.web.processor.ecafe.axetta.ru/"&gt;</w:t>
            </w:r>
          </w:p>
          <w:p w:rsidR="005808B5" w:rsidRPr="005808B5" w:rsidRDefault="005808B5" w:rsidP="005808B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5808B5" w:rsidRPr="005808B5" w:rsidRDefault="005808B5" w:rsidP="005808B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5808B5" w:rsidRPr="005808B5" w:rsidRDefault="005808B5" w:rsidP="005808B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&lt;soap:regularPaymentReadSubscriptionListWithInfo&gt;</w:t>
            </w:r>
          </w:p>
          <w:p w:rsidR="005808B5" w:rsidRPr="005808B5" w:rsidRDefault="005808B5" w:rsidP="005808B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&lt;clientID&gt;111-111-11&lt;/clientID&gt;</w:t>
            </w:r>
          </w:p>
          <w:p w:rsidR="005808B5" w:rsidRPr="005808B5" w:rsidRDefault="005808B5" w:rsidP="005808B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&lt;clientIDType&gt;1&lt;/clientIDType&gt;</w:t>
            </w:r>
          </w:p>
          <w:p w:rsidR="005808B5" w:rsidRPr="005808B5" w:rsidRDefault="005808B5" w:rsidP="005808B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&lt;/soap:regularPaymentReadSubscriptionListWithInfo&gt;</w:t>
            </w:r>
          </w:p>
          <w:p w:rsidR="005808B5" w:rsidRPr="005808B5" w:rsidRDefault="005808B5" w:rsidP="005808B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808B5" w:rsidRPr="00F6672C" w:rsidRDefault="005808B5" w:rsidP="005808B5">
            <w:pPr>
              <w:spacing w:line="240" w:lineRule="auto"/>
              <w:jc w:val="left"/>
              <w:rPr>
                <w:i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808B5" w:rsidRPr="00112080" w:rsidRDefault="005808B5" w:rsidP="005808B5">
      <w:pPr>
        <w:pStyle w:val="af7"/>
        <w:ind w:firstLine="0"/>
        <w:rPr>
          <w:b/>
          <w:color w:val="A6A6A6"/>
          <w:sz w:val="20"/>
          <w:szCs w:val="20"/>
          <w:lang w:val="en-US"/>
        </w:rPr>
      </w:pPr>
    </w:p>
    <w:p w:rsidR="005808B5" w:rsidRDefault="005808B5" w:rsidP="005808B5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5808B5" w:rsidRPr="00B77388" w:rsidRDefault="005808B5" w:rsidP="005808B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808B5" w:rsidRPr="00F0414B" w:rsidTr="00D27E62">
        <w:tc>
          <w:tcPr>
            <w:tcW w:w="9604" w:type="dxa"/>
            <w:shd w:val="clear" w:color="auto" w:fill="F2F2F2"/>
          </w:tcPr>
          <w:p w:rsidR="005808B5" w:rsidRPr="005808B5" w:rsidRDefault="005808B5" w:rsidP="00D27E6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proofErr w:type="gramStart"/>
            <w:r w:rsidRPr="005808B5">
              <w:rPr>
                <w:i/>
                <w:sz w:val="20"/>
                <w:szCs w:val="20"/>
                <w:lang w:val="en-US"/>
              </w:rPr>
              <w:t>&lt;?xml</w:t>
            </w:r>
            <w:proofErr w:type="gramEnd"/>
            <w:r w:rsidRPr="005808B5">
              <w:rPr>
                <w:i/>
                <w:sz w:val="20"/>
                <w:szCs w:val="20"/>
                <w:lang w:val="en-US"/>
              </w:rPr>
              <w:t xml:space="preserve"> version="1.0" encoding="UTF-8"?&gt;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5808B5" w:rsidRPr="00C268C9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C268C9">
              <w:rPr>
                <w:i/>
                <w:sz w:val="20"/>
                <w:szCs w:val="20"/>
                <w:lang w:val="en-US"/>
              </w:rPr>
              <w:t>&lt;soap:Body&gt;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&lt;ns2:regularPaymentReadSubscriptionListWithInfoResponse </w:t>
            </w:r>
            <w:r w:rsidRPr="005808B5">
              <w:rPr>
                <w:i/>
                <w:sz w:val="20"/>
                <w:szCs w:val="20"/>
                <w:lang w:val="en-US"/>
              </w:rPr>
              <w:lastRenderedPageBreak/>
              <w:t>xmlns:ns2="http://soap.acquiropay.partner.web.processor.ecafe.axetta.ru/"&gt;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&lt;ErrorCode&gt;0&lt;/ErrorCode&gt;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&lt;RegularPaymentSubscriptionList&gt;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&lt;SubscriptionInfo&gt;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&lt;RegularPaymentSubscriptionID&gt;23&lt;/RegularPaymentSubscriptionID&gt;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&lt;ClientID/&gt;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&lt;ClientIDType&gt;2&lt;/ClientIDType&gt;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&lt;ContractID&gt;00600023&lt;/ContractID&gt;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&lt;LowerLimitAmount&gt;5000&lt;/LowerLimitAmount&gt;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&lt;PaymentAmount&gt;10000&lt;/PaymentAmount&gt;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&lt;Currency&gt;643&lt;/Currency&gt;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&lt;SubscriptionPeriodOfValidity&gt;10&lt;/SubscriptionPeriodOfValidity&gt;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&lt;RegistrationDate&gt;2013-10-18T11:21:54.307+04:00&lt;/RegistrationDate&gt;</w:t>
            </w:r>
          </w:p>
          <w:p w:rsidR="005808B5" w:rsidRPr="00C268C9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&lt;ValidityDate&gt;2014-08-18T11:22:33.628+04:00&lt;/ValidityDate&gt;</w:t>
            </w:r>
          </w:p>
          <w:p w:rsidR="005808B5" w:rsidRPr="00C268C9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C268C9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5808B5">
              <w:rPr>
                <w:i/>
                <w:sz w:val="20"/>
                <w:szCs w:val="20"/>
                <w:lang w:val="en-US"/>
              </w:rPr>
              <w:t>&lt;Status&gt;INITIAL&lt;/Status&gt;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&lt;LastPaymentDate&gt;2013-11-15T15:32:05.309+04:00&lt;/LastPaymentDate&gt;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&lt;LastPaymentStatus&gt;KO&lt;/LastPaymentStatus&gt;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&lt;/SubscriptionInfo&gt;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&lt;SubscriptionInfo&gt;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&lt;RegularPaymentSubscriptionID&gt;46&lt;/RegularPaymentSubscriptionID&gt;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&lt;ClientID&gt;111-111-11&lt;/ClientID&gt;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&lt;ClientIDType&gt;1&lt;/ClientIDType&gt;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&lt;ContractID&gt;00600023&lt;/ContractID&gt;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&lt;LowerLimitAmount&gt;25000&lt;/LowerLimitAmount&gt;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&lt;PaymentAmount&gt;20000&lt;/PaymentAmount&gt;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&lt;Currency&gt;643&lt;/Currency&gt;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&lt;SubscriptionPeriodOfValidity&gt;11&lt;/SubscriptionPeriodOfValidity&gt;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&lt;RegistrationDate&gt;2013-10-29T15:35:41.468+04:00&lt;/RegistrationDate&gt;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&lt;ValidityDate&gt;2014-09-29T15:37:55.874+04:00&lt;/ValidityDate&gt;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&lt;Status&gt;INITIAL&lt;/Status&gt;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&lt;/SubscriptionInfo&gt;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&lt;/RegularPaymentSubscriptionList&gt;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&lt;/ns2:regularPaymentReadSubscriptionListWithInfoResponse&gt;</w:t>
            </w:r>
          </w:p>
          <w:p w:rsidR="005808B5" w:rsidRPr="00C268C9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C268C9">
              <w:rPr>
                <w:i/>
                <w:sz w:val="20"/>
                <w:szCs w:val="20"/>
                <w:lang w:val="en-US"/>
              </w:rPr>
              <w:t>&lt;/soap:Body&gt;</w:t>
            </w:r>
          </w:p>
          <w:p w:rsidR="005808B5" w:rsidRPr="005808B5" w:rsidRDefault="005808B5" w:rsidP="005808B5">
            <w:pPr>
              <w:spacing w:line="240" w:lineRule="auto"/>
              <w:rPr>
                <w:sz w:val="20"/>
                <w:szCs w:val="20"/>
              </w:rPr>
            </w:pPr>
            <w:r w:rsidRPr="005808B5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5808B5" w:rsidRDefault="005808B5" w:rsidP="005808B5">
      <w:pPr>
        <w:pStyle w:val="af7"/>
        <w:rPr>
          <w:b/>
          <w:color w:val="A6A6A6"/>
          <w:lang w:val="en-US"/>
        </w:rPr>
      </w:pPr>
    </w:p>
    <w:p w:rsidR="005808B5" w:rsidRDefault="005808B5" w:rsidP="005808B5">
      <w:pPr>
        <w:pStyle w:val="23"/>
      </w:pPr>
      <w:bookmarkStart w:id="45" w:name="_Toc377054473"/>
      <w:r>
        <w:t>Операция «Получение</w:t>
      </w:r>
      <w:r w:rsidRPr="00E4152A">
        <w:t xml:space="preserve"> платежей</w:t>
      </w:r>
      <w:r>
        <w:t xml:space="preserve"> по подписке за заданный период»</w:t>
      </w:r>
      <w:bookmarkEnd w:id="45"/>
    </w:p>
    <w:p w:rsidR="005808B5" w:rsidRDefault="005808B5" w:rsidP="005808B5">
      <w:pPr>
        <w:pStyle w:val="32"/>
      </w:pPr>
      <w:bookmarkStart w:id="46" w:name="_Toc377054474"/>
      <w:r>
        <w:t>Общие сведения</w:t>
      </w:r>
      <w:bookmarkEnd w:id="4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5808B5" w:rsidRPr="0009076A" w:rsidTr="00D27E62">
        <w:tc>
          <w:tcPr>
            <w:tcW w:w="2943" w:type="dxa"/>
          </w:tcPr>
          <w:p w:rsidR="005808B5" w:rsidRPr="0009076A" w:rsidRDefault="005808B5" w:rsidP="00D27E62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5808B5" w:rsidRPr="00025D1D" w:rsidRDefault="004B4EE3" w:rsidP="00D27E62">
            <w:pPr>
              <w:pStyle w:val="af7"/>
              <w:ind w:firstLine="0"/>
              <w:rPr>
                <w:lang w:val="en-US"/>
              </w:rPr>
            </w:pPr>
            <w:r w:rsidRPr="004B4EE3">
              <w:t>regularPaymentReadPayments</w:t>
            </w:r>
          </w:p>
        </w:tc>
      </w:tr>
      <w:tr w:rsidR="005808B5" w:rsidRPr="0009076A" w:rsidTr="00D27E62">
        <w:tc>
          <w:tcPr>
            <w:tcW w:w="2943" w:type="dxa"/>
          </w:tcPr>
          <w:p w:rsidR="005808B5" w:rsidRPr="0009076A" w:rsidRDefault="005808B5" w:rsidP="00D27E62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5808B5" w:rsidRPr="0009076A" w:rsidRDefault="004B4EE3" w:rsidP="00D27E62">
            <w:r>
              <w:t>Получение</w:t>
            </w:r>
            <w:r w:rsidRPr="00E4152A">
              <w:t xml:space="preserve"> платежей</w:t>
            </w:r>
            <w:r>
              <w:t xml:space="preserve"> по подписке за заданный период</w:t>
            </w:r>
          </w:p>
        </w:tc>
      </w:tr>
      <w:tr w:rsidR="005808B5" w:rsidRPr="0009076A" w:rsidTr="00D27E62">
        <w:tc>
          <w:tcPr>
            <w:tcW w:w="2943" w:type="dxa"/>
          </w:tcPr>
          <w:p w:rsidR="005808B5" w:rsidRPr="0009076A" w:rsidRDefault="005808B5" w:rsidP="00D27E62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5808B5" w:rsidRPr="00736E9F" w:rsidRDefault="005808B5" w:rsidP="004B4EE3">
            <w:r>
              <w:t xml:space="preserve">Метод позволяет получить список </w:t>
            </w:r>
            <w:r w:rsidR="004B4EE3">
              <w:t>платежей за определенный период по конкретной подписке вместе с информацией по ним</w:t>
            </w:r>
            <w:r>
              <w:t>.</w:t>
            </w:r>
          </w:p>
        </w:tc>
      </w:tr>
    </w:tbl>
    <w:p w:rsidR="005808B5" w:rsidRDefault="004B4EE3" w:rsidP="004B4EE3">
      <w:pPr>
        <w:pStyle w:val="32"/>
      </w:pPr>
      <w:bookmarkStart w:id="47" w:name="_Toc377054475"/>
      <w:r>
        <w:t>Описание входных параметров</w:t>
      </w:r>
      <w:bookmarkEnd w:id="4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B4EE3" w:rsidRPr="0009076A" w:rsidTr="00D27E62">
        <w:tc>
          <w:tcPr>
            <w:tcW w:w="534" w:type="dxa"/>
            <w:vAlign w:val="center"/>
          </w:tcPr>
          <w:p w:rsidR="004B4EE3" w:rsidRPr="0009076A" w:rsidRDefault="004B4EE3" w:rsidP="00D27E6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B4EE3" w:rsidRPr="0009076A" w:rsidRDefault="004B4EE3" w:rsidP="00D27E62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B4EE3" w:rsidRPr="0009076A" w:rsidRDefault="004B4EE3" w:rsidP="00D27E62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B4EE3" w:rsidRPr="0009076A" w:rsidRDefault="004B4EE3" w:rsidP="00D27E62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B4EE3" w:rsidRPr="0009076A" w:rsidRDefault="004B4EE3" w:rsidP="00D27E62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B4EE3" w:rsidRPr="0009076A" w:rsidRDefault="004B4EE3" w:rsidP="00D27E62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B4EE3" w:rsidRPr="0009076A" w:rsidTr="00D27E62">
        <w:tc>
          <w:tcPr>
            <w:tcW w:w="534" w:type="dxa"/>
            <w:vAlign w:val="center"/>
          </w:tcPr>
          <w:p w:rsidR="004B4EE3" w:rsidRPr="0009076A" w:rsidRDefault="004B4EE3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4B4EE3" w:rsidRPr="0009076A" w:rsidRDefault="004B4EE3" w:rsidP="00D27E62">
            <w:pPr>
              <w:pStyle w:val="affff1"/>
              <w:ind w:left="0"/>
              <w:rPr>
                <w:sz w:val="20"/>
                <w:szCs w:val="20"/>
              </w:rPr>
            </w:pPr>
            <w:r w:rsidRPr="002D2050">
              <w:rPr>
                <w:sz w:val="20"/>
                <w:szCs w:val="20"/>
                <w:lang w:val="en-US"/>
              </w:rPr>
              <w:t>regularPaymentSubscriptionID</w:t>
            </w:r>
          </w:p>
        </w:tc>
        <w:tc>
          <w:tcPr>
            <w:tcW w:w="1903" w:type="dxa"/>
          </w:tcPr>
          <w:p w:rsidR="004B4EE3" w:rsidRPr="0038670F" w:rsidRDefault="007568C8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</w:t>
            </w:r>
            <w:r w:rsidR="004B4EE3" w:rsidRPr="002D2050">
              <w:rPr>
                <w:sz w:val="20"/>
                <w:szCs w:val="20"/>
              </w:rPr>
              <w:t>никальный идентификатор подписки</w:t>
            </w:r>
          </w:p>
        </w:tc>
        <w:tc>
          <w:tcPr>
            <w:tcW w:w="1965" w:type="dxa"/>
          </w:tcPr>
          <w:p w:rsidR="004B4EE3" w:rsidRPr="0009076A" w:rsidRDefault="004B4EE3" w:rsidP="00D27E6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B4EE3" w:rsidRPr="00025D1D" w:rsidRDefault="004B4EE3" w:rsidP="00D27E6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4B4EE3" w:rsidRPr="00C10630" w:rsidRDefault="004B4EE3" w:rsidP="00D27E6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B4EE3" w:rsidRPr="0009076A" w:rsidTr="00D27E62">
        <w:tc>
          <w:tcPr>
            <w:tcW w:w="534" w:type="dxa"/>
            <w:vAlign w:val="center"/>
          </w:tcPr>
          <w:p w:rsidR="004B4EE3" w:rsidRPr="004B4EE3" w:rsidRDefault="004B4EE3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lastRenderedPageBreak/>
              <w:t>2</w:t>
            </w:r>
          </w:p>
        </w:tc>
        <w:tc>
          <w:tcPr>
            <w:tcW w:w="2050" w:type="dxa"/>
          </w:tcPr>
          <w:p w:rsidR="004B4EE3" w:rsidRPr="002D2050" w:rsidRDefault="004B4EE3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B4EE3">
              <w:rPr>
                <w:sz w:val="20"/>
                <w:szCs w:val="20"/>
                <w:lang w:val="en-US"/>
              </w:rPr>
              <w:t>beginDate</w:t>
            </w:r>
          </w:p>
        </w:tc>
        <w:tc>
          <w:tcPr>
            <w:tcW w:w="1903" w:type="dxa"/>
          </w:tcPr>
          <w:p w:rsidR="004B4EE3" w:rsidRPr="002D2050" w:rsidRDefault="007568C8" w:rsidP="004B4EE3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="004B4EE3" w:rsidRPr="004B4EE3">
              <w:rPr>
                <w:sz w:val="20"/>
                <w:szCs w:val="20"/>
              </w:rPr>
              <w:t>ачальная дата</w:t>
            </w:r>
          </w:p>
        </w:tc>
        <w:tc>
          <w:tcPr>
            <w:tcW w:w="1965" w:type="dxa"/>
          </w:tcPr>
          <w:p w:rsidR="004B4EE3" w:rsidRPr="0009076A" w:rsidRDefault="004B4EE3" w:rsidP="00D27E62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4B4EE3" w:rsidRPr="0009076A" w:rsidRDefault="004B4EE3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4B4EE3" w:rsidRPr="00C10630" w:rsidRDefault="004B4EE3" w:rsidP="004B4EE3">
            <w:pPr>
              <w:pStyle w:val="affff1"/>
              <w:ind w:left="0"/>
              <w:rPr>
                <w:sz w:val="20"/>
                <w:szCs w:val="20"/>
              </w:rPr>
            </w:pPr>
            <w:r w:rsidRPr="004B4EE3">
              <w:rPr>
                <w:sz w:val="20"/>
                <w:szCs w:val="20"/>
              </w:rPr>
              <w:t>Формат</w:t>
            </w:r>
            <w:r>
              <w:rPr>
                <w:sz w:val="20"/>
                <w:szCs w:val="20"/>
              </w:rPr>
              <w:t xml:space="preserve"> даты – “YYYY-MM-DD”</w:t>
            </w:r>
          </w:p>
        </w:tc>
      </w:tr>
      <w:tr w:rsidR="004B4EE3" w:rsidRPr="0009076A" w:rsidTr="00D27E62">
        <w:tc>
          <w:tcPr>
            <w:tcW w:w="534" w:type="dxa"/>
            <w:vAlign w:val="center"/>
          </w:tcPr>
          <w:p w:rsidR="004B4EE3" w:rsidRPr="004B4EE3" w:rsidRDefault="004B4EE3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4B4EE3" w:rsidRPr="002D2050" w:rsidRDefault="004B4EE3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B4EE3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4B4EE3" w:rsidRPr="002D2050" w:rsidRDefault="007568C8" w:rsidP="004B4EE3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="004B4EE3" w:rsidRPr="004B4EE3">
              <w:rPr>
                <w:sz w:val="20"/>
                <w:szCs w:val="20"/>
              </w:rPr>
              <w:t>онечная дата</w:t>
            </w:r>
          </w:p>
        </w:tc>
        <w:tc>
          <w:tcPr>
            <w:tcW w:w="1965" w:type="dxa"/>
          </w:tcPr>
          <w:p w:rsidR="004B4EE3" w:rsidRPr="0009076A" w:rsidRDefault="004B4EE3" w:rsidP="00D27E62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4B4EE3" w:rsidRPr="0009076A" w:rsidRDefault="004B4EE3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4B4EE3" w:rsidRPr="00C10630" w:rsidRDefault="004B4EE3" w:rsidP="00D27E62">
            <w:pPr>
              <w:pStyle w:val="affff1"/>
              <w:ind w:left="0"/>
              <w:rPr>
                <w:sz w:val="20"/>
                <w:szCs w:val="20"/>
              </w:rPr>
            </w:pPr>
            <w:r w:rsidRPr="004B4EE3">
              <w:rPr>
                <w:sz w:val="20"/>
                <w:szCs w:val="20"/>
              </w:rPr>
              <w:t>Формат</w:t>
            </w:r>
            <w:r>
              <w:rPr>
                <w:sz w:val="20"/>
                <w:szCs w:val="20"/>
              </w:rPr>
              <w:t xml:space="preserve"> даты – “YYYY-MM-DD”</w:t>
            </w:r>
          </w:p>
        </w:tc>
      </w:tr>
    </w:tbl>
    <w:p w:rsidR="004B4EE3" w:rsidRDefault="004B4EE3" w:rsidP="004B4EE3">
      <w:pPr>
        <w:pStyle w:val="32"/>
      </w:pPr>
      <w:bookmarkStart w:id="48" w:name="_Toc377054476"/>
      <w:r>
        <w:t>Описание выходных параметров</w:t>
      </w:r>
      <w:bookmarkEnd w:id="4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B4EE3" w:rsidRPr="0009076A" w:rsidTr="00D27E62">
        <w:tc>
          <w:tcPr>
            <w:tcW w:w="534" w:type="dxa"/>
            <w:vAlign w:val="center"/>
          </w:tcPr>
          <w:p w:rsidR="004B4EE3" w:rsidRPr="0009076A" w:rsidRDefault="004B4EE3" w:rsidP="00D27E6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B4EE3" w:rsidRPr="0009076A" w:rsidRDefault="004B4EE3" w:rsidP="00D27E62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B4EE3" w:rsidRPr="0009076A" w:rsidRDefault="004B4EE3" w:rsidP="00D27E62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B4EE3" w:rsidRPr="0009076A" w:rsidRDefault="004B4EE3" w:rsidP="00D27E62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B4EE3" w:rsidRPr="0009076A" w:rsidRDefault="004B4EE3" w:rsidP="00D27E62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B4EE3" w:rsidRPr="0009076A" w:rsidRDefault="004B4EE3" w:rsidP="00D27E62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B4EE3" w:rsidRPr="0009076A" w:rsidTr="00D27E62">
        <w:tc>
          <w:tcPr>
            <w:tcW w:w="534" w:type="dxa"/>
            <w:vAlign w:val="center"/>
          </w:tcPr>
          <w:p w:rsidR="004B4EE3" w:rsidRDefault="004B4EE3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4B4EE3" w:rsidRPr="00B92244" w:rsidRDefault="002D7E15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D7E15">
              <w:rPr>
                <w:sz w:val="20"/>
                <w:szCs w:val="20"/>
                <w:lang w:val="en-US"/>
              </w:rPr>
              <w:t>RegularPaymentList</w:t>
            </w:r>
          </w:p>
        </w:tc>
        <w:tc>
          <w:tcPr>
            <w:tcW w:w="1903" w:type="dxa"/>
          </w:tcPr>
          <w:p w:rsidR="004B4EE3" w:rsidRDefault="004B4EE3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элементов </w:t>
            </w:r>
            <w:r w:rsidR="002D7E15" w:rsidRPr="002D7E15">
              <w:rPr>
                <w:sz w:val="20"/>
                <w:szCs w:val="20"/>
                <w:lang w:val="en-US"/>
              </w:rPr>
              <w:t>RegularPayment</w:t>
            </w:r>
          </w:p>
        </w:tc>
        <w:tc>
          <w:tcPr>
            <w:tcW w:w="1965" w:type="dxa"/>
          </w:tcPr>
          <w:p w:rsidR="004B4EE3" w:rsidRDefault="004B4EE3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B4EE3" w:rsidRPr="00B92244" w:rsidRDefault="004B4EE3" w:rsidP="00D27E62">
            <w:pPr>
              <w:pStyle w:val="affff1"/>
              <w:ind w:left="0"/>
              <w:rPr>
                <w:sz w:val="20"/>
                <w:szCs w:val="20"/>
              </w:rPr>
            </w:pPr>
            <w:r w:rsidRPr="00B92244">
              <w:rPr>
                <w:sz w:val="20"/>
                <w:szCs w:val="20"/>
              </w:rPr>
              <w:t>tns:</w:t>
            </w:r>
            <w:r w:rsidRPr="000738A2">
              <w:rPr>
                <w:sz w:val="20"/>
                <w:szCs w:val="20"/>
                <w:lang w:val="en-US"/>
              </w:rPr>
              <w:t xml:space="preserve"> </w:t>
            </w:r>
            <w:r w:rsidR="002D7E15" w:rsidRPr="002D7E15">
              <w:rPr>
                <w:sz w:val="20"/>
                <w:szCs w:val="20"/>
                <w:lang w:val="en-US"/>
              </w:rPr>
              <w:t>RegularPaymentList</w:t>
            </w:r>
          </w:p>
        </w:tc>
        <w:tc>
          <w:tcPr>
            <w:tcW w:w="1989" w:type="dxa"/>
            <w:vAlign w:val="center"/>
          </w:tcPr>
          <w:p w:rsidR="004B4EE3" w:rsidRPr="004873D0" w:rsidRDefault="004B4EE3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4B4EE3" w:rsidRPr="0009076A" w:rsidTr="00D27E62">
        <w:tc>
          <w:tcPr>
            <w:tcW w:w="534" w:type="dxa"/>
            <w:vAlign w:val="center"/>
          </w:tcPr>
          <w:p w:rsidR="004B4EE3" w:rsidRDefault="004B4EE3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4B4EE3" w:rsidRPr="004873D0" w:rsidRDefault="002D7E15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D7E15">
              <w:rPr>
                <w:sz w:val="20"/>
                <w:szCs w:val="20"/>
                <w:lang w:val="en-US"/>
              </w:rPr>
              <w:t>RegularPayment</w:t>
            </w:r>
          </w:p>
        </w:tc>
        <w:tc>
          <w:tcPr>
            <w:tcW w:w="1903" w:type="dxa"/>
          </w:tcPr>
          <w:p w:rsidR="004B4EE3" w:rsidRDefault="004B4EE3" w:rsidP="002D7E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Элемент, содержащий </w:t>
            </w:r>
            <w:r w:rsidR="002D7E15">
              <w:rPr>
                <w:sz w:val="20"/>
                <w:szCs w:val="20"/>
              </w:rPr>
              <w:t>информацию об одном платеже</w:t>
            </w:r>
          </w:p>
        </w:tc>
        <w:tc>
          <w:tcPr>
            <w:tcW w:w="1965" w:type="dxa"/>
          </w:tcPr>
          <w:p w:rsidR="004B4EE3" w:rsidRDefault="004B4EE3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B4EE3" w:rsidRPr="004873D0" w:rsidRDefault="004B4EE3" w:rsidP="00D27E62">
            <w:pPr>
              <w:pStyle w:val="affff1"/>
              <w:ind w:left="0"/>
              <w:rPr>
                <w:sz w:val="20"/>
                <w:szCs w:val="20"/>
              </w:rPr>
            </w:pPr>
            <w:r w:rsidRPr="00B92244">
              <w:rPr>
                <w:sz w:val="20"/>
                <w:szCs w:val="20"/>
              </w:rPr>
              <w:t>tns:</w:t>
            </w:r>
            <w:r w:rsidR="002D7E15" w:rsidRPr="002D7E15">
              <w:rPr>
                <w:sz w:val="20"/>
                <w:szCs w:val="20"/>
                <w:lang w:val="en-US"/>
              </w:rPr>
              <w:t xml:space="preserve"> RegularPayment</w:t>
            </w:r>
          </w:p>
        </w:tc>
        <w:tc>
          <w:tcPr>
            <w:tcW w:w="1989" w:type="dxa"/>
            <w:vAlign w:val="center"/>
          </w:tcPr>
          <w:p w:rsidR="004B4EE3" w:rsidRPr="004873D0" w:rsidRDefault="004B4EE3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4B4EE3" w:rsidRPr="0009076A" w:rsidTr="00D27E62">
        <w:tc>
          <w:tcPr>
            <w:tcW w:w="534" w:type="dxa"/>
            <w:vAlign w:val="center"/>
          </w:tcPr>
          <w:p w:rsidR="004B4EE3" w:rsidRPr="0009076A" w:rsidRDefault="004B4EE3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4B4EE3" w:rsidRPr="0009076A" w:rsidRDefault="004A157D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="004B4EE3" w:rsidRPr="004873D0">
              <w:rPr>
                <w:sz w:val="20"/>
                <w:szCs w:val="20"/>
                <w:lang w:val="en-US"/>
              </w:rPr>
              <w:t>rrorCode</w:t>
            </w:r>
          </w:p>
        </w:tc>
        <w:tc>
          <w:tcPr>
            <w:tcW w:w="1903" w:type="dxa"/>
          </w:tcPr>
          <w:p w:rsidR="004B4EE3" w:rsidRPr="004873D0" w:rsidRDefault="004A157D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="004B4EE3">
              <w:rPr>
                <w:sz w:val="20"/>
                <w:szCs w:val="20"/>
              </w:rPr>
              <w:t>од ответа</w:t>
            </w:r>
          </w:p>
        </w:tc>
        <w:tc>
          <w:tcPr>
            <w:tcW w:w="1965" w:type="dxa"/>
          </w:tcPr>
          <w:p w:rsidR="004B4EE3" w:rsidRPr="00C10630" w:rsidRDefault="004B4EE3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B4EE3" w:rsidRPr="004873D0" w:rsidRDefault="004B4EE3" w:rsidP="00D27E62">
            <w:pPr>
              <w:pStyle w:val="affff1"/>
              <w:ind w:left="0"/>
              <w:rPr>
                <w:sz w:val="20"/>
                <w:szCs w:val="20"/>
              </w:rPr>
            </w:pPr>
            <w:r w:rsidRPr="004873D0">
              <w:rPr>
                <w:sz w:val="20"/>
                <w:szCs w:val="20"/>
              </w:rPr>
              <w:t>xs:int</w:t>
            </w:r>
          </w:p>
        </w:tc>
        <w:tc>
          <w:tcPr>
            <w:tcW w:w="1989" w:type="dxa"/>
            <w:vAlign w:val="center"/>
          </w:tcPr>
          <w:p w:rsidR="004B4EE3" w:rsidRPr="0009076A" w:rsidRDefault="004B4EE3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4873D0">
              <w:rPr>
                <w:sz w:val="20"/>
                <w:szCs w:val="20"/>
              </w:rPr>
              <w:t>0 – если ошибки нет</w:t>
            </w:r>
          </w:p>
        </w:tc>
      </w:tr>
      <w:tr w:rsidR="004B4EE3" w:rsidRPr="0009076A" w:rsidTr="00D27E62">
        <w:tc>
          <w:tcPr>
            <w:tcW w:w="534" w:type="dxa"/>
            <w:vAlign w:val="center"/>
          </w:tcPr>
          <w:p w:rsidR="004B4EE3" w:rsidRPr="0009076A" w:rsidRDefault="004B4EE3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4</w:t>
            </w:r>
          </w:p>
        </w:tc>
        <w:tc>
          <w:tcPr>
            <w:tcW w:w="2050" w:type="dxa"/>
          </w:tcPr>
          <w:p w:rsidR="004B4EE3" w:rsidRPr="0009076A" w:rsidRDefault="004A157D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="004B4EE3" w:rsidRPr="0078369F">
              <w:rPr>
                <w:sz w:val="20"/>
                <w:szCs w:val="20"/>
                <w:lang w:val="en-US"/>
              </w:rPr>
              <w:t>rrorDesc</w:t>
            </w:r>
          </w:p>
        </w:tc>
        <w:tc>
          <w:tcPr>
            <w:tcW w:w="1903" w:type="dxa"/>
          </w:tcPr>
          <w:p w:rsidR="004B4EE3" w:rsidRPr="0078369F" w:rsidRDefault="004A157D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</w:t>
            </w:r>
            <w:r w:rsidR="004B4EE3">
              <w:rPr>
                <w:sz w:val="20"/>
                <w:szCs w:val="20"/>
                <w:lang w:val="en-US"/>
              </w:rPr>
              <w:t>писание ошибки</w:t>
            </w:r>
          </w:p>
        </w:tc>
        <w:tc>
          <w:tcPr>
            <w:tcW w:w="1965" w:type="dxa"/>
          </w:tcPr>
          <w:p w:rsidR="004B4EE3" w:rsidRPr="0078369F" w:rsidRDefault="004B4EE3" w:rsidP="00D27E62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4B4EE3" w:rsidRPr="0009076A" w:rsidRDefault="004B4EE3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4B4EE3" w:rsidRPr="0009076A" w:rsidRDefault="004B4EE3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8369F">
              <w:rPr>
                <w:sz w:val="20"/>
                <w:szCs w:val="20"/>
              </w:rPr>
              <w:t>Если ошибок нет, не приходит</w:t>
            </w:r>
            <w:r>
              <w:rPr>
                <w:sz w:val="20"/>
                <w:szCs w:val="20"/>
              </w:rPr>
              <w:t>.</w:t>
            </w:r>
          </w:p>
        </w:tc>
      </w:tr>
    </w:tbl>
    <w:p w:rsidR="004B4EE3" w:rsidRDefault="002D7E15" w:rsidP="004B4EE3">
      <w:pPr>
        <w:pStyle w:val="af7"/>
        <w:rPr>
          <w:b/>
        </w:rPr>
      </w:pPr>
      <w:r>
        <w:t xml:space="preserve">Описание элемента </w:t>
      </w:r>
      <w:r w:rsidRPr="002D7E15">
        <w:rPr>
          <w:b/>
        </w:rPr>
        <w:t>RegularPayment</w:t>
      </w:r>
      <w:r>
        <w:rPr>
          <w:b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D7E15" w:rsidRPr="0009076A" w:rsidTr="00D27E62">
        <w:tc>
          <w:tcPr>
            <w:tcW w:w="534" w:type="dxa"/>
            <w:vAlign w:val="center"/>
          </w:tcPr>
          <w:p w:rsidR="002D7E15" w:rsidRPr="0009076A" w:rsidRDefault="002D7E15" w:rsidP="00D27E6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D7E15" w:rsidRPr="0009076A" w:rsidRDefault="002D7E15" w:rsidP="00D27E62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D7E15" w:rsidRPr="0009076A" w:rsidRDefault="002D7E15" w:rsidP="00D27E62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D7E15" w:rsidRPr="0009076A" w:rsidRDefault="002D7E15" w:rsidP="00D27E62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D7E15" w:rsidRPr="0009076A" w:rsidRDefault="002D7E15" w:rsidP="00D27E62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D7E15" w:rsidRPr="0009076A" w:rsidRDefault="002D7E15" w:rsidP="00D27E62">
            <w:pPr>
              <w:pStyle w:val="a9"/>
            </w:pPr>
            <w:r w:rsidRPr="0009076A">
              <w:t xml:space="preserve">Комментарий </w:t>
            </w:r>
          </w:p>
        </w:tc>
      </w:tr>
      <w:tr w:rsidR="002D7E15" w:rsidRPr="0009076A" w:rsidTr="00D27E62">
        <w:tc>
          <w:tcPr>
            <w:tcW w:w="534" w:type="dxa"/>
            <w:vAlign w:val="center"/>
          </w:tcPr>
          <w:p w:rsidR="002D7E15" w:rsidRDefault="002D7E15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2D7E15" w:rsidRPr="00B92244" w:rsidRDefault="002D7E15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D7E15">
              <w:rPr>
                <w:sz w:val="20"/>
                <w:szCs w:val="20"/>
                <w:lang w:val="en-US"/>
              </w:rPr>
              <w:t>PaymentAmount</w:t>
            </w:r>
          </w:p>
        </w:tc>
        <w:tc>
          <w:tcPr>
            <w:tcW w:w="1903" w:type="dxa"/>
          </w:tcPr>
          <w:p w:rsidR="002D7E15" w:rsidRDefault="002D7E15" w:rsidP="002D7E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Сумма платежа</w:t>
            </w:r>
          </w:p>
        </w:tc>
        <w:tc>
          <w:tcPr>
            <w:tcW w:w="1965" w:type="dxa"/>
          </w:tcPr>
          <w:p w:rsidR="002D7E15" w:rsidRDefault="002D7E15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D7E15" w:rsidRPr="00B92244" w:rsidRDefault="002D7E15" w:rsidP="00D27E6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  <w:vAlign w:val="center"/>
          </w:tcPr>
          <w:p w:rsidR="002D7E15" w:rsidRPr="004873D0" w:rsidRDefault="002D7E15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2D7E15" w:rsidRPr="0009076A" w:rsidTr="00D27E62">
        <w:tc>
          <w:tcPr>
            <w:tcW w:w="534" w:type="dxa"/>
            <w:vAlign w:val="center"/>
          </w:tcPr>
          <w:p w:rsidR="002D7E15" w:rsidRDefault="002D7E15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2D7E15" w:rsidRPr="004873D0" w:rsidRDefault="002D7E15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D7E15">
              <w:rPr>
                <w:sz w:val="20"/>
                <w:szCs w:val="20"/>
                <w:lang w:val="en-US"/>
              </w:rPr>
              <w:t>PaymentDate</w:t>
            </w:r>
          </w:p>
        </w:tc>
        <w:tc>
          <w:tcPr>
            <w:tcW w:w="1903" w:type="dxa"/>
          </w:tcPr>
          <w:p w:rsidR="002D7E15" w:rsidRDefault="002D7E15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и время платежа</w:t>
            </w:r>
          </w:p>
        </w:tc>
        <w:tc>
          <w:tcPr>
            <w:tcW w:w="1965" w:type="dxa"/>
          </w:tcPr>
          <w:p w:rsidR="002D7E15" w:rsidRDefault="002D7E15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D7E15" w:rsidRPr="004873D0" w:rsidRDefault="002D7E15" w:rsidP="00D27E62">
            <w:pPr>
              <w:pStyle w:val="affff1"/>
              <w:ind w:left="0"/>
              <w:rPr>
                <w:sz w:val="20"/>
                <w:szCs w:val="20"/>
              </w:rPr>
            </w:pPr>
            <w:r w:rsidRPr="0060019E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  <w:vAlign w:val="center"/>
          </w:tcPr>
          <w:p w:rsidR="002D7E15" w:rsidRPr="004873D0" w:rsidRDefault="002D7E15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2D7E15" w:rsidRPr="0009076A" w:rsidTr="00D27E62">
        <w:tc>
          <w:tcPr>
            <w:tcW w:w="534" w:type="dxa"/>
            <w:vAlign w:val="center"/>
          </w:tcPr>
          <w:p w:rsidR="002D7E15" w:rsidRPr="0009076A" w:rsidRDefault="002D7E15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2D7E15" w:rsidRPr="0009076A" w:rsidRDefault="002D7E15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D7E15">
              <w:rPr>
                <w:sz w:val="20"/>
                <w:szCs w:val="20"/>
                <w:lang w:val="en-US"/>
              </w:rPr>
              <w:t>ClientBalance</w:t>
            </w:r>
          </w:p>
        </w:tc>
        <w:tc>
          <w:tcPr>
            <w:tcW w:w="1903" w:type="dxa"/>
          </w:tcPr>
          <w:p w:rsidR="002D7E15" w:rsidRPr="004873D0" w:rsidRDefault="002D7E15" w:rsidP="002D7E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Баланс клиента на момент платежа</w:t>
            </w:r>
          </w:p>
        </w:tc>
        <w:tc>
          <w:tcPr>
            <w:tcW w:w="1965" w:type="dxa"/>
          </w:tcPr>
          <w:p w:rsidR="002D7E15" w:rsidRPr="00C10630" w:rsidRDefault="002D7E15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D7E15" w:rsidRPr="004873D0" w:rsidRDefault="002D7E15" w:rsidP="00D27E6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  <w:vAlign w:val="center"/>
          </w:tcPr>
          <w:p w:rsidR="002D7E15" w:rsidRPr="0009076A" w:rsidRDefault="002D7E15" w:rsidP="002D7E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2D7E15" w:rsidRPr="0009076A" w:rsidTr="00D27E62">
        <w:tc>
          <w:tcPr>
            <w:tcW w:w="534" w:type="dxa"/>
            <w:vAlign w:val="center"/>
          </w:tcPr>
          <w:p w:rsidR="002D7E15" w:rsidRPr="0009076A" w:rsidRDefault="002D7E15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4</w:t>
            </w:r>
          </w:p>
        </w:tc>
        <w:tc>
          <w:tcPr>
            <w:tcW w:w="2050" w:type="dxa"/>
          </w:tcPr>
          <w:p w:rsidR="002D7E15" w:rsidRPr="0009076A" w:rsidRDefault="002D7E15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D7E15">
              <w:rPr>
                <w:sz w:val="20"/>
                <w:szCs w:val="20"/>
                <w:lang w:val="en-US"/>
              </w:rPr>
              <w:t>ThresholdAmount</w:t>
            </w:r>
          </w:p>
        </w:tc>
        <w:tc>
          <w:tcPr>
            <w:tcW w:w="1903" w:type="dxa"/>
          </w:tcPr>
          <w:p w:rsidR="002D7E15" w:rsidRPr="0078369F" w:rsidRDefault="002D7E15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Нижнее пороговое значение подписки на момент платежа</w:t>
            </w:r>
          </w:p>
        </w:tc>
        <w:tc>
          <w:tcPr>
            <w:tcW w:w="1965" w:type="dxa"/>
          </w:tcPr>
          <w:p w:rsidR="002D7E15" w:rsidRPr="0078369F" w:rsidRDefault="002D7E15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D7E15" w:rsidRPr="0009076A" w:rsidRDefault="002D7E15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  <w:vAlign w:val="center"/>
          </w:tcPr>
          <w:p w:rsidR="002D7E15" w:rsidRPr="0009076A" w:rsidRDefault="002D7E15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2D7E15" w:rsidRPr="0009076A" w:rsidTr="00D27E62">
        <w:tc>
          <w:tcPr>
            <w:tcW w:w="534" w:type="dxa"/>
            <w:vAlign w:val="center"/>
          </w:tcPr>
          <w:p w:rsidR="002D7E15" w:rsidRDefault="002D7E15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5</w:t>
            </w:r>
          </w:p>
        </w:tc>
        <w:tc>
          <w:tcPr>
            <w:tcW w:w="2050" w:type="dxa"/>
          </w:tcPr>
          <w:p w:rsidR="002D7E15" w:rsidRPr="002D7E15" w:rsidRDefault="002D7E15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D7E15">
              <w:rPr>
                <w:sz w:val="20"/>
                <w:szCs w:val="20"/>
                <w:lang w:val="en-US"/>
              </w:rPr>
              <w:t>PaymentStatus</w:t>
            </w:r>
          </w:p>
        </w:tc>
        <w:tc>
          <w:tcPr>
            <w:tcW w:w="1903" w:type="dxa"/>
          </w:tcPr>
          <w:p w:rsidR="002D7E15" w:rsidRDefault="002D7E15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Статус платежа</w:t>
            </w:r>
          </w:p>
        </w:tc>
        <w:tc>
          <w:tcPr>
            <w:tcW w:w="1965" w:type="dxa"/>
          </w:tcPr>
          <w:p w:rsidR="002D7E15" w:rsidRDefault="002D7E15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D7E15" w:rsidRPr="0009076A" w:rsidRDefault="002D7E15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2D7E15" w:rsidRPr="002D7E15" w:rsidRDefault="002D7E15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2D7E15">
              <w:rPr>
                <w:sz w:val="20"/>
                <w:szCs w:val="20"/>
                <w:lang w:val="en-US"/>
              </w:rPr>
              <w:t>REBILL</w:t>
            </w:r>
            <w:r w:rsidRPr="002D7E15">
              <w:rPr>
                <w:sz w:val="20"/>
                <w:szCs w:val="20"/>
              </w:rPr>
              <w:t>_</w:t>
            </w:r>
            <w:r w:rsidRPr="002D7E15">
              <w:rPr>
                <w:sz w:val="20"/>
                <w:szCs w:val="20"/>
                <w:lang w:val="en-US"/>
              </w:rPr>
              <w:t>OK</w:t>
            </w:r>
            <w:r w:rsidRPr="002D7E15">
              <w:rPr>
                <w:sz w:val="20"/>
                <w:szCs w:val="20"/>
              </w:rPr>
              <w:t xml:space="preserve"> – статус успешного платежа, </w:t>
            </w:r>
            <w:r w:rsidRPr="002D7E15">
              <w:rPr>
                <w:sz w:val="20"/>
                <w:szCs w:val="20"/>
                <w:lang w:val="en-US"/>
              </w:rPr>
              <w:t>KO</w:t>
            </w:r>
            <w:r w:rsidRPr="002D7E15">
              <w:rPr>
                <w:sz w:val="20"/>
                <w:szCs w:val="20"/>
              </w:rPr>
              <w:t xml:space="preserve"> – неуспешный платеж</w:t>
            </w:r>
          </w:p>
        </w:tc>
      </w:tr>
    </w:tbl>
    <w:p w:rsidR="002D7E15" w:rsidRDefault="002D7E15" w:rsidP="002D7E15">
      <w:pPr>
        <w:pStyle w:val="32"/>
      </w:pPr>
      <w:bookmarkStart w:id="49" w:name="_Toc377054477"/>
      <w:r>
        <w:t>Ошибки</w:t>
      </w:r>
      <w:bookmarkEnd w:id="49"/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2D7E15" w:rsidRPr="0009076A" w:rsidTr="00D27E62">
        <w:tc>
          <w:tcPr>
            <w:tcW w:w="534" w:type="dxa"/>
            <w:vAlign w:val="center"/>
          </w:tcPr>
          <w:p w:rsidR="002D7E15" w:rsidRPr="0009076A" w:rsidRDefault="002D7E15" w:rsidP="00D27E6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D7E15" w:rsidRPr="0009076A" w:rsidRDefault="002D7E15" w:rsidP="00D27E62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2D7E15" w:rsidRPr="0009076A" w:rsidRDefault="002D7E15" w:rsidP="00D27E62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2D7E15" w:rsidRPr="0009076A" w:rsidRDefault="002D7E15" w:rsidP="00D27E62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2D7E15" w:rsidRPr="0009076A" w:rsidRDefault="002D7E15" w:rsidP="00D27E62">
            <w:pPr>
              <w:pStyle w:val="a9"/>
            </w:pPr>
            <w:r w:rsidRPr="0009076A">
              <w:t>Комментарий</w:t>
            </w:r>
          </w:p>
        </w:tc>
      </w:tr>
      <w:tr w:rsidR="002D7E15" w:rsidRPr="0009076A" w:rsidTr="00D27E62">
        <w:tc>
          <w:tcPr>
            <w:tcW w:w="534" w:type="dxa"/>
            <w:vAlign w:val="center"/>
          </w:tcPr>
          <w:p w:rsidR="002D7E15" w:rsidRPr="00105FF2" w:rsidRDefault="002D7E15" w:rsidP="00D27E62">
            <w:pPr>
              <w:pStyle w:val="affff1"/>
              <w:ind w:left="0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2D7E15" w:rsidRPr="00105FF2" w:rsidRDefault="002D7E15" w:rsidP="00D27E6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0</w:t>
            </w:r>
          </w:p>
        </w:tc>
        <w:tc>
          <w:tcPr>
            <w:tcW w:w="1903" w:type="dxa"/>
            <w:vAlign w:val="center"/>
          </w:tcPr>
          <w:p w:rsidR="002D7E15" w:rsidRPr="00105FF2" w:rsidRDefault="002D7E15" w:rsidP="00D27E6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2D7E15" w:rsidRPr="00105FF2" w:rsidRDefault="002D7E15" w:rsidP="00D27E6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Операция завершена (запрос обработан) успешно.</w:t>
            </w:r>
          </w:p>
        </w:tc>
        <w:tc>
          <w:tcPr>
            <w:tcW w:w="2693" w:type="dxa"/>
            <w:vAlign w:val="center"/>
          </w:tcPr>
          <w:p w:rsidR="002D7E15" w:rsidRPr="0009076A" w:rsidRDefault="002D7E15" w:rsidP="00D27E6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D7E15" w:rsidRPr="0009076A" w:rsidTr="00D27E62">
        <w:tc>
          <w:tcPr>
            <w:tcW w:w="534" w:type="dxa"/>
            <w:vAlign w:val="center"/>
          </w:tcPr>
          <w:p w:rsidR="002D7E15" w:rsidRPr="00105FF2" w:rsidRDefault="002D7E15" w:rsidP="00D27E62">
            <w:pPr>
              <w:pStyle w:val="affff1"/>
              <w:ind w:left="0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2D7E15" w:rsidRPr="00105FF2" w:rsidRDefault="002D7E15" w:rsidP="00D27E6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4</w:t>
            </w:r>
            <w:r w:rsidRPr="00105FF2">
              <w:rPr>
                <w:sz w:val="20"/>
                <w:szCs w:val="20"/>
              </w:rPr>
              <w:t>00</w:t>
            </w:r>
          </w:p>
        </w:tc>
        <w:tc>
          <w:tcPr>
            <w:tcW w:w="1903" w:type="dxa"/>
            <w:vAlign w:val="center"/>
          </w:tcPr>
          <w:p w:rsidR="002D7E15" w:rsidRPr="00105FF2" w:rsidRDefault="002D7E15" w:rsidP="00D27E6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Ошибка входных параметров</w:t>
            </w:r>
          </w:p>
        </w:tc>
        <w:tc>
          <w:tcPr>
            <w:tcW w:w="3276" w:type="dxa"/>
            <w:vAlign w:val="center"/>
          </w:tcPr>
          <w:p w:rsidR="002D7E15" w:rsidRPr="00842094" w:rsidRDefault="002D7E15" w:rsidP="00D27E6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Подписка не найдена по заданному идентификатору.</w:t>
            </w:r>
          </w:p>
        </w:tc>
        <w:tc>
          <w:tcPr>
            <w:tcW w:w="2693" w:type="dxa"/>
            <w:vAlign w:val="center"/>
          </w:tcPr>
          <w:p w:rsidR="002D7E15" w:rsidRPr="0009076A" w:rsidRDefault="002D7E15" w:rsidP="00D27E6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D7E15" w:rsidRPr="0009076A" w:rsidTr="00D27E62">
        <w:tc>
          <w:tcPr>
            <w:tcW w:w="534" w:type="dxa"/>
            <w:vAlign w:val="center"/>
          </w:tcPr>
          <w:p w:rsidR="002D7E15" w:rsidRPr="00105FF2" w:rsidRDefault="002D7E15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  <w:vAlign w:val="center"/>
          </w:tcPr>
          <w:p w:rsidR="002D7E15" w:rsidRPr="00105FF2" w:rsidRDefault="002D7E15" w:rsidP="00D27E62">
            <w:pPr>
              <w:spacing w:before="120" w:after="12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50</w:t>
            </w:r>
            <w:r w:rsidRPr="00105FF2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2D7E15" w:rsidRPr="00105FF2" w:rsidRDefault="002D7E15" w:rsidP="00D27E6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Внутрення ошибка сервера</w:t>
            </w:r>
          </w:p>
        </w:tc>
        <w:tc>
          <w:tcPr>
            <w:tcW w:w="3276" w:type="dxa"/>
            <w:vAlign w:val="center"/>
          </w:tcPr>
          <w:p w:rsidR="002D7E15" w:rsidRPr="00105FF2" w:rsidRDefault="002D7E15" w:rsidP="00D27E62">
            <w:pPr>
              <w:spacing w:before="120" w:after="120" w:line="240" w:lineRule="auto"/>
              <w:rPr>
                <w:sz w:val="20"/>
                <w:szCs w:val="20"/>
              </w:rPr>
            </w:pPr>
            <w:r w:rsidRPr="00842094">
              <w:rPr>
                <w:sz w:val="20"/>
                <w:szCs w:val="20"/>
              </w:rPr>
              <w:t xml:space="preserve">Неопределенная ошибка, относящаяся к разряду </w:t>
            </w:r>
            <w:proofErr w:type="gramStart"/>
            <w:r w:rsidRPr="00842094">
              <w:rPr>
                <w:sz w:val="20"/>
                <w:szCs w:val="20"/>
              </w:rPr>
              <w:t>внутренних</w:t>
            </w:r>
            <w:proofErr w:type="gramEnd"/>
            <w:r w:rsidRPr="00842094">
              <w:rPr>
                <w:sz w:val="20"/>
                <w:szCs w:val="20"/>
              </w:rPr>
              <w:t>.</w:t>
            </w:r>
          </w:p>
        </w:tc>
        <w:tc>
          <w:tcPr>
            <w:tcW w:w="2693" w:type="dxa"/>
            <w:vAlign w:val="center"/>
          </w:tcPr>
          <w:p w:rsidR="002D7E15" w:rsidRPr="0009076A" w:rsidRDefault="002D7E15" w:rsidP="00D27E6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2D7E15" w:rsidRDefault="002D7E15" w:rsidP="002D7E15">
      <w:pPr>
        <w:pStyle w:val="32"/>
      </w:pPr>
      <w:bookmarkStart w:id="50" w:name="_Toc377054478"/>
      <w:r>
        <w:lastRenderedPageBreak/>
        <w:t>Контрольные примеры</w:t>
      </w:r>
      <w:bookmarkEnd w:id="50"/>
    </w:p>
    <w:p w:rsidR="002D7E15" w:rsidRDefault="002D7E15" w:rsidP="002D7E15">
      <w:pPr>
        <w:pStyle w:val="af7"/>
        <w:rPr>
          <w:b/>
        </w:rPr>
      </w:pPr>
      <w:r w:rsidRPr="00916933">
        <w:rPr>
          <w:b/>
        </w:rPr>
        <w:t>Запрос</w:t>
      </w:r>
      <w:r w:rsidRPr="006A5E56">
        <w:t xml:space="preserve"> </w:t>
      </w:r>
      <w:r>
        <w:rPr>
          <w:b/>
        </w:rPr>
        <w:t>на п</w:t>
      </w:r>
      <w:r w:rsidRPr="006A5E56">
        <w:rPr>
          <w:b/>
        </w:rPr>
        <w:t xml:space="preserve">олучение </w:t>
      </w:r>
      <w:r>
        <w:rPr>
          <w:b/>
        </w:rPr>
        <w:t>списка платежей по подписке:</w:t>
      </w:r>
    </w:p>
    <w:p w:rsidR="002D7E15" w:rsidRPr="00B77388" w:rsidRDefault="002D7E15" w:rsidP="002D7E1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2D7E15" w:rsidRPr="00375598" w:rsidTr="00D27E62">
        <w:tc>
          <w:tcPr>
            <w:tcW w:w="9604" w:type="dxa"/>
            <w:shd w:val="clear" w:color="auto" w:fill="F2F2F2"/>
          </w:tcPr>
          <w:p w:rsidR="002D7E15" w:rsidRPr="005808B5" w:rsidRDefault="002D7E15" w:rsidP="00D27E6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proofErr w:type="gramStart"/>
            <w:r w:rsidRPr="005808B5">
              <w:rPr>
                <w:i/>
                <w:sz w:val="20"/>
                <w:szCs w:val="20"/>
                <w:lang w:val="en-US"/>
              </w:rPr>
              <w:t>&lt;?xml</w:t>
            </w:r>
            <w:proofErr w:type="gramEnd"/>
            <w:r w:rsidRPr="005808B5">
              <w:rPr>
                <w:i/>
                <w:sz w:val="20"/>
                <w:szCs w:val="20"/>
                <w:lang w:val="en-US"/>
              </w:rPr>
              <w:t xml:space="preserve"> version="1.0" encoding="UTF-8"?&gt;</w:t>
            </w:r>
          </w:p>
          <w:p w:rsidR="002D7E15" w:rsidRPr="002D7E15" w:rsidRDefault="002D7E15" w:rsidP="002D7E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2D7E15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xmlns:soap="http://soap.acquiropay.partner.web.processor.ecafe.axetta.ru/"&gt;</w:t>
            </w:r>
          </w:p>
          <w:p w:rsidR="002D7E15" w:rsidRPr="002D7E15" w:rsidRDefault="002D7E15" w:rsidP="002D7E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2D7E15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2D7E15" w:rsidRPr="002D7E15" w:rsidRDefault="002D7E15" w:rsidP="002D7E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2D7E15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2D7E15" w:rsidRPr="002D7E15" w:rsidRDefault="002D7E15" w:rsidP="002D7E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2D7E15">
              <w:rPr>
                <w:i/>
                <w:sz w:val="20"/>
                <w:szCs w:val="20"/>
                <w:lang w:val="en-US"/>
              </w:rPr>
              <w:t xml:space="preserve">      &lt;soap:regularPaymentReadPayments&gt;</w:t>
            </w:r>
          </w:p>
          <w:p w:rsidR="002D7E15" w:rsidRPr="00C268C9" w:rsidRDefault="002D7E15" w:rsidP="002D7E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2D7E15">
              <w:rPr>
                <w:i/>
                <w:sz w:val="20"/>
                <w:szCs w:val="20"/>
                <w:lang w:val="en-US"/>
              </w:rPr>
              <w:t xml:space="preserve">         &lt;regularPaymentSubscriptionID&gt;18&lt;/regularPaymentSubscriptionID&gt;</w:t>
            </w:r>
          </w:p>
          <w:p w:rsidR="002D7E15" w:rsidRPr="002D7E15" w:rsidRDefault="002D7E15" w:rsidP="002D7E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2D7E15">
              <w:rPr>
                <w:i/>
                <w:sz w:val="20"/>
                <w:szCs w:val="20"/>
                <w:lang w:val="en-US"/>
              </w:rPr>
              <w:t xml:space="preserve">         &lt;beginDate&gt;2013-10-01&lt;/beginDate&gt;</w:t>
            </w:r>
          </w:p>
          <w:p w:rsidR="002D7E15" w:rsidRPr="002D7E15" w:rsidRDefault="002D7E15" w:rsidP="002D7E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2D7E15">
              <w:rPr>
                <w:i/>
                <w:sz w:val="20"/>
                <w:szCs w:val="20"/>
                <w:lang w:val="en-US"/>
              </w:rPr>
              <w:t xml:space="preserve">         &lt;endDate&gt;2013-10-30&lt;/endDate&gt;</w:t>
            </w:r>
          </w:p>
          <w:p w:rsidR="002D7E15" w:rsidRPr="002D7E15" w:rsidRDefault="002D7E15" w:rsidP="002D7E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2D7E15">
              <w:rPr>
                <w:i/>
                <w:sz w:val="20"/>
                <w:szCs w:val="20"/>
                <w:lang w:val="en-US"/>
              </w:rPr>
              <w:t xml:space="preserve">      &lt;/soap:regularPaymentReadPayments&gt;</w:t>
            </w:r>
          </w:p>
          <w:p w:rsidR="002D7E15" w:rsidRPr="002D7E15" w:rsidRDefault="002D7E15" w:rsidP="002D7E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2D7E15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2D7E15" w:rsidRPr="00F6672C" w:rsidRDefault="002D7E15" w:rsidP="002D7E15">
            <w:pPr>
              <w:spacing w:line="240" w:lineRule="auto"/>
              <w:jc w:val="left"/>
              <w:rPr>
                <w:i/>
                <w:lang w:val="en-US"/>
              </w:rPr>
            </w:pPr>
            <w:r w:rsidRPr="002D7E15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2D7E15" w:rsidRPr="00112080" w:rsidRDefault="002D7E15" w:rsidP="002D7E15">
      <w:pPr>
        <w:pStyle w:val="af7"/>
        <w:ind w:firstLine="0"/>
        <w:rPr>
          <w:b/>
          <w:color w:val="A6A6A6"/>
          <w:sz w:val="20"/>
          <w:szCs w:val="20"/>
          <w:lang w:val="en-US"/>
        </w:rPr>
      </w:pPr>
    </w:p>
    <w:p w:rsidR="002D7E15" w:rsidRDefault="002D7E15" w:rsidP="002D7E15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2D7E15" w:rsidRPr="00B77388" w:rsidRDefault="002D7E15" w:rsidP="002D7E1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2D7E15" w:rsidRPr="00F0414B" w:rsidTr="00D27E62">
        <w:tc>
          <w:tcPr>
            <w:tcW w:w="9604" w:type="dxa"/>
            <w:shd w:val="clear" w:color="auto" w:fill="F2F2F2"/>
          </w:tcPr>
          <w:p w:rsidR="002D7E15" w:rsidRPr="005808B5" w:rsidRDefault="002D7E15" w:rsidP="00D27E6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proofErr w:type="gramStart"/>
            <w:r w:rsidRPr="005808B5">
              <w:rPr>
                <w:i/>
                <w:sz w:val="20"/>
                <w:szCs w:val="20"/>
                <w:lang w:val="en-US"/>
              </w:rPr>
              <w:t>&lt;?xml</w:t>
            </w:r>
            <w:proofErr w:type="gramEnd"/>
            <w:r w:rsidRPr="005808B5">
              <w:rPr>
                <w:i/>
                <w:sz w:val="20"/>
                <w:szCs w:val="20"/>
                <w:lang w:val="en-US"/>
              </w:rPr>
              <w:t xml:space="preserve"> version="1.0" encoding="UTF-8"?&gt;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 xml:space="preserve">      &lt;ns2:</w:t>
            </w:r>
            <w:r w:rsidRPr="002D7E15">
              <w:rPr>
                <w:i/>
                <w:sz w:val="20"/>
                <w:szCs w:val="20"/>
                <w:lang w:val="en-US"/>
              </w:rPr>
              <w:t>regularPaymentReadPayment</w:t>
            </w:r>
            <w:r>
              <w:rPr>
                <w:i/>
                <w:sz w:val="20"/>
                <w:szCs w:val="20"/>
                <w:lang w:val="en-US"/>
              </w:rPr>
              <w:t>s</w:t>
            </w:r>
            <w:r w:rsidRPr="00E37F9E">
              <w:rPr>
                <w:i/>
                <w:sz w:val="20"/>
                <w:szCs w:val="20"/>
                <w:lang w:val="en-US"/>
              </w:rPr>
              <w:t>Response xmlns:ns2="http://soap.acquiropay.partner.web.processor.ecafe.axetta.ru/"&gt;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 xml:space="preserve">            &lt;ErrorCode&gt;0&lt;/ErrorCode&gt;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 xml:space="preserve">            &lt;RegularPaymentList&gt;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 xml:space="preserve">               &lt;RegularPayment&gt;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 xml:space="preserve">                  &lt;PaymentAmount&gt;10000&lt;/PaymentAmount&gt;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 xml:space="preserve">                  &lt;PaymentDate&gt;</w:t>
            </w:r>
            <w:r w:rsidRPr="005808B5">
              <w:rPr>
                <w:i/>
                <w:sz w:val="20"/>
                <w:szCs w:val="20"/>
                <w:lang w:val="en-US"/>
              </w:rPr>
              <w:t>2013-10-29T15:35:41.468+04:00</w:t>
            </w:r>
            <w:r w:rsidRPr="00E37F9E">
              <w:rPr>
                <w:i/>
                <w:sz w:val="20"/>
                <w:szCs w:val="20"/>
                <w:lang w:val="en-US"/>
              </w:rPr>
              <w:t>&lt;/PaymentDate&gt;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 xml:space="preserve">                  &lt;ClientBalance&gt;0&lt;/ClientBalance&gt;</w:t>
            </w:r>
          </w:p>
          <w:p w:rsid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 xml:space="preserve">                  &lt;ThresholdAmount&gt;15000&lt;/ThresholdAmount&gt;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         &lt;PaymentStatus&gt;REBILL_OK&lt;/PaymentStatus&gt;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 xml:space="preserve">               &lt;/RegularPayment&gt;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 xml:space="preserve">               &lt;RegularPayment&gt;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 xml:space="preserve">                  &lt;PaymentAmount&gt;1000&lt;/PaymentAmount&gt;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 xml:space="preserve">                  &lt;PaymentDate&gt;</w:t>
            </w:r>
            <w:r w:rsidRPr="005808B5">
              <w:rPr>
                <w:i/>
                <w:sz w:val="20"/>
                <w:szCs w:val="20"/>
                <w:lang w:val="en-US"/>
              </w:rPr>
              <w:t>2013-10-29T15:3</w:t>
            </w:r>
            <w:r>
              <w:rPr>
                <w:i/>
                <w:sz w:val="20"/>
                <w:szCs w:val="20"/>
                <w:lang w:val="en-US"/>
              </w:rPr>
              <w:t>9:20.201</w:t>
            </w:r>
            <w:r w:rsidRPr="005808B5">
              <w:rPr>
                <w:i/>
                <w:sz w:val="20"/>
                <w:szCs w:val="20"/>
                <w:lang w:val="en-US"/>
              </w:rPr>
              <w:t>+04:00</w:t>
            </w:r>
            <w:r w:rsidRPr="00E37F9E">
              <w:rPr>
                <w:i/>
                <w:sz w:val="20"/>
                <w:szCs w:val="20"/>
                <w:lang w:val="en-US"/>
              </w:rPr>
              <w:t>&lt;/PaymentDate&gt;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 xml:space="preserve">  </w:t>
            </w:r>
            <w:r>
              <w:rPr>
                <w:i/>
                <w:sz w:val="20"/>
                <w:szCs w:val="20"/>
                <w:lang w:val="en-US"/>
              </w:rPr>
              <w:t xml:space="preserve">                &lt;ClientBalance&gt;</w:t>
            </w:r>
            <w:r w:rsidRPr="00E37F9E">
              <w:rPr>
                <w:i/>
                <w:sz w:val="20"/>
                <w:szCs w:val="20"/>
                <w:lang w:val="en-US"/>
              </w:rPr>
              <w:t>10000&lt;/ClientBalance&gt;</w:t>
            </w:r>
          </w:p>
          <w:p w:rsid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 xml:space="preserve">                  &lt;ThresholdAmount&gt;15000&lt;/ThresholdAmount&gt;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         &lt;PaymentStatus&gt;REBILL_OK&lt;/PaymentStatus&gt;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 xml:space="preserve">               &lt;/RegularPayment&gt;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 xml:space="preserve">            &lt;/RegularPaymentList&gt;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 xml:space="preserve">      &lt;/ns2:</w:t>
            </w:r>
            <w:r w:rsidRPr="002D7E15">
              <w:rPr>
                <w:i/>
                <w:sz w:val="20"/>
                <w:szCs w:val="20"/>
                <w:lang w:val="en-US"/>
              </w:rPr>
              <w:t>regularPaymentReadPayment</w:t>
            </w:r>
            <w:r>
              <w:rPr>
                <w:i/>
                <w:sz w:val="20"/>
                <w:szCs w:val="20"/>
                <w:lang w:val="en-US"/>
              </w:rPr>
              <w:t>sResponse</w:t>
            </w:r>
            <w:r w:rsidRPr="00E37F9E">
              <w:rPr>
                <w:i/>
                <w:sz w:val="20"/>
                <w:szCs w:val="20"/>
                <w:lang w:val="en-US"/>
              </w:rPr>
              <w:t>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2D7E15" w:rsidRPr="005808B5" w:rsidRDefault="00E37F9E" w:rsidP="00E37F9E">
            <w:pPr>
              <w:spacing w:line="240" w:lineRule="auto"/>
              <w:rPr>
                <w:sz w:val="20"/>
                <w:szCs w:val="20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2D7E15" w:rsidRPr="00224317" w:rsidRDefault="002D7E15" w:rsidP="00C268C9">
      <w:pPr>
        <w:pStyle w:val="af7"/>
        <w:ind w:firstLine="0"/>
      </w:pPr>
    </w:p>
    <w:p w:rsidR="00224317" w:rsidRDefault="00224317" w:rsidP="00224317">
      <w:pPr>
        <w:pStyle w:val="23"/>
      </w:pPr>
      <w:bookmarkStart w:id="51" w:name="_Toc377054479"/>
      <w:r>
        <w:t>Операция «Получение настроек регулярного пополнения»</w:t>
      </w:r>
      <w:bookmarkEnd w:id="51"/>
    </w:p>
    <w:p w:rsidR="00224317" w:rsidRDefault="00224317" w:rsidP="00224317">
      <w:pPr>
        <w:pStyle w:val="32"/>
      </w:pPr>
      <w:bookmarkStart w:id="52" w:name="_Toc377054480"/>
      <w:r>
        <w:t>Общие сведения</w:t>
      </w:r>
      <w:bookmarkEnd w:id="5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224317" w:rsidRPr="0009076A" w:rsidTr="00224317">
        <w:tc>
          <w:tcPr>
            <w:tcW w:w="2943" w:type="dxa"/>
          </w:tcPr>
          <w:p w:rsidR="00224317" w:rsidRPr="0009076A" w:rsidRDefault="00224317" w:rsidP="00224317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224317" w:rsidRPr="00025D1D" w:rsidRDefault="00224317" w:rsidP="00224317">
            <w:pPr>
              <w:pStyle w:val="af7"/>
              <w:ind w:firstLine="0"/>
              <w:rPr>
                <w:lang w:val="en-US"/>
              </w:rPr>
            </w:pPr>
            <w:r w:rsidRPr="00224317">
              <w:t>regularPaymentReadSettings</w:t>
            </w:r>
          </w:p>
        </w:tc>
      </w:tr>
      <w:tr w:rsidR="00224317" w:rsidRPr="0009076A" w:rsidTr="00224317">
        <w:tc>
          <w:tcPr>
            <w:tcW w:w="2943" w:type="dxa"/>
          </w:tcPr>
          <w:p w:rsidR="00224317" w:rsidRPr="0009076A" w:rsidRDefault="00224317" w:rsidP="00224317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224317" w:rsidRPr="00224317" w:rsidRDefault="00224317" w:rsidP="00224317">
            <w:r>
              <w:t>Получение настроек регулярного пополнения, необходимых для регистрации подписки.</w:t>
            </w:r>
          </w:p>
        </w:tc>
      </w:tr>
      <w:tr w:rsidR="00224317" w:rsidRPr="0009076A" w:rsidTr="00224317">
        <w:tc>
          <w:tcPr>
            <w:tcW w:w="2943" w:type="dxa"/>
          </w:tcPr>
          <w:p w:rsidR="00224317" w:rsidRPr="0009076A" w:rsidRDefault="00224317" w:rsidP="00224317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224317" w:rsidRPr="00736E9F" w:rsidRDefault="00224317" w:rsidP="00224317">
            <w:r>
              <w:t xml:space="preserve">Метод позволяет получить список возможных значений суммы </w:t>
            </w:r>
            <w:r>
              <w:lastRenderedPageBreak/>
              <w:t>пополнения и порогового значения баланса.</w:t>
            </w:r>
          </w:p>
        </w:tc>
      </w:tr>
    </w:tbl>
    <w:p w:rsidR="00224317" w:rsidRDefault="00224317" w:rsidP="00224317">
      <w:pPr>
        <w:pStyle w:val="32"/>
      </w:pPr>
      <w:bookmarkStart w:id="53" w:name="_Toc377054481"/>
      <w:r>
        <w:lastRenderedPageBreak/>
        <w:t>Описание входных параметров</w:t>
      </w:r>
      <w:bookmarkEnd w:id="53"/>
    </w:p>
    <w:p w:rsidR="00224317" w:rsidRDefault="00224317" w:rsidP="00C268C9">
      <w:pPr>
        <w:pStyle w:val="af7"/>
        <w:ind w:firstLine="0"/>
      </w:pPr>
      <w:r>
        <w:t>Входные параметры отсутствуют.</w:t>
      </w:r>
    </w:p>
    <w:p w:rsidR="00224317" w:rsidRDefault="00224317" w:rsidP="00EB3612">
      <w:pPr>
        <w:pStyle w:val="32"/>
      </w:pPr>
      <w:bookmarkStart w:id="54" w:name="_Toc377054482"/>
      <w:r>
        <w:t>Описание выходных параметров</w:t>
      </w:r>
      <w:bookmarkEnd w:id="5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3612" w:rsidRPr="0009076A" w:rsidTr="004317DE">
        <w:tc>
          <w:tcPr>
            <w:tcW w:w="534" w:type="dxa"/>
            <w:vAlign w:val="center"/>
          </w:tcPr>
          <w:p w:rsidR="00EB3612" w:rsidRPr="0009076A" w:rsidRDefault="00EB3612" w:rsidP="004317DE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3612" w:rsidRPr="0009076A" w:rsidRDefault="00EB3612" w:rsidP="004317DE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3612" w:rsidRPr="0009076A" w:rsidRDefault="00EB3612" w:rsidP="004317DE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3612" w:rsidRPr="0009076A" w:rsidRDefault="00EB3612" w:rsidP="004317DE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3612" w:rsidRPr="0009076A" w:rsidRDefault="00EB3612" w:rsidP="004317DE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3612" w:rsidRPr="0009076A" w:rsidRDefault="00EB3612" w:rsidP="004317DE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B3612" w:rsidRPr="0009076A" w:rsidTr="004317DE">
        <w:tc>
          <w:tcPr>
            <w:tcW w:w="534" w:type="dxa"/>
            <w:vAlign w:val="center"/>
          </w:tcPr>
          <w:p w:rsidR="00EB3612" w:rsidRDefault="00EB3612" w:rsidP="004317DE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EB3612" w:rsidRPr="00B92244" w:rsidRDefault="00EB3612" w:rsidP="004317DE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3612">
              <w:rPr>
                <w:sz w:val="20"/>
                <w:szCs w:val="20"/>
                <w:lang w:val="en-US"/>
              </w:rPr>
              <w:t>LowerLimitAmountList</w:t>
            </w:r>
          </w:p>
        </w:tc>
        <w:tc>
          <w:tcPr>
            <w:tcW w:w="1903" w:type="dxa"/>
          </w:tcPr>
          <w:p w:rsidR="00EB3612" w:rsidRDefault="00EB3612" w:rsidP="004317DE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элементов </w:t>
            </w:r>
            <w:r w:rsidRPr="00EB3612">
              <w:rPr>
                <w:sz w:val="20"/>
                <w:szCs w:val="20"/>
                <w:lang w:val="en-US"/>
              </w:rPr>
              <w:t>LowerLimitAmount</w:t>
            </w:r>
          </w:p>
        </w:tc>
        <w:tc>
          <w:tcPr>
            <w:tcW w:w="1965" w:type="dxa"/>
          </w:tcPr>
          <w:p w:rsidR="00EB3612" w:rsidRDefault="00EB3612" w:rsidP="004317DE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3612" w:rsidRPr="00B92244" w:rsidRDefault="00EB3612" w:rsidP="004317DE">
            <w:pPr>
              <w:pStyle w:val="affff1"/>
              <w:ind w:left="0"/>
              <w:rPr>
                <w:sz w:val="20"/>
                <w:szCs w:val="20"/>
              </w:rPr>
            </w:pPr>
            <w:r w:rsidRPr="00B92244">
              <w:rPr>
                <w:sz w:val="20"/>
                <w:szCs w:val="20"/>
              </w:rPr>
              <w:t>tns:</w:t>
            </w:r>
            <w:r w:rsidRPr="000738A2">
              <w:rPr>
                <w:sz w:val="20"/>
                <w:szCs w:val="20"/>
                <w:lang w:val="en-US"/>
              </w:rPr>
              <w:t xml:space="preserve"> </w:t>
            </w:r>
            <w:r w:rsidRPr="00EB3612">
              <w:rPr>
                <w:sz w:val="20"/>
                <w:szCs w:val="20"/>
                <w:lang w:val="en-US"/>
              </w:rPr>
              <w:t>LowerLimitAmountList</w:t>
            </w:r>
          </w:p>
        </w:tc>
        <w:tc>
          <w:tcPr>
            <w:tcW w:w="1989" w:type="dxa"/>
            <w:vAlign w:val="center"/>
          </w:tcPr>
          <w:p w:rsidR="00EB3612" w:rsidRPr="004873D0" w:rsidRDefault="00EB3612" w:rsidP="004317DE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возможных значений порогового значения баланса</w:t>
            </w:r>
          </w:p>
        </w:tc>
      </w:tr>
      <w:tr w:rsidR="00EB3612" w:rsidRPr="0009076A" w:rsidTr="004317DE">
        <w:tc>
          <w:tcPr>
            <w:tcW w:w="534" w:type="dxa"/>
            <w:vAlign w:val="center"/>
          </w:tcPr>
          <w:p w:rsidR="00EB3612" w:rsidRDefault="00EB3612" w:rsidP="004317DE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EB3612" w:rsidRPr="004873D0" w:rsidRDefault="00EB3612" w:rsidP="004317DE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3612">
              <w:rPr>
                <w:sz w:val="20"/>
                <w:szCs w:val="20"/>
                <w:lang w:val="en-US"/>
              </w:rPr>
              <w:t>LowerLimitAmount</w:t>
            </w:r>
          </w:p>
        </w:tc>
        <w:tc>
          <w:tcPr>
            <w:tcW w:w="1903" w:type="dxa"/>
          </w:tcPr>
          <w:p w:rsidR="00EB3612" w:rsidRPr="00EB3612" w:rsidRDefault="00EB3612" w:rsidP="00EB361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Возможное значение порога по балансу, в </w:t>
            </w:r>
            <w:r w:rsidRPr="00CD03A4">
              <w:rPr>
                <w:sz w:val="20"/>
                <w:szCs w:val="20"/>
              </w:rPr>
              <w:t>(копейках)</w:t>
            </w:r>
          </w:p>
        </w:tc>
        <w:tc>
          <w:tcPr>
            <w:tcW w:w="1965" w:type="dxa"/>
          </w:tcPr>
          <w:p w:rsidR="00EB3612" w:rsidRDefault="00EB3612" w:rsidP="004317DE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3612" w:rsidRPr="004873D0" w:rsidRDefault="00EB3612" w:rsidP="004317DE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EB3612" w:rsidRPr="004873D0" w:rsidRDefault="00EB3612" w:rsidP="004317DE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B3612" w:rsidRPr="0009076A" w:rsidTr="004317DE">
        <w:tc>
          <w:tcPr>
            <w:tcW w:w="534" w:type="dxa"/>
            <w:vAlign w:val="center"/>
          </w:tcPr>
          <w:p w:rsidR="00EB3612" w:rsidRDefault="00EB3612" w:rsidP="004317DE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EB3612" w:rsidRPr="00EB3612" w:rsidRDefault="00EB3612" w:rsidP="004317DE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3612">
              <w:rPr>
                <w:sz w:val="20"/>
                <w:szCs w:val="20"/>
                <w:lang w:val="en-US"/>
              </w:rPr>
              <w:t>PaymentAmountList</w:t>
            </w:r>
          </w:p>
        </w:tc>
        <w:tc>
          <w:tcPr>
            <w:tcW w:w="1903" w:type="dxa"/>
          </w:tcPr>
          <w:p w:rsidR="00EB3612" w:rsidRDefault="00EB3612" w:rsidP="00EB361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элементов </w:t>
            </w:r>
            <w:r w:rsidRPr="00EB3612">
              <w:rPr>
                <w:sz w:val="20"/>
                <w:szCs w:val="20"/>
                <w:lang w:val="en-US"/>
              </w:rPr>
              <w:t>PaymentAmount</w:t>
            </w:r>
          </w:p>
        </w:tc>
        <w:tc>
          <w:tcPr>
            <w:tcW w:w="1965" w:type="dxa"/>
          </w:tcPr>
          <w:p w:rsidR="00EB3612" w:rsidRDefault="00EB3612" w:rsidP="004317DE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3612" w:rsidRDefault="00EB3612" w:rsidP="004317DE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92244">
              <w:rPr>
                <w:sz w:val="20"/>
                <w:szCs w:val="20"/>
              </w:rPr>
              <w:t>tns:</w:t>
            </w:r>
            <w:r w:rsidRPr="000738A2">
              <w:rPr>
                <w:sz w:val="20"/>
                <w:szCs w:val="20"/>
                <w:lang w:val="en-US"/>
              </w:rPr>
              <w:t xml:space="preserve"> </w:t>
            </w:r>
            <w:r w:rsidRPr="00EB3612">
              <w:rPr>
                <w:sz w:val="20"/>
                <w:szCs w:val="20"/>
                <w:lang w:val="en-US"/>
              </w:rPr>
              <w:t>PaymentAmountList</w:t>
            </w:r>
          </w:p>
        </w:tc>
        <w:tc>
          <w:tcPr>
            <w:tcW w:w="1989" w:type="dxa"/>
            <w:vAlign w:val="center"/>
          </w:tcPr>
          <w:p w:rsidR="00EB3612" w:rsidRPr="004873D0" w:rsidRDefault="00EB3612" w:rsidP="004317DE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возможных значений суммы пополнения</w:t>
            </w:r>
          </w:p>
        </w:tc>
      </w:tr>
      <w:tr w:rsidR="00EB3612" w:rsidRPr="0009076A" w:rsidTr="004317DE">
        <w:tc>
          <w:tcPr>
            <w:tcW w:w="534" w:type="dxa"/>
            <w:vAlign w:val="center"/>
          </w:tcPr>
          <w:p w:rsidR="00EB3612" w:rsidRDefault="00EB3612" w:rsidP="004317DE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4</w:t>
            </w:r>
          </w:p>
        </w:tc>
        <w:tc>
          <w:tcPr>
            <w:tcW w:w="2050" w:type="dxa"/>
          </w:tcPr>
          <w:p w:rsidR="00EB3612" w:rsidRPr="00EB3612" w:rsidRDefault="00EB3612" w:rsidP="004317DE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3612">
              <w:rPr>
                <w:sz w:val="20"/>
                <w:szCs w:val="20"/>
                <w:lang w:val="en-US"/>
              </w:rPr>
              <w:t>PaymentAmount</w:t>
            </w:r>
          </w:p>
        </w:tc>
        <w:tc>
          <w:tcPr>
            <w:tcW w:w="1903" w:type="dxa"/>
          </w:tcPr>
          <w:p w:rsidR="00EB3612" w:rsidRDefault="00EB3612" w:rsidP="00EB361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Возможное значение суммы пополнения, в </w:t>
            </w:r>
            <w:r w:rsidRPr="00CD03A4">
              <w:rPr>
                <w:sz w:val="20"/>
                <w:szCs w:val="20"/>
              </w:rPr>
              <w:t>(копейках)</w:t>
            </w:r>
          </w:p>
        </w:tc>
        <w:tc>
          <w:tcPr>
            <w:tcW w:w="1965" w:type="dxa"/>
          </w:tcPr>
          <w:p w:rsidR="00EB3612" w:rsidRDefault="00EB3612" w:rsidP="004317DE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3612" w:rsidRDefault="00EB3612" w:rsidP="004317DE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EB3612" w:rsidRPr="004873D0" w:rsidRDefault="00EB3612" w:rsidP="004317DE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B3612" w:rsidRPr="0009076A" w:rsidTr="004317DE">
        <w:tc>
          <w:tcPr>
            <w:tcW w:w="534" w:type="dxa"/>
            <w:vAlign w:val="center"/>
          </w:tcPr>
          <w:p w:rsidR="00EB3612" w:rsidRPr="0009076A" w:rsidRDefault="00EB3612" w:rsidP="004317DE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5</w:t>
            </w:r>
          </w:p>
        </w:tc>
        <w:tc>
          <w:tcPr>
            <w:tcW w:w="2050" w:type="dxa"/>
          </w:tcPr>
          <w:p w:rsidR="00EB3612" w:rsidRPr="0009076A" w:rsidRDefault="00EB3612" w:rsidP="004317DE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4873D0">
              <w:rPr>
                <w:sz w:val="20"/>
                <w:szCs w:val="20"/>
                <w:lang w:val="en-US"/>
              </w:rPr>
              <w:t>rrorCode</w:t>
            </w:r>
          </w:p>
        </w:tc>
        <w:tc>
          <w:tcPr>
            <w:tcW w:w="1903" w:type="dxa"/>
          </w:tcPr>
          <w:p w:rsidR="00EB3612" w:rsidRPr="004873D0" w:rsidRDefault="00EB3612" w:rsidP="004317DE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ответа</w:t>
            </w:r>
          </w:p>
        </w:tc>
        <w:tc>
          <w:tcPr>
            <w:tcW w:w="1965" w:type="dxa"/>
          </w:tcPr>
          <w:p w:rsidR="00EB3612" w:rsidRPr="00C10630" w:rsidRDefault="00EB3612" w:rsidP="004317DE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3612" w:rsidRPr="004873D0" w:rsidRDefault="00EB3612" w:rsidP="004317DE">
            <w:pPr>
              <w:pStyle w:val="affff1"/>
              <w:ind w:left="0"/>
              <w:rPr>
                <w:sz w:val="20"/>
                <w:szCs w:val="20"/>
              </w:rPr>
            </w:pPr>
            <w:r w:rsidRPr="004873D0">
              <w:rPr>
                <w:sz w:val="20"/>
                <w:szCs w:val="20"/>
              </w:rPr>
              <w:t>xs:int</w:t>
            </w:r>
          </w:p>
        </w:tc>
        <w:tc>
          <w:tcPr>
            <w:tcW w:w="1989" w:type="dxa"/>
            <w:vAlign w:val="center"/>
          </w:tcPr>
          <w:p w:rsidR="00EB3612" w:rsidRPr="0009076A" w:rsidRDefault="00EB3612" w:rsidP="004317DE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4873D0">
              <w:rPr>
                <w:sz w:val="20"/>
                <w:szCs w:val="20"/>
              </w:rPr>
              <w:t>0 – если ошибки нет</w:t>
            </w:r>
          </w:p>
        </w:tc>
      </w:tr>
      <w:tr w:rsidR="00EB3612" w:rsidRPr="0009076A" w:rsidTr="004317DE">
        <w:tc>
          <w:tcPr>
            <w:tcW w:w="534" w:type="dxa"/>
            <w:vAlign w:val="center"/>
          </w:tcPr>
          <w:p w:rsidR="00EB3612" w:rsidRPr="0009076A" w:rsidRDefault="00EB3612" w:rsidP="004317DE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6</w:t>
            </w:r>
          </w:p>
        </w:tc>
        <w:tc>
          <w:tcPr>
            <w:tcW w:w="2050" w:type="dxa"/>
          </w:tcPr>
          <w:p w:rsidR="00EB3612" w:rsidRPr="0009076A" w:rsidRDefault="00EB3612" w:rsidP="004317DE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78369F">
              <w:rPr>
                <w:sz w:val="20"/>
                <w:szCs w:val="20"/>
                <w:lang w:val="en-US"/>
              </w:rPr>
              <w:t>rrorDesc</w:t>
            </w:r>
          </w:p>
        </w:tc>
        <w:tc>
          <w:tcPr>
            <w:tcW w:w="1903" w:type="dxa"/>
          </w:tcPr>
          <w:p w:rsidR="00EB3612" w:rsidRPr="0078369F" w:rsidRDefault="00EB3612" w:rsidP="004317DE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</w:t>
            </w:r>
            <w:r>
              <w:rPr>
                <w:sz w:val="20"/>
                <w:szCs w:val="20"/>
                <w:lang w:val="en-US"/>
              </w:rPr>
              <w:t>писание ошибки</w:t>
            </w:r>
          </w:p>
        </w:tc>
        <w:tc>
          <w:tcPr>
            <w:tcW w:w="1965" w:type="dxa"/>
          </w:tcPr>
          <w:p w:rsidR="00EB3612" w:rsidRPr="0078369F" w:rsidRDefault="00EB3612" w:rsidP="004317DE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EB3612" w:rsidRPr="0009076A" w:rsidRDefault="00EB3612" w:rsidP="004317DE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B3612" w:rsidRPr="0009076A" w:rsidRDefault="00EB3612" w:rsidP="004317DE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8369F">
              <w:rPr>
                <w:sz w:val="20"/>
                <w:szCs w:val="20"/>
              </w:rPr>
              <w:t>Если ошибок нет, не приходит</w:t>
            </w:r>
            <w:r>
              <w:rPr>
                <w:sz w:val="20"/>
                <w:szCs w:val="20"/>
              </w:rPr>
              <w:t>.</w:t>
            </w:r>
          </w:p>
        </w:tc>
      </w:tr>
    </w:tbl>
    <w:p w:rsidR="00EB3612" w:rsidRDefault="00EB3612" w:rsidP="00EB3612">
      <w:pPr>
        <w:pStyle w:val="32"/>
      </w:pPr>
      <w:bookmarkStart w:id="55" w:name="_Toc377054483"/>
      <w:r>
        <w:t>Ошибки</w:t>
      </w:r>
      <w:bookmarkEnd w:id="55"/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EB3612" w:rsidRPr="0009076A" w:rsidTr="004317DE">
        <w:tc>
          <w:tcPr>
            <w:tcW w:w="534" w:type="dxa"/>
            <w:vAlign w:val="center"/>
          </w:tcPr>
          <w:p w:rsidR="00EB3612" w:rsidRPr="0009076A" w:rsidRDefault="00EB3612" w:rsidP="004317DE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3612" w:rsidRPr="0009076A" w:rsidRDefault="00EB3612" w:rsidP="004317DE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EB3612" w:rsidRPr="0009076A" w:rsidRDefault="00EB3612" w:rsidP="004317DE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EB3612" w:rsidRPr="0009076A" w:rsidRDefault="00EB3612" w:rsidP="004317DE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EB3612" w:rsidRPr="0009076A" w:rsidRDefault="00EB3612" w:rsidP="004317DE">
            <w:pPr>
              <w:pStyle w:val="a9"/>
            </w:pPr>
            <w:r w:rsidRPr="0009076A">
              <w:t>Комментарий</w:t>
            </w:r>
          </w:p>
        </w:tc>
      </w:tr>
      <w:tr w:rsidR="00EB3612" w:rsidRPr="0009076A" w:rsidTr="004317DE">
        <w:tc>
          <w:tcPr>
            <w:tcW w:w="534" w:type="dxa"/>
            <w:vAlign w:val="center"/>
          </w:tcPr>
          <w:p w:rsidR="00EB3612" w:rsidRPr="00EB3612" w:rsidRDefault="00EB3612" w:rsidP="004317DE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EB3612" w:rsidRPr="00105FF2" w:rsidRDefault="00EB3612" w:rsidP="004317DE">
            <w:pPr>
              <w:spacing w:before="120" w:after="12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50</w:t>
            </w:r>
            <w:r w:rsidRPr="00105FF2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EB3612" w:rsidRPr="00105FF2" w:rsidRDefault="00EB3612" w:rsidP="004317DE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Внутрення ошибка сервера</w:t>
            </w:r>
          </w:p>
        </w:tc>
        <w:tc>
          <w:tcPr>
            <w:tcW w:w="3276" w:type="dxa"/>
            <w:vAlign w:val="center"/>
          </w:tcPr>
          <w:p w:rsidR="00EB3612" w:rsidRPr="00105FF2" w:rsidRDefault="00EB3612" w:rsidP="004317DE">
            <w:pPr>
              <w:spacing w:before="120" w:after="120" w:line="240" w:lineRule="auto"/>
              <w:rPr>
                <w:sz w:val="20"/>
                <w:szCs w:val="20"/>
              </w:rPr>
            </w:pPr>
            <w:r w:rsidRPr="00842094">
              <w:rPr>
                <w:sz w:val="20"/>
                <w:szCs w:val="20"/>
              </w:rPr>
              <w:t xml:space="preserve">Неопределенная ошибка, относящаяся к разряду </w:t>
            </w:r>
            <w:proofErr w:type="gramStart"/>
            <w:r w:rsidRPr="00842094">
              <w:rPr>
                <w:sz w:val="20"/>
                <w:szCs w:val="20"/>
              </w:rPr>
              <w:t>внутренних</w:t>
            </w:r>
            <w:proofErr w:type="gramEnd"/>
            <w:r w:rsidRPr="00842094">
              <w:rPr>
                <w:sz w:val="20"/>
                <w:szCs w:val="20"/>
              </w:rPr>
              <w:t>.</w:t>
            </w:r>
          </w:p>
        </w:tc>
        <w:tc>
          <w:tcPr>
            <w:tcW w:w="2693" w:type="dxa"/>
            <w:vAlign w:val="center"/>
          </w:tcPr>
          <w:p w:rsidR="00EB3612" w:rsidRPr="0009076A" w:rsidRDefault="00EB3612" w:rsidP="004317DE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A6DC2" w:rsidRDefault="008A6DC2" w:rsidP="008A6DC2">
      <w:pPr>
        <w:pStyle w:val="32"/>
      </w:pPr>
      <w:bookmarkStart w:id="56" w:name="_Toc377054484"/>
      <w:r>
        <w:t>Контрольные примеры</w:t>
      </w:r>
      <w:bookmarkEnd w:id="56"/>
    </w:p>
    <w:p w:rsidR="008A6DC2" w:rsidRDefault="008A6DC2" w:rsidP="008A6DC2">
      <w:pPr>
        <w:pStyle w:val="af7"/>
        <w:rPr>
          <w:b/>
        </w:rPr>
      </w:pPr>
      <w:r w:rsidRPr="00916933">
        <w:rPr>
          <w:b/>
        </w:rPr>
        <w:t>Запрос</w:t>
      </w:r>
      <w:r w:rsidRPr="006A5E56">
        <w:t xml:space="preserve"> </w:t>
      </w:r>
      <w:r>
        <w:rPr>
          <w:b/>
        </w:rPr>
        <w:t>на п</w:t>
      </w:r>
      <w:r w:rsidRPr="006A5E56">
        <w:rPr>
          <w:b/>
        </w:rPr>
        <w:t xml:space="preserve">олучение </w:t>
      </w:r>
      <w:r>
        <w:rPr>
          <w:b/>
        </w:rPr>
        <w:t>настроек регулярного пополнения:</w:t>
      </w:r>
    </w:p>
    <w:p w:rsidR="008A6DC2" w:rsidRPr="00B77388" w:rsidRDefault="008A6DC2" w:rsidP="008A6DC2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A6DC2" w:rsidRPr="00224317" w:rsidTr="004317DE">
        <w:tc>
          <w:tcPr>
            <w:tcW w:w="9604" w:type="dxa"/>
            <w:shd w:val="clear" w:color="auto" w:fill="F2F2F2"/>
          </w:tcPr>
          <w:p w:rsidR="008A6DC2" w:rsidRPr="008A6DC2" w:rsidRDefault="008A6DC2" w:rsidP="008A6DC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A6DC2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xmlns:soap="http://soap.acquiropay.partner.web.processor.ecafe.axetta.ru/"&gt;</w:t>
            </w:r>
          </w:p>
          <w:p w:rsidR="008A6DC2" w:rsidRPr="008A6DC2" w:rsidRDefault="008A6DC2" w:rsidP="008A6DC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A6DC2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A6DC2" w:rsidRPr="008A6DC2" w:rsidRDefault="008A6DC2" w:rsidP="008A6DC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A6DC2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A6DC2" w:rsidRPr="008A6DC2" w:rsidRDefault="008A6DC2" w:rsidP="008A6DC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A6DC2">
              <w:rPr>
                <w:i/>
                <w:sz w:val="20"/>
                <w:szCs w:val="20"/>
                <w:lang w:val="en-US"/>
              </w:rPr>
              <w:t xml:space="preserve">      &lt;soap:regularPaymentReadSettings/&gt;</w:t>
            </w:r>
          </w:p>
          <w:p w:rsidR="008A6DC2" w:rsidRPr="008A6DC2" w:rsidRDefault="008A6DC2" w:rsidP="008A6DC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A6DC2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A6DC2" w:rsidRPr="00F6672C" w:rsidRDefault="008A6DC2" w:rsidP="008A6DC2">
            <w:pPr>
              <w:spacing w:line="240" w:lineRule="auto"/>
              <w:jc w:val="left"/>
              <w:rPr>
                <w:i/>
                <w:lang w:val="en-US"/>
              </w:rPr>
            </w:pPr>
            <w:r w:rsidRPr="008A6DC2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A6DC2" w:rsidRPr="00112080" w:rsidRDefault="008A6DC2" w:rsidP="008A6DC2">
      <w:pPr>
        <w:pStyle w:val="af7"/>
        <w:ind w:firstLine="0"/>
        <w:rPr>
          <w:b/>
          <w:color w:val="A6A6A6"/>
          <w:sz w:val="20"/>
          <w:szCs w:val="20"/>
          <w:lang w:val="en-US"/>
        </w:rPr>
      </w:pPr>
    </w:p>
    <w:p w:rsidR="008A6DC2" w:rsidRDefault="008A6DC2" w:rsidP="008A6DC2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8A6DC2" w:rsidRPr="00B77388" w:rsidRDefault="008A6DC2" w:rsidP="008A6DC2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A6DC2" w:rsidRPr="00F0414B" w:rsidTr="004317DE">
        <w:tc>
          <w:tcPr>
            <w:tcW w:w="9604" w:type="dxa"/>
            <w:shd w:val="clear" w:color="auto" w:fill="F2F2F2"/>
          </w:tcPr>
          <w:p w:rsidR="008A6DC2" w:rsidRPr="008A6DC2" w:rsidRDefault="008A6DC2" w:rsidP="008A6DC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8A6DC2">
              <w:rPr>
                <w:i/>
                <w:sz w:val="20"/>
                <w:szCs w:val="20"/>
                <w:lang w:val="en-US"/>
              </w:rPr>
              <w:lastRenderedPageBreak/>
              <w:t>&lt;soap:Envelope xmlns:soap="http://schemas.xmlsoap.org/soap/envelope/"&gt;</w:t>
            </w:r>
          </w:p>
          <w:p w:rsidR="008A6DC2" w:rsidRPr="008A6DC2" w:rsidRDefault="008A6DC2" w:rsidP="008A6DC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8A6DC2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A6DC2" w:rsidRPr="008A6DC2" w:rsidRDefault="008A6DC2" w:rsidP="008A6DC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8A6DC2">
              <w:rPr>
                <w:i/>
                <w:sz w:val="20"/>
                <w:szCs w:val="20"/>
                <w:lang w:val="en-US"/>
              </w:rPr>
              <w:t xml:space="preserve">      &lt;ns2:regularPaymentReadSettingsResponse xmlns:ns2="http://soap.acquiropay.partner.web.processor.ecafe.axetta.ru/"&gt;</w:t>
            </w:r>
          </w:p>
          <w:p w:rsidR="008A6DC2" w:rsidRPr="008A6DC2" w:rsidRDefault="008A6DC2" w:rsidP="008A6DC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8A6DC2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8A6DC2" w:rsidRPr="008A6DC2" w:rsidRDefault="008A6DC2" w:rsidP="008A6DC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8A6DC2">
              <w:rPr>
                <w:i/>
                <w:sz w:val="20"/>
                <w:szCs w:val="20"/>
                <w:lang w:val="en-US"/>
              </w:rPr>
              <w:t xml:space="preserve">            &lt;ErrorCode&gt;0&lt;/ErrorCode&gt;</w:t>
            </w:r>
          </w:p>
          <w:p w:rsidR="008A6DC2" w:rsidRPr="008A6DC2" w:rsidRDefault="008A6DC2" w:rsidP="008A6DC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8A6DC2">
              <w:rPr>
                <w:i/>
                <w:sz w:val="20"/>
                <w:szCs w:val="20"/>
                <w:lang w:val="en-US"/>
              </w:rPr>
              <w:t xml:space="preserve">            &lt;LowerLimitAmountList&gt;</w:t>
            </w:r>
          </w:p>
          <w:p w:rsidR="008A6DC2" w:rsidRPr="008A6DC2" w:rsidRDefault="008A6DC2" w:rsidP="008A6DC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8A6DC2">
              <w:rPr>
                <w:i/>
                <w:sz w:val="20"/>
                <w:szCs w:val="20"/>
                <w:lang w:val="en-US"/>
              </w:rPr>
              <w:t xml:space="preserve">               &lt;LowerLimitAmount&gt;0&lt;/LowerLimitAmount&gt;</w:t>
            </w:r>
          </w:p>
          <w:p w:rsidR="008A6DC2" w:rsidRPr="008A6DC2" w:rsidRDefault="008A6DC2" w:rsidP="008A6DC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8A6DC2">
              <w:rPr>
                <w:i/>
                <w:sz w:val="20"/>
                <w:szCs w:val="20"/>
                <w:lang w:val="en-US"/>
              </w:rPr>
              <w:t xml:space="preserve">            &lt;/LowerLimitAmountList&gt;</w:t>
            </w:r>
          </w:p>
          <w:p w:rsidR="008A6DC2" w:rsidRPr="008A6DC2" w:rsidRDefault="008A6DC2" w:rsidP="008A6DC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8A6DC2">
              <w:rPr>
                <w:i/>
                <w:sz w:val="20"/>
                <w:szCs w:val="20"/>
                <w:lang w:val="en-US"/>
              </w:rPr>
              <w:t xml:space="preserve">            &lt;PaymentAmountList&gt;</w:t>
            </w:r>
          </w:p>
          <w:p w:rsidR="008A6DC2" w:rsidRPr="008A6DC2" w:rsidRDefault="008A6DC2" w:rsidP="008A6DC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8A6DC2">
              <w:rPr>
                <w:i/>
                <w:sz w:val="20"/>
                <w:szCs w:val="20"/>
                <w:lang w:val="en-US"/>
              </w:rPr>
              <w:t xml:space="preserve">               &lt;PaymentAmount&gt;1000&lt;/PaymentAmount&gt;</w:t>
            </w:r>
          </w:p>
          <w:p w:rsidR="008A6DC2" w:rsidRPr="008A6DC2" w:rsidRDefault="008A6DC2" w:rsidP="008A6DC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8A6DC2">
              <w:rPr>
                <w:i/>
                <w:sz w:val="20"/>
                <w:szCs w:val="20"/>
                <w:lang w:val="en-US"/>
              </w:rPr>
              <w:t xml:space="preserve">               &lt;PaymentAmount&gt;5000&lt;/PaymentAmount&gt;</w:t>
            </w:r>
          </w:p>
          <w:p w:rsidR="008A6DC2" w:rsidRPr="008A6DC2" w:rsidRDefault="008A6DC2" w:rsidP="008A6DC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8A6DC2">
              <w:rPr>
                <w:i/>
                <w:sz w:val="20"/>
                <w:szCs w:val="20"/>
                <w:lang w:val="en-US"/>
              </w:rPr>
              <w:t xml:space="preserve">               &lt;PaymentAmount&gt;6000&lt;/PaymentAmount&gt;</w:t>
            </w:r>
          </w:p>
          <w:p w:rsidR="008A6DC2" w:rsidRPr="008A6DC2" w:rsidRDefault="008A6DC2" w:rsidP="008A6DC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8A6DC2">
              <w:rPr>
                <w:i/>
                <w:sz w:val="20"/>
                <w:szCs w:val="20"/>
                <w:lang w:val="en-US"/>
              </w:rPr>
              <w:t xml:space="preserve">               &lt;PaymentAmount&gt;10000&lt;/PaymentAmount&gt;</w:t>
            </w:r>
          </w:p>
          <w:p w:rsidR="008A6DC2" w:rsidRPr="008A6DC2" w:rsidRDefault="008A6DC2" w:rsidP="008A6DC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8A6DC2">
              <w:rPr>
                <w:i/>
                <w:sz w:val="20"/>
                <w:szCs w:val="20"/>
                <w:lang w:val="en-US"/>
              </w:rPr>
              <w:t xml:space="preserve">            &lt;/PaymentAmountList&gt;</w:t>
            </w:r>
          </w:p>
          <w:p w:rsidR="008A6DC2" w:rsidRPr="008A6DC2" w:rsidRDefault="008A6DC2" w:rsidP="008A6DC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8A6DC2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A6DC2" w:rsidRPr="008A6DC2" w:rsidRDefault="008A6DC2" w:rsidP="008A6DC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8A6DC2">
              <w:rPr>
                <w:i/>
                <w:sz w:val="20"/>
                <w:szCs w:val="20"/>
                <w:lang w:val="en-US"/>
              </w:rPr>
              <w:t xml:space="preserve">      &lt;/ns2:regularPaymentReadSettingsResponse&gt;</w:t>
            </w:r>
          </w:p>
          <w:p w:rsidR="008A6DC2" w:rsidRPr="008A6DC2" w:rsidRDefault="008A6DC2" w:rsidP="008A6DC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8A6DC2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A6DC2" w:rsidRPr="005808B5" w:rsidRDefault="008A6DC2" w:rsidP="008A6DC2">
            <w:pPr>
              <w:spacing w:line="240" w:lineRule="auto"/>
              <w:rPr>
                <w:sz w:val="20"/>
                <w:szCs w:val="20"/>
              </w:rPr>
            </w:pPr>
            <w:r w:rsidRPr="008A6DC2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8A6DC2" w:rsidRPr="008A6DC2" w:rsidRDefault="008A6DC2" w:rsidP="00C268C9">
      <w:pPr>
        <w:pStyle w:val="af7"/>
        <w:ind w:firstLine="0"/>
        <w:rPr>
          <w:lang w:val="en-US"/>
        </w:rPr>
      </w:pPr>
    </w:p>
    <w:p w:rsidR="005377F7" w:rsidRPr="008A6DC2" w:rsidRDefault="00041D74" w:rsidP="00C268C9">
      <w:pPr>
        <w:pStyle w:val="af7"/>
        <w:rPr>
          <w:b/>
          <w:lang w:val="en-US"/>
        </w:rPr>
      </w:pPr>
      <w:r w:rsidRPr="008A6DC2">
        <w:rPr>
          <w:b/>
          <w:lang w:val="en-US"/>
        </w:rPr>
        <w:br w:type="page"/>
      </w:r>
    </w:p>
    <w:p w:rsidR="0038149F" w:rsidRPr="00A75305" w:rsidRDefault="00A75305" w:rsidP="00A75305">
      <w:pPr>
        <w:pStyle w:val="12"/>
      </w:pPr>
      <w:bookmarkStart w:id="57" w:name="_Toc377054485"/>
      <w:r w:rsidRPr="00A75305">
        <w:lastRenderedPageBreak/>
        <w:t>П</w:t>
      </w:r>
      <w:r w:rsidR="0038149F" w:rsidRPr="00A75305">
        <w:t>риложения</w:t>
      </w:r>
      <w:bookmarkEnd w:id="57"/>
    </w:p>
    <w:p w:rsidR="0038149F" w:rsidRPr="0038149F" w:rsidRDefault="0038149F" w:rsidP="0038149F">
      <w:pPr>
        <w:pStyle w:val="23"/>
      </w:pPr>
      <w:bookmarkStart w:id="58" w:name="_Toc377054486"/>
      <w:r w:rsidRPr="0038149F">
        <w:t>Описание сервиса (WSDL)</w:t>
      </w:r>
      <w:bookmarkEnd w:id="58"/>
    </w:p>
    <w:tbl>
      <w:tblPr>
        <w:tblStyle w:val="affa"/>
        <w:tblW w:w="0" w:type="auto"/>
        <w:tblLook w:val="04A0" w:firstRow="1" w:lastRow="0" w:firstColumn="1" w:lastColumn="0" w:noHBand="0" w:noVBand="1"/>
      </w:tblPr>
      <w:tblGrid>
        <w:gridCol w:w="10421"/>
      </w:tblGrid>
      <w:tr w:rsidR="00C268C9" w:rsidRPr="00375598" w:rsidTr="00C268C9">
        <w:tc>
          <w:tcPr>
            <w:tcW w:w="10421" w:type="dxa"/>
          </w:tcPr>
          <w:bookmarkEnd w:id="3"/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&lt;?xml version='1.0' encoding='UTF-8'?&gt;&lt;wsdl:definitions name="RegularPaymentWSService" targetNamespace="http://soap.acquiropay.partner.web.processor.ecafe.axetta.ru/" xmlns:ns1="http://schemas.xmlsoap.org/soap/http" xmlns:soap="http://schemas.xmlsoap.org/wsdl/soap/" xmlns:tns="http://soap.acquiropay.partner.web.processor.ecafe.axetta.ru/" xmlns:wsdl="http://schemas.xmlsoap.org/wsdl/" xmlns:xsd="http://www.w3.org/2001/XMLSchema"&gt;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&lt;wsdl:types&gt;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&lt;xs:schema elementFormDefault="unqualified" targetNamespace="http://soap.acquiropay.partner.web.processor.ecafe.axetta.ru/" version="1.0" xmlns:tns="http://soap.acquiropay.partner.web.processor.ecafe.axetta.ru/" xmlns:xs="http://www.w3.org/2001/XMLSchema"&gt;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name="LowerLimitAmountList" type="tns:lowerLimitAmountList"/&gt;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name="Parameter" type="tns:parameter"/&gt;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name="ParametersList" type="tns:parametersList"/&gt;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name="PaymentAmountList" type="tns:paymentAmountList"/&gt;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name="RegularPayment" type="tns:regularPaymentInfo"/&gt;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name="RegularPaymentList" type="tns:regularPaymentList"/&gt;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name="RegularPaymentSubscriptionList" type="tns:subscriptionList"/&gt;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name="RequestResult" type="tns:requestResult"/&gt;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name="SubscriptionInfo" type="tns:subscriptionInfo"/&gt;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name="initServices" type="tns:initServices"/&gt;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name="initServicesResponse" type="tns:initServicesResponse"/&gt;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name="regularPaymentCreateSubscription" type="tns:regularPaymentCreateSubscription"/&gt;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name="regularPaymentCreateSubscriptionResponse" type="tns:regularPaymentCreateSubscriptionResponse"/&gt;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name="regularPaymentDeleteSubscription" type="tns:regularPaymentDeleteSubscription"/&gt;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name="regularPaymentDeleteSubscriptionResponse" type="tns:regularPaymentDeleteSubscriptionResponse"/&gt;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name="regularPaymentEditSubscription" type="tns:regularPaymentEditSubscription"/&gt;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name="regularPaymentEditSubscriptionResponse" type="tns:regularPaymentEditSubscriptionResponse"/&gt;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name="regularPaymentReadPayments" type="tns:regularPaymentReadPayments"/&gt;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name="regularPaymentReadPaymentsResponse" type="tns:regularPaymentReadPaymentsResponse"/&gt;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name="regularPaymentReadSettings" type="tns:regularPaymentReadSettings"/&gt;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name="regularPaymentReadSettingsResponse" type="tns:regularPaymentReadSettingsResponse"/&gt;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name="regularPaymentReadSubscription" type="tns:regularPaymentReadSubscription"/&gt;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name="regularPaymentReadSubscriptionList" type="tns:regularPaymentReadSubscriptionList"/&gt;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name="regularPaymentReadSubscriptionListResponse" type="tns:regularPaymentReadSubscriptionListResponse"/&gt;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name="regularPaymentReadSubscriptionListWithInfo" type="tns:regularPaymentReadSubscriptionListWithInfo"/&gt;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name="regularPaymentReadSubscriptionListWithInfoResponse" type="tns:regularPaymentReadSubscriptionListWithInfoResponse"/&gt;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name="regularPaymentReadSubscriptionResponse" type="tns:regularPaymentReadSubscriptionResponse"/&gt;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name="regularPaymentReadSubscriptionList"&gt;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name="clientID" type="xs:string"/&gt;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name="clientIDType" type="xs:int"/&gt;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&lt;/xs:sequence&gt;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name="regularPaymentReadSubscriptionListResponse"&gt;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name="return" type="tns:requestResult"/&gt;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name="requestResult"&gt;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name="ErrorCode" type="xs:int"/&gt;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name="ErrorDesc" type="xs:string"/&gt;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ref="tns:ParametersList"/&gt;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ref="tns:RegularPaymentSubscriptionList"/&gt;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ref="tns:SubscriptionInfo"/&gt;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ref="tns:RegularPaymentList"/&gt;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ref="tns:LowerLimitAmountList"/&gt;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ref="tns:PaymentAmountList"/&gt;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name="parametersList"&gt;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maxOccurs="unbounded" minOccurs="0" ref="tns:Parameter"/&gt;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name="parameter"&gt;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name="Name" type="xs:string"/&gt;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name="Value" type="xs:string"/&gt;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name="subscriptionList"&gt;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maxOccurs="unbounded" minOccurs="0" name="RegularPaymentSubscriptionID" type="xs:long"/&gt;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maxOccurs="unbounded" minOccurs="0" ref="tns:SubscriptionInfo"/&gt;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name="subscriptionInfo"&gt;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name="RegularPaymentSubscriptionID" type="xs:long"/&gt;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name="ClientID" type="xs:string"/&gt;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name="ClientIDType" type="xs:int"/&gt;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name="ContractID" type="xs:string"/&gt;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name="AccountRegion" type="xs:string"/&gt;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name="LowerLimitAmount" type="xs:long"/&gt;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name="PaymentAmount" type="xs:long"/&gt;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name="Currency" type="xs:int"/&gt;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name="SubscriptionPeriodOfValidity" type="xs:int"/&gt;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name="RegistrationDate" type="xs:dateTime"/&gt;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name="ValidityDate" type="xs:dateTime"/&gt;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name="DeactivationDate" type="xs:dateTime"/&gt;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name="Status" type="xs:string"/&gt;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name="LastPaymentDate" type="xs:dateTime"/&gt;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name="LastPaymentStatus" type="xs:string"/&gt;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name="CardNumber" type="xs:string"/&gt;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name="CardHolder" type="xs:string"/&gt;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name="CardExpMonth" type="xs:int"/&gt;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name="CardExpYear" type="xs:int"/&gt;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name="regularPaymentList"&gt;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maxOccurs="unbounded" minOccurs="0" ref="tns:RegularPayment"/&gt;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name="regularPaymentInfo"&gt;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name="PaymentAmount" type="xs:long"/&gt;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name="PaymentDate" type="xs:dateTime"/&gt;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name="ClientBalance" type="xs:long"/&gt;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name="ThresholdAmount" type="xs:long"/&gt;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name="PaymentStatus" type="xs:string"/&gt;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name="lowerLimitAmountList"&gt;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maxOccurs="unbounded" minOccurs="0" name="LowerLimitAmount" type="xs:long"/&gt;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name="paymentAmountList"&gt;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maxOccurs="unbounded" minOccurs="0" name="PaymentAmount" type="xs:long"/&gt;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name="regularPaymentReadSubscriptionListWithInfo"&gt;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name="clientID" type="xs:string"/&gt;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name="clientIDType" type="xs:int"/&gt;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name="regularPaymentReadSubscriptionListWithInfoResponse"&gt;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name="return" type="tns:requestResult"/&gt;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name="regularPaymentReadPayments"&gt;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name="regularPaymentSubscriptionID" type="xs:long"/&gt;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name="beginDate" type="xs:dateTime"/&gt;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name="endDate" type="xs:dateTime"/&gt;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name="regularPaymentReadPaymentsResponse"&gt;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name="return" type="tns:requestResult"/&gt;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name="regularPaymentEditSubscription"&gt;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name="regularPaymentSubscriptionID" type="xs:long"/&gt;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name="lowerLimitAmount" type="xs:long"/&gt;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name="paymentAmount" type="xs:long"/&gt;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name="currency" type="xs:int"/&gt;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name="subscriptionPeriodOfValidity" type="xs:int"/&gt;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name="regularPaymentEditSubscriptionResponse"&gt;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name="return" type="tns:requestResult"/&gt;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name="regularPaymentReadSubscription"&gt;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name="regularPaymentSubscriptionID" type="xs:long"/&gt;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&lt;xs:complexType name="regularPaymentReadSubscriptionResponse"&gt;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name="return" type="tns:requestResult"/&gt;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name="regularPaymentReadSettings"&gt;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name="regularPaymentReadSettingsResponse"&gt;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name="return" type="tns:requestResult"/&gt;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name="regularPaymentDeleteSubscription"&gt;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name="regularPaymentSubscriptionID" type="xs:long"/&gt;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name="regularPaymentDeleteSubscriptionResponse"&gt;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name="return" type="tns:requestResult"/&gt;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name="initServices"&gt;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name="initServicesResponse"&gt;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name="regularPaymentCreateSubscription"&gt;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name="clientID" type="xs:string"/&gt;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name="clientIDType" type="xs:int"/&gt;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name="contractID" type="xs:string"/&gt;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name="accountRegion" type="xs:int"/&gt;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name="lowerLimitAmount" type="xs:long"/&gt;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name="paymentAmount" type="xs:long"/&gt;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name="currency" type="xs:int"/&gt;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name="subscriptionPeriodOfValidity" type="xs:int"/&gt;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name="regularPaymentCreateSubscriptionResponse"&gt;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name="return" type="tns:requestResult"/&gt;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&lt;/xs:schema&gt;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&lt;/wsdl:types&gt;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&lt;wsdl:message name="regularPaymentReadSubscriptionListResponse"&gt;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&lt;wsdl:part element="tns:regularPaymentReadSubscriptionListResponse" name="parameters"&gt;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&lt;/wsdl:part&gt;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&lt;/wsdl:message&gt;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&lt;wsdl:message name="regularPaymentReadSubscription"&gt;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&lt;wsdl:part element="tns:regularPaymentReadSubscription" name="parameters"&gt;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&lt;/wsdl:part&gt;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&lt;/wsdl:message&gt;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&lt;wsdl:message name="regularPaymentReadSubscriptionList"&gt;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&lt;wsdl:part element="tns:regularPaymentReadSubscriptionList" name="parameters"&gt;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&lt;/wsdl:part&gt;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&lt;/wsdl:message&gt;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&lt;wsdl:message name="regularPaymentReadSettings"&gt;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&lt;wsdl:part element="tns:regularPaymentReadSettings" name="parameters"&gt;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&lt;/wsdl:part&gt;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&lt;/wsdl:message&gt;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&lt;wsdl:message name="regularPaymentCreateSubscription"&gt;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&lt;wsdl:part element="tns:regularPaymentCreateSubscription" name="parameters"&gt;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&lt;/wsdl:part&gt;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&lt;/wsdl:message&gt;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&lt;wsdl:message name="regularPaymentEditSubscriptionResponse"&gt;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&lt;wsdl:part element="tns:regularPaymentEditSubscriptionResponse" name="parameters"&gt;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&lt;/wsdl:part&gt;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&lt;/wsdl:message&gt;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&lt;wsdl:message name="regularPaymentReadSubscriptionListWithInfo"&gt;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&lt;wsdl:part element="tns:regularPaymentReadSubscriptionListWithInfo" name="parameters"&gt;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&lt;/wsdl:part&gt;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&lt;/wsdl:message&gt;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&lt;wsdl:message name="initServicesResponse"&gt;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&lt;wsdl:part element="tns:initServicesResponse" name="parameters"&gt;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&lt;/wsdl:part&gt;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&lt;/wsdl:message&gt;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&lt;wsdl:message name="regularPaymentReadPaymentsResponse"&gt;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&lt;wsdl:part element="tns:regularPaymentReadPaymentsResponse" name="parameters"&gt;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&lt;/wsdl:part&gt;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&lt;/wsdl:message&gt;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&lt;wsdl:message name="initServices"&gt;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&lt;wsdl:part element="tns:initServices" name="parameters"&gt;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&lt;/wsdl:part&gt;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&lt;/wsdl:message&gt;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&lt;wsdl:message name="regularPaymentReadSubscriptionListWithInfoResponse"&gt;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&lt;wsdl:part element="tns:regularPaymentReadSubscriptionListWithInfoResponse" name="parameters"&gt;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&lt;/wsdl:part&gt;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&lt;/wsdl:message&gt;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&lt;wsdl:message name="regularPaymentDeleteSubscription"&gt;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&lt;wsdl:part element="tns:regularPaymentDeleteSubscription" name="parameters"&gt;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&lt;/wsdl:part&gt;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&lt;/wsdl:message&gt;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&lt;wsdl:message name="regularPaymentEditSubscription"&gt;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&lt;wsdl:part element="tns:regularPaymentEditSubscription" name="parameters"&gt;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&lt;/wsdl:part&gt;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&lt;/wsdl:message&gt;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&lt;wsdl:message name="regularPaymentDeleteSubscriptionResponse"&gt;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&lt;wsdl:part element="tns:regularPaymentDeleteSubscriptionResponse" name="parameters"&gt;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&lt;/wsdl:part&gt;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&lt;/wsdl:message&gt;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&lt;wsdl:message name="regularPaymentReadSettingsResponse"&gt;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&lt;wsdl:part element="tns:regularPaymentReadSettingsResponse" name="parameters"&gt;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&lt;/wsdl:part&gt;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&lt;/wsdl:message&gt;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&lt;wsdl:message name="regularPaymentReadSubscriptionResponse"&gt;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&lt;wsdl:part element="tns:regularPaymentReadSubscriptionResponse" name="parameters"&gt;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&lt;/wsdl:part&gt;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&lt;/wsdl:message&gt;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&lt;wsdl:message name="regularPaymentReadPayments"&gt;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&lt;wsdl:part element="tns:regularPaymentReadPayments" name="parameters"&gt;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&lt;/wsdl:part&gt;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&lt;/wsdl:message&gt;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&lt;wsdl:message name="regularPaymentCreateSubscriptionResponse"&gt;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&lt;wsdl:part element="tns:regularPaymentCreateSubscriptionResponse" name="parameters"&gt;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&lt;/wsdl:part&gt;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&lt;/wsdl:message&gt;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&lt;wsdl:portType name="RegularPaymentWS"&gt;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&lt;wsdl:operation name="regularPaymentReadSubscriptionList"&gt;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&lt;wsdl:input message="tns:regularPaymentReadSubscriptionList" name="regularPaymentReadSubscriptionList"&gt;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&lt;/wsdl:input&gt;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&lt;wsdl:output message="tns:regularPaymentReadSubscriptionListResponse" name="regularPaymentReadSubscriptionListResponse"&gt;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&lt;/wsdl:output&gt;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&lt;/wsdl:operation&gt;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&lt;wsdl:operation name="regularPaymentReadSubscriptionListWithInfo"&gt;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&lt;wsdl:input message="tns:regularPaymentReadSubscriptionListWithInfo" name="regularPaymentReadSubscriptionListWithInfo"&gt;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&lt;/wsdl:input&gt;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&lt;wsdl:output message="tns:regularPaymentReadSubscriptionListWithInfoResponse" name="regularPaymentReadSubscriptionListWithInfoResponse"&gt;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&lt;/wsdl:output&gt;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&lt;/wsdl:operation&gt;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&lt;wsdl:operation name="regularPaymentReadPayments"&gt;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&lt;wsdl:input message="tns:regularPaymentReadPayments" name="regularPaymentReadPayments"&gt;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&lt;/wsdl:input&gt;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&lt;wsdl:output message="tns:regularPaymentReadPaymentsResponse" name="regularPaymentReadPaymentsResponse"&gt;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&lt;/wsdl:output&gt;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&lt;/wsdl:operation&gt;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&lt;wsdl:operation name="regularPaymentEditSubscription"&gt;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&lt;wsdl:input message="tns:regularPaymentEditSubscription" name="regularPaymentEditSubscription"&gt;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&lt;/wsdl:input&gt;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&lt;wsdl:output message="tns:regularPaymentEditSubscriptionResponse" name="regularPaymentEditSubscriptionResponse"&gt;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&lt;/wsdl:output&gt;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&lt;/wsdl:operation&gt;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&lt;wsdl:operation name="regularPaymentReadSubscription"&gt;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&lt;wsdl:input message="tns:regularPaymentReadSubscription" name="regularPaymentReadSubscription"&gt;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&lt;/wsdl:input&gt;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&lt;wsdl:output message="tns:regularPaymentReadSubscriptionResponse" name="regularPaymentReadSubscriptionResponse"&gt;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&lt;/wsdl:output&gt;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&lt;/wsdl:operation&gt;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&lt;wsdl:operation name="regularPaymentReadSettings"&gt;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&lt;wsdl:input message="tns:regularPaymentReadSettings" name="regularPaymentReadSettings"&gt;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&lt;/wsdl:input&gt;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&lt;wsdl:output message="tns:regularPaymentReadSettingsResponse" name="regularPaymentReadSettingsResponse"&gt;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&lt;/wsdl:output&gt;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&lt;/wsdl:operation&gt;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&lt;wsdl:operation name="regularPaymentDeleteSubscription"&gt;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&lt;wsdl:input message="tns:regularPaymentDeleteSubscription" name="regularPaymentDeleteSubscription"&gt;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&lt;/wsdl:input&gt;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&lt;wsdl:output message="tns:regularPaymentDeleteSubscriptionResponse" name="regularPaymentDeleteSubscriptionResponse"&gt;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&lt;/wsdl:output&gt;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&lt;/wsdl:operation&gt;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&lt;wsdl:operation name="initServices"&gt;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&lt;wsdl:input message="tns:initServices" name="initServices"&gt;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&lt;/wsdl:input&gt;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&lt;wsdl:output message="tns:initServicesResponse" name="initServicesResponse"&gt;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&lt;/wsdl:output&gt;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&lt;/wsdl:operation&gt;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&lt;wsdl:operation name="regularPaymentCreateSubscription"&gt;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&lt;wsdl:input message="tns:regularPaymentCreateSubscription" </w:t>
            </w: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name="regularPaymentCreateSubscription"&gt;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&lt;/wsdl:input&gt;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&lt;wsdl:output message="tns:regularPaymentCreateSubscriptionResponse" name="regularPaymentCreateSubscriptionResponse"&gt;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&lt;/wsdl:output&gt;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&lt;/wsdl:operation&gt;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&lt;/wsdl:portType&gt;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&lt;wsdl:binding name="RegularPaymentWSServiceSoapBinding" type="tns:RegularPaymentWS"&gt;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&lt;soap:binding style="document" transport="http://schemas.xmlsoap.org/soap/http"/&gt;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&lt;wsdl:operation name="regularPaymentReadSubscriptionList"&gt;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&lt;soap:operation soapAction="" style="document"/&gt;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&lt;wsdl:input name="regularPaymentReadSubscriptionList"&gt;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&lt;soap:body use="literal"/&gt;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&lt;/wsdl:input&gt;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&lt;wsdl:output name="regularPaymentReadSubscriptionListResponse"&gt;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&lt;soap:body use="literal"/&gt;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&lt;/wsdl:output&gt;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&lt;/wsdl:operation&gt;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&lt;wsdl:operation name="regularPaymentReadPayments"&gt;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&lt;soap:operation soapAction="" style="document"/&gt;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&lt;wsdl:input name="regularPaymentReadPayments"&gt;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&lt;soap:body use="literal"/&gt;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&lt;/wsdl:input&gt;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&lt;wsdl:output name="regularPaymentReadPaymentsResponse"&gt;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&lt;soap:body use="literal"/&gt;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&lt;/wsdl:output&gt;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&lt;/wsdl:operation&gt;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&lt;wsdl:operation name="regularPaymentReadSubscriptionListWithInfo"&gt;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&lt;soap:operation soapAction="" style="document"/&gt;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&lt;wsdl:input name="regularPaymentReadSubscriptionListWithInfo"&gt;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&lt;soap:body use="literal"/&gt;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&lt;/wsdl:input&gt;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&lt;wsdl:output name="regularPaymentReadSubscriptionListWithInfoResponse"&gt;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&lt;soap:body use="literal"/&gt;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&lt;/wsdl:output&gt;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&lt;/wsdl:operation&gt;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&lt;wsdl:operation name="regularPaymentEditSubscription"&gt;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&lt;soap:operation soapAction="" style="document"/&gt;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&lt;wsdl:input name="regularPaymentEditSubscription"&gt;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&lt;soap:body use="literal"/&gt;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&lt;/wsdl:input&gt;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&lt;wsdl:output name="regularPaymentEditSubscriptionResponse"&gt;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&lt;soap:body use="literal"/&gt;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&lt;/wsdl:output&gt;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&lt;/wsdl:operation&gt;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&lt;wsdl:operation name="regularPaymentReadSubscription"&gt;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&lt;soap:operation soapAction="" style="document"/&gt;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&lt;wsdl:input name="regularPaymentReadSubscription"&gt;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&lt;soap:body use="literal"/&gt;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&lt;/wsdl:input&gt;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&lt;wsdl:output name="regularPaymentReadSubscriptionResponse"&gt;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&lt;soap:body use="literal"/&gt;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&lt;/wsdl:output&gt;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&lt;/wsdl:operation&gt;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&lt;wsdl:operation name="regularPaymentReadSettings"&gt;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&lt;soap:operation soapAction="" style="document"/&gt;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&lt;wsdl:input name="regularPaymentReadSettings"&gt;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&lt;soap:body use="literal"/&gt;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&lt;/wsdl:input&gt;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&lt;wsdl:output name="regularPaymentReadSettingsResponse"&gt;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&lt;soap:body use="literal"/&gt;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&lt;/wsdl:output&gt;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&lt;/wsdl:operation&gt;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&lt;wsdl:operation name="regularPaymentDeleteSubscription"&gt;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&lt;soap:operation soapAction="" style="document"/&gt;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&lt;wsdl:input name="regularPaymentDeleteSubscription"&gt;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&lt;soap:body use="literal"/&gt;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&lt;/wsdl:input&gt;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&lt;wsdl:output name="regularPaymentDeleteSubscriptionResponse"&gt;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&lt;soap:body use="literal"/&gt;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&lt;/wsdl:output&gt;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&lt;/wsdl:operation&gt;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&lt;wsdl:operation name="initServices"&gt;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&lt;soap:operation soapAction="" style="document"/&gt;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&lt;wsdl:input name="initServices"&gt;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&lt;soap:body use="literal"/&gt;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&lt;/wsdl:input&gt;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&lt;wsdl:output name="initServicesResponse"&gt;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&lt;soap:body use="literal"/&gt;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&lt;/wsdl:output&gt;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&lt;/wsdl:operation&gt;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&lt;wsdl:operation name="regularPaymentCreateSubscription"&gt;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&lt;soap:operation soapAction="" style="document"/&gt;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&lt;wsdl:input name="regularPaymentCreateSubscription"&gt;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&lt;soap:body use="literal"/&gt;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&lt;/wsdl:input&gt;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&lt;wsdl:output name="regularPaymentCreateSubscriptionResponse"&gt;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&lt;soap:body use="literal"/&gt;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&lt;/wsdl:output&gt;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&lt;/wsdl:operation&gt;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&lt;/wsdl:binding&gt;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&lt;wsdl:service name="RegularPaymentWSService"&gt;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&lt;wsdl:port binding="tns:RegularPaymentWSServiceSoapBinding" name="RegularPaymentWSPort"&gt;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&lt;soap:address location="http://localhost:8080/processor/soap/regpay"/&gt;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&lt;/wsdl:port&gt;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&lt;/wsdl:service&gt;</w:t>
            </w:r>
          </w:p>
          <w:p w:rsidR="00C268C9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&lt;/wsdl:definitions&gt;</w:t>
            </w:r>
          </w:p>
        </w:tc>
      </w:tr>
    </w:tbl>
    <w:p w:rsidR="003B0F3C" w:rsidRPr="00A423C6" w:rsidRDefault="003B0F3C" w:rsidP="00BE516E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sectPr w:rsidR="003B0F3C" w:rsidRPr="00A423C6" w:rsidSect="004A24BF">
      <w:headerReference w:type="default" r:id="rId10"/>
      <w:footerReference w:type="default" r:id="rId11"/>
      <w:headerReference w:type="first" r:id="rId12"/>
      <w:pgSz w:w="11906" w:h="16838" w:code="9"/>
      <w:pgMar w:top="1245" w:right="567" w:bottom="851" w:left="1134" w:header="426" w:footer="59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3791" w:rsidRDefault="00873791" w:rsidP="002F27E2">
      <w:r>
        <w:separator/>
      </w:r>
    </w:p>
    <w:p w:rsidR="00873791" w:rsidRDefault="00873791"/>
    <w:p w:rsidR="00873791" w:rsidRDefault="00873791"/>
    <w:p w:rsidR="00873791" w:rsidRDefault="00873791"/>
    <w:p w:rsidR="00873791" w:rsidRDefault="00873791"/>
    <w:p w:rsidR="00873791" w:rsidRDefault="00873791"/>
  </w:endnote>
  <w:endnote w:type="continuationSeparator" w:id="0">
    <w:p w:rsidR="00873791" w:rsidRDefault="00873791" w:rsidP="002F27E2">
      <w:r>
        <w:continuationSeparator/>
      </w:r>
    </w:p>
    <w:p w:rsidR="00873791" w:rsidRDefault="00873791"/>
    <w:p w:rsidR="00873791" w:rsidRDefault="00873791"/>
    <w:p w:rsidR="00873791" w:rsidRDefault="00873791"/>
    <w:p w:rsidR="00873791" w:rsidRDefault="00873791"/>
    <w:p w:rsidR="00873791" w:rsidRDefault="008737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Peterburg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4317" w:rsidRDefault="00224317">
    <w:pPr>
      <w:pStyle w:val="afe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75598">
      <w:rPr>
        <w:noProof/>
      </w:rPr>
      <w:t>6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3791" w:rsidRDefault="00873791" w:rsidP="002F27E2">
      <w:r>
        <w:separator/>
      </w:r>
    </w:p>
    <w:p w:rsidR="00873791" w:rsidRDefault="00873791"/>
    <w:p w:rsidR="00873791" w:rsidRDefault="00873791"/>
    <w:p w:rsidR="00873791" w:rsidRDefault="00873791"/>
    <w:p w:rsidR="00873791" w:rsidRDefault="00873791"/>
    <w:p w:rsidR="00873791" w:rsidRDefault="00873791"/>
  </w:footnote>
  <w:footnote w:type="continuationSeparator" w:id="0">
    <w:p w:rsidR="00873791" w:rsidRDefault="00873791" w:rsidP="002F27E2">
      <w:r>
        <w:continuationSeparator/>
      </w:r>
    </w:p>
    <w:p w:rsidR="00873791" w:rsidRDefault="00873791"/>
    <w:p w:rsidR="00873791" w:rsidRDefault="00873791"/>
    <w:p w:rsidR="00873791" w:rsidRDefault="00873791"/>
    <w:p w:rsidR="00873791" w:rsidRDefault="00873791"/>
    <w:p w:rsidR="00873791" w:rsidRDefault="0087379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4317" w:rsidRPr="007F797C" w:rsidRDefault="00224317" w:rsidP="003D181E">
    <w:pPr>
      <w:pBdr>
        <w:bottom w:val="single" w:sz="4" w:space="0" w:color="auto"/>
      </w:pBdr>
      <w:rPr>
        <w:sz w:val="20"/>
        <w:szCs w:val="20"/>
        <w:highlight w:val="yellow"/>
      </w:rPr>
    </w:pPr>
    <w:r w:rsidRPr="003D181E">
      <w:rPr>
        <w:sz w:val="20"/>
        <w:szCs w:val="20"/>
      </w:rPr>
      <w:t xml:space="preserve">Руководство пользователя </w:t>
    </w:r>
    <w:r w:rsidRPr="007F797C">
      <w:rPr>
        <w:sz w:val="20"/>
        <w:szCs w:val="20"/>
      </w:rPr>
      <w:t>информирования информационной системы проход и питание по УЭК</w:t>
    </w:r>
    <w:r w:rsidRPr="009A64C0">
      <w:rPr>
        <w:sz w:val="20"/>
        <w:szCs w:val="20"/>
        <w:highlight w:val="yellow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vertAnchor="page" w:horzAnchor="page" w:tblpX="1107" w:tblpY="15679"/>
      <w:tblW w:w="10461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408"/>
      <w:gridCol w:w="596"/>
      <w:gridCol w:w="1419"/>
      <w:gridCol w:w="870"/>
      <w:gridCol w:w="576"/>
      <w:gridCol w:w="6019"/>
      <w:gridCol w:w="573"/>
    </w:tblGrid>
    <w:tr w:rsidR="00224317" w:rsidRPr="00F62E6D" w:rsidTr="006C2232">
      <w:trPr>
        <w:cantSplit/>
        <w:trHeight w:hRule="exact" w:val="284"/>
      </w:trPr>
      <w:tc>
        <w:tcPr>
          <w:tcW w:w="408" w:type="dxa"/>
          <w:shd w:val="clear" w:color="auto" w:fill="auto"/>
          <w:noWrap/>
          <w:tcFitText/>
        </w:tcPr>
        <w:p w:rsidR="00224317" w:rsidRPr="00F62E6D" w:rsidRDefault="00224317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96" w:type="dxa"/>
          <w:shd w:val="clear" w:color="auto" w:fill="auto"/>
        </w:tcPr>
        <w:p w:rsidR="00224317" w:rsidRPr="00F62E6D" w:rsidRDefault="00224317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1419" w:type="dxa"/>
          <w:shd w:val="clear" w:color="auto" w:fill="auto"/>
        </w:tcPr>
        <w:p w:rsidR="00224317" w:rsidRPr="00F62E6D" w:rsidRDefault="00224317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870" w:type="dxa"/>
          <w:shd w:val="clear" w:color="auto" w:fill="auto"/>
        </w:tcPr>
        <w:p w:rsidR="00224317" w:rsidRPr="00F62E6D" w:rsidRDefault="00224317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6" w:type="dxa"/>
          <w:shd w:val="clear" w:color="auto" w:fill="auto"/>
        </w:tcPr>
        <w:p w:rsidR="00224317" w:rsidRPr="00F62E6D" w:rsidRDefault="00224317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6019" w:type="dxa"/>
          <w:vMerge w:val="restart"/>
          <w:shd w:val="clear" w:color="auto" w:fill="auto"/>
          <w:vAlign w:val="center"/>
        </w:tcPr>
        <w:p w:rsidR="00224317" w:rsidRPr="00F62E6D" w:rsidRDefault="00224317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  <w:lang w:val="en-US"/>
            </w:rPr>
            <w:t>&lt;</w:t>
          </w:r>
          <w:r>
            <w:rPr>
              <w:b/>
              <w:sz w:val="36"/>
              <w:szCs w:val="36"/>
            </w:rPr>
            <w:t>СИСТЕМА</w:t>
          </w:r>
          <w:r>
            <w:rPr>
              <w:b/>
              <w:sz w:val="36"/>
              <w:szCs w:val="36"/>
              <w:lang w:val="en-US"/>
            </w:rPr>
            <w:t>&gt;</w:t>
          </w:r>
          <w:r w:rsidRPr="00FE08F0">
            <w:rPr>
              <w:b/>
              <w:sz w:val="36"/>
              <w:szCs w:val="36"/>
            </w:rPr>
            <w:t>.П2.01.01-01.М</w:t>
          </w:r>
        </w:p>
      </w:tc>
      <w:tc>
        <w:tcPr>
          <w:tcW w:w="573" w:type="dxa"/>
          <w:vMerge w:val="restart"/>
          <w:shd w:val="clear" w:color="auto" w:fill="auto"/>
          <w:vAlign w:val="center"/>
        </w:tcPr>
        <w:p w:rsidR="00224317" w:rsidRPr="00F62E6D" w:rsidRDefault="00224317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Лист</w:t>
          </w:r>
        </w:p>
      </w:tc>
    </w:tr>
    <w:tr w:rsidR="00224317" w:rsidRPr="00F62E6D" w:rsidTr="006C2232">
      <w:trPr>
        <w:cantSplit/>
        <w:trHeight w:hRule="exact" w:val="113"/>
      </w:trPr>
      <w:tc>
        <w:tcPr>
          <w:tcW w:w="408" w:type="dxa"/>
          <w:vMerge w:val="restart"/>
          <w:shd w:val="clear" w:color="auto" w:fill="auto"/>
          <w:noWrap/>
          <w:tcFitText/>
        </w:tcPr>
        <w:p w:rsidR="00224317" w:rsidRPr="00F62E6D" w:rsidRDefault="00224317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96" w:type="dxa"/>
          <w:vMerge w:val="restart"/>
          <w:shd w:val="clear" w:color="auto" w:fill="auto"/>
        </w:tcPr>
        <w:p w:rsidR="00224317" w:rsidRPr="00F62E6D" w:rsidRDefault="00224317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1419" w:type="dxa"/>
          <w:vMerge w:val="restart"/>
          <w:shd w:val="clear" w:color="auto" w:fill="auto"/>
        </w:tcPr>
        <w:p w:rsidR="00224317" w:rsidRPr="00F62E6D" w:rsidRDefault="00224317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870" w:type="dxa"/>
          <w:vMerge w:val="restart"/>
          <w:shd w:val="clear" w:color="auto" w:fill="auto"/>
        </w:tcPr>
        <w:p w:rsidR="00224317" w:rsidRPr="00F62E6D" w:rsidRDefault="00224317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6" w:type="dxa"/>
          <w:vMerge w:val="restart"/>
          <w:shd w:val="clear" w:color="auto" w:fill="auto"/>
        </w:tcPr>
        <w:p w:rsidR="00224317" w:rsidRPr="00F62E6D" w:rsidRDefault="00224317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6019" w:type="dxa"/>
          <w:vMerge/>
          <w:shd w:val="clear" w:color="auto" w:fill="auto"/>
          <w:vAlign w:val="center"/>
        </w:tcPr>
        <w:p w:rsidR="00224317" w:rsidRPr="00F62E6D" w:rsidRDefault="00224317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3" w:type="dxa"/>
          <w:vMerge/>
          <w:shd w:val="clear" w:color="auto" w:fill="auto"/>
          <w:vAlign w:val="center"/>
        </w:tcPr>
        <w:p w:rsidR="00224317" w:rsidRPr="00F62E6D" w:rsidRDefault="00224317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20"/>
              <w:szCs w:val="20"/>
            </w:rPr>
          </w:pPr>
        </w:p>
      </w:tc>
    </w:tr>
    <w:tr w:rsidR="00224317" w:rsidRPr="00F62E6D" w:rsidTr="006C2232">
      <w:trPr>
        <w:cantSplit/>
        <w:trHeight w:hRule="exact" w:val="170"/>
      </w:trPr>
      <w:tc>
        <w:tcPr>
          <w:tcW w:w="408" w:type="dxa"/>
          <w:vMerge/>
          <w:shd w:val="clear" w:color="auto" w:fill="auto"/>
          <w:noWrap/>
          <w:tcFitText/>
        </w:tcPr>
        <w:p w:rsidR="00224317" w:rsidRPr="00F62E6D" w:rsidRDefault="00224317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96" w:type="dxa"/>
          <w:vMerge/>
          <w:shd w:val="clear" w:color="auto" w:fill="auto"/>
        </w:tcPr>
        <w:p w:rsidR="00224317" w:rsidRPr="00F62E6D" w:rsidRDefault="00224317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1419" w:type="dxa"/>
          <w:vMerge/>
          <w:shd w:val="clear" w:color="auto" w:fill="auto"/>
        </w:tcPr>
        <w:p w:rsidR="00224317" w:rsidRPr="00F62E6D" w:rsidRDefault="00224317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870" w:type="dxa"/>
          <w:vMerge/>
          <w:shd w:val="clear" w:color="auto" w:fill="auto"/>
        </w:tcPr>
        <w:p w:rsidR="00224317" w:rsidRPr="00F62E6D" w:rsidRDefault="00224317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6" w:type="dxa"/>
          <w:vMerge/>
          <w:shd w:val="clear" w:color="auto" w:fill="auto"/>
        </w:tcPr>
        <w:p w:rsidR="00224317" w:rsidRPr="00F62E6D" w:rsidRDefault="00224317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6019" w:type="dxa"/>
          <w:vMerge/>
          <w:shd w:val="clear" w:color="auto" w:fill="auto"/>
          <w:vAlign w:val="center"/>
        </w:tcPr>
        <w:p w:rsidR="00224317" w:rsidRPr="00F62E6D" w:rsidRDefault="00224317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3" w:type="dxa"/>
          <w:vMerge w:val="restart"/>
          <w:shd w:val="clear" w:color="auto" w:fill="auto"/>
          <w:vAlign w:val="center"/>
        </w:tcPr>
        <w:p w:rsidR="00224317" w:rsidRPr="00F62E6D" w:rsidRDefault="00224317" w:rsidP="006C2232">
          <w:pPr>
            <w:tabs>
              <w:tab w:val="center" w:pos="198"/>
            </w:tabs>
            <w:spacing w:line="240" w:lineRule="auto"/>
            <w:jc w:val="center"/>
          </w:pPr>
          <w:r w:rsidRPr="00F62E6D">
            <w:rPr>
              <w:b/>
            </w:rPr>
            <w:fldChar w:fldCharType="begin"/>
          </w:r>
          <w:r w:rsidRPr="00F62E6D">
            <w:rPr>
              <w:b/>
            </w:rPr>
            <w:instrText xml:space="preserve"> PAGE \* MERGEFORMAT </w:instrText>
          </w:r>
          <w:r w:rsidRPr="00F62E6D">
            <w:rPr>
              <w:b/>
            </w:rPr>
            <w:fldChar w:fldCharType="separate"/>
          </w:r>
          <w:r>
            <w:rPr>
              <w:b/>
              <w:noProof/>
            </w:rPr>
            <w:t>3</w:t>
          </w:r>
          <w:r w:rsidRPr="00F62E6D">
            <w:rPr>
              <w:b/>
            </w:rPr>
            <w:fldChar w:fldCharType="end"/>
          </w:r>
        </w:p>
      </w:tc>
    </w:tr>
    <w:tr w:rsidR="00224317" w:rsidRPr="00F62E6D" w:rsidTr="006C2232">
      <w:trPr>
        <w:cantSplit/>
        <w:trHeight w:hRule="exact" w:val="284"/>
      </w:trPr>
      <w:tc>
        <w:tcPr>
          <w:tcW w:w="408" w:type="dxa"/>
          <w:shd w:val="clear" w:color="auto" w:fill="auto"/>
          <w:noWrap/>
          <w:vAlign w:val="center"/>
        </w:tcPr>
        <w:p w:rsidR="00224317" w:rsidRPr="00F62E6D" w:rsidRDefault="00224317" w:rsidP="006C2232">
          <w:pPr>
            <w:tabs>
              <w:tab w:val="center" w:pos="198"/>
            </w:tabs>
            <w:spacing w:line="240" w:lineRule="auto"/>
            <w:jc w:val="center"/>
            <w:rPr>
              <w:sz w:val="18"/>
              <w:szCs w:val="18"/>
            </w:rPr>
          </w:pPr>
          <w:r w:rsidRPr="00F62E6D">
            <w:rPr>
              <w:sz w:val="18"/>
              <w:szCs w:val="18"/>
            </w:rPr>
            <w:t>Изм.</w:t>
          </w:r>
        </w:p>
      </w:tc>
      <w:tc>
        <w:tcPr>
          <w:tcW w:w="596" w:type="dxa"/>
          <w:shd w:val="clear" w:color="auto" w:fill="auto"/>
          <w:vAlign w:val="center"/>
        </w:tcPr>
        <w:p w:rsidR="00224317" w:rsidRPr="00F62E6D" w:rsidRDefault="00224317" w:rsidP="006C2232">
          <w:pPr>
            <w:tabs>
              <w:tab w:val="center" w:pos="198"/>
            </w:tabs>
            <w:spacing w:line="240" w:lineRule="auto"/>
            <w:jc w:val="center"/>
            <w:rPr>
              <w:sz w:val="18"/>
              <w:szCs w:val="18"/>
            </w:rPr>
          </w:pPr>
          <w:r w:rsidRPr="00F62E6D">
            <w:rPr>
              <w:sz w:val="18"/>
              <w:szCs w:val="18"/>
            </w:rPr>
            <w:t>Лист</w:t>
          </w:r>
        </w:p>
      </w:tc>
      <w:tc>
        <w:tcPr>
          <w:tcW w:w="1419" w:type="dxa"/>
          <w:shd w:val="clear" w:color="auto" w:fill="auto"/>
          <w:vAlign w:val="center"/>
        </w:tcPr>
        <w:p w:rsidR="00224317" w:rsidRPr="00F62E6D" w:rsidRDefault="00224317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№ документа</w:t>
          </w:r>
        </w:p>
      </w:tc>
      <w:tc>
        <w:tcPr>
          <w:tcW w:w="870" w:type="dxa"/>
          <w:shd w:val="clear" w:color="auto" w:fill="auto"/>
          <w:vAlign w:val="center"/>
        </w:tcPr>
        <w:p w:rsidR="00224317" w:rsidRPr="00F62E6D" w:rsidRDefault="00224317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Подпись</w:t>
          </w:r>
        </w:p>
      </w:tc>
      <w:tc>
        <w:tcPr>
          <w:tcW w:w="576" w:type="dxa"/>
          <w:shd w:val="clear" w:color="auto" w:fill="auto"/>
          <w:vAlign w:val="center"/>
        </w:tcPr>
        <w:p w:rsidR="00224317" w:rsidRPr="00F62E6D" w:rsidRDefault="00224317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Дата</w:t>
          </w:r>
        </w:p>
      </w:tc>
      <w:tc>
        <w:tcPr>
          <w:tcW w:w="6019" w:type="dxa"/>
          <w:vMerge/>
          <w:shd w:val="clear" w:color="auto" w:fill="auto"/>
          <w:vAlign w:val="center"/>
        </w:tcPr>
        <w:p w:rsidR="00224317" w:rsidRPr="00F62E6D" w:rsidRDefault="00224317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20"/>
              <w:szCs w:val="20"/>
            </w:rPr>
          </w:pPr>
        </w:p>
      </w:tc>
      <w:tc>
        <w:tcPr>
          <w:tcW w:w="573" w:type="dxa"/>
          <w:vMerge/>
          <w:shd w:val="clear" w:color="auto" w:fill="auto"/>
          <w:vAlign w:val="center"/>
        </w:tcPr>
        <w:p w:rsidR="00224317" w:rsidRPr="00F62E6D" w:rsidRDefault="00224317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20"/>
              <w:szCs w:val="20"/>
            </w:rPr>
          </w:pPr>
        </w:p>
      </w:tc>
    </w:tr>
  </w:tbl>
  <w:p w:rsidR="00224317" w:rsidRDefault="00224317"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5C7BE8FE" wp14:editId="18A63569">
              <wp:simplePos x="0" y="0"/>
              <wp:positionH relativeFrom="page">
                <wp:posOffset>248285</wp:posOffset>
              </wp:positionH>
              <wp:positionV relativeFrom="page">
                <wp:posOffset>163830</wp:posOffset>
              </wp:positionV>
              <wp:extent cx="7091680" cy="10333990"/>
              <wp:effectExtent l="10160" t="11430" r="13335" b="8255"/>
              <wp:wrapNone/>
              <wp:docPr id="1" name="Group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91680" cy="10333990"/>
                        <a:chOff x="454" y="284"/>
                        <a:chExt cx="11168" cy="16274"/>
                      </a:xfrm>
                    </wpg:grpSpPr>
                    <wps:wsp>
                      <wps:cNvPr id="2" name="Rectangle 4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3" name="Group 47"/>
                      <wpg:cNvGrpSpPr>
                        <a:grpSpLocks/>
                      </wpg:cNvGrpSpPr>
                      <wpg:grpSpPr bwMode="auto">
                        <a:xfrm>
                          <a:off x="454" y="11737"/>
                          <a:ext cx="680" cy="4821"/>
                          <a:chOff x="4941" y="6894"/>
                          <a:chExt cx="680" cy="4821"/>
                        </a:xfrm>
                      </wpg:grpSpPr>
                      <wps:wsp>
                        <wps:cNvPr id="4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4941" y="10314"/>
                            <a:ext cx="283" cy="1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24317" w:rsidRPr="002B5D6A" w:rsidRDefault="00224317" w:rsidP="00EF7C80">
                              <w:pPr>
                                <w:spacing w:line="240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2B5D6A">
                                <w:rPr>
                                  <w:sz w:val="18"/>
                                  <w:szCs w:val="18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g:grpSp>
                        <wpg:cNvPr id="5" name="Group 49"/>
                        <wpg:cNvGrpSpPr>
                          <a:grpSpLocks/>
                        </wpg:cNvGrpSpPr>
                        <wpg:grpSpPr bwMode="auto">
                          <a:xfrm>
                            <a:off x="4941" y="6894"/>
                            <a:ext cx="680" cy="4821"/>
                            <a:chOff x="4941" y="6894"/>
                            <a:chExt cx="680" cy="4821"/>
                          </a:xfrm>
                        </wpg:grpSpPr>
                        <wpg:grpSp>
                          <wpg:cNvPr id="6" name="Group 50"/>
                          <wpg:cNvGrpSpPr>
                            <a:grpSpLocks/>
                          </wpg:cNvGrpSpPr>
                          <wpg:grpSpPr bwMode="auto">
                            <a:xfrm>
                              <a:off x="4941" y="6894"/>
                              <a:ext cx="680" cy="4821"/>
                              <a:chOff x="4941" y="6894"/>
                              <a:chExt cx="680" cy="4821"/>
                            </a:xfrm>
                          </wpg:grpSpPr>
                          <wpg:grpSp>
                            <wpg:cNvPr id="7" name="Group 51"/>
                            <wpg:cNvGrpSpPr>
                              <a:grpSpLocks/>
                            </wpg:cNvGrpSpPr>
                            <wpg:grpSpPr bwMode="auto">
                              <a:xfrm>
                                <a:off x="4941" y="6894"/>
                                <a:ext cx="680" cy="4821"/>
                                <a:chOff x="3686" y="7003"/>
                                <a:chExt cx="680" cy="4821"/>
                              </a:xfrm>
                            </wpg:grpSpPr>
                            <wpg:grpSp>
                              <wpg:cNvPr id="8" name="Group 5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686" y="7003"/>
                                  <a:ext cx="680" cy="4821"/>
                                  <a:chOff x="3686" y="7003"/>
                                  <a:chExt cx="680" cy="4821"/>
                                </a:xfrm>
                              </wpg:grpSpPr>
                              <wpg:grpSp>
                                <wpg:cNvPr id="9" name="Group 5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686" y="7003"/>
                                    <a:ext cx="680" cy="4821"/>
                                    <a:chOff x="3686" y="7003"/>
                                    <a:chExt cx="680" cy="4821"/>
                                  </a:xfrm>
                                </wpg:grpSpPr>
                                <wps:wsp>
                                  <wps:cNvPr id="10" name="Rectangle 5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686" y="7005"/>
                                      <a:ext cx="680" cy="48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1" name="Line 55"/>
                                  <wps:cNvCnPr/>
                                  <wps:spPr bwMode="auto">
                                    <a:xfrm>
                                      <a:off x="3970" y="7003"/>
                                      <a:ext cx="0" cy="4819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2" name="Line 56"/>
                                <wps:cNvCnPr/>
                                <wps:spPr bwMode="auto">
                                  <a:xfrm>
                                    <a:off x="3686" y="8432"/>
                                    <a:ext cx="68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3" name="Line 57"/>
                              <wps:cNvCnPr/>
                              <wps:spPr bwMode="auto">
                                <a:xfrm>
                                  <a:off x="3686" y="10416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4" name="Text Box 5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941" y="6894"/>
                                <a:ext cx="283" cy="13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24317" w:rsidRPr="002B5D6A" w:rsidRDefault="00224317" w:rsidP="00EF7C80">
                                  <w:pPr>
                                    <w:spacing w:line="240" w:lineRule="auto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B5D6A">
                                    <w:rPr>
                                      <w:sz w:val="18"/>
                                      <w:szCs w:val="18"/>
                                    </w:rPr>
                                    <w:t>Взам. инв. №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15" name="Text Box 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41" y="8334"/>
                              <a:ext cx="283" cy="19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24317" w:rsidRPr="002B5D6A" w:rsidRDefault="00224317" w:rsidP="00EF7C80">
                                <w:pPr>
                                  <w:spacing w:line="240" w:lineRule="auto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2B5D6A">
                                  <w:rPr>
                                    <w:sz w:val="18"/>
                                    <w:szCs w:val="18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5" o:spid="_x0000_s1026" style="position:absolute;left:0;text-align:left;margin-left:19.55pt;margin-top:12.9pt;width:558.4pt;height:813.7pt;z-index:251657728;mso-position-horizontal-relative:page;mso-position-vertical-relative:page" coordorigin="454,284" coordsize="11168,16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qeBjwUAAN8jAAAOAAAAZHJzL2Uyb0RvYy54bWzsmltzozYUgN870//A8O4YcTMwcXYSXzKd&#10;SdtMd/sDZMCGKSAqSOx0p/+9RzeMMdnNzU52aj8YgUBI5/Lp6IjzT5s80+5jWqWkGOvozNC1uAhJ&#10;lBarsf7nl/nA07WqxkWEM1LEY/0hrvRPFz//dL4ug9gkCcmimGrQSFEF63KsJ3VdBsNhFSZxjqsz&#10;UsYFVC4JzXENp3Q1jCheQ+t5NjQNwx2uCY1KSsK4quDqVFTqF7z95TIO69+XyyqutWysQ99q/k/5&#10;/4L9Dy/OcbCiuEzSUHYDv6AXOU4LeGnT1BTXWLuj6V5TeRpSUpFlfRaSfEiWyzSM+RhgNMjojOaa&#10;kruSj2UVrFdlIyYQbUdOL242/O3+lmppBLrTtQLnoCL+Vs12mGzW5SqAW65p+bm8pWKAULwh4V8V&#10;VA+79ex8JW7WFutfSQTt4buacNlsljRnTcCotQ1XwUOjgnhTayFcHBk+cj3QVAh1yLAsy/ellsIE&#10;VMketB1b16Da9GyhvzCZyccRgqflw6454vVDHIg3897K3rGhgcVVW6FWrxPq5wSXMddVxSQmhWoq&#10;of4BloiLVRZrtisEy29TUq2ESLWCTBK4Lb6klKyTGEfQK8Tuh763HmAnFSjkuzJGyOrISgkaGbbX&#10;kpR4iZIUDkpa1dcxyTVWGOsUus91iO9vqpr1Z3sLU2lB5mmWwXUcZIW2hk77hmPwJyqSpRGrZZUV&#10;XS0mGdXuMfNH/uOjg5r2bXlaAxWyNB/rXnMTDphAZkXEX1PjNBNl6EpWsMZhaNA5WRLe99U3/Jk3&#10;8+yBbbqzgW1Mp4PL+cQeuHM0cqbWdDKZon9ZP5EdJGkUxQXrqiIBsp9mFJJJwocbFuwMaWfkc/7b&#10;H/lwtxtczDAqdeSj45bAlC9MeEGiBzAESgTaAMVQSAj9R9fWgLWxXv19h2msa9kvBRiTj2ybcZCf&#10;2M7IhBParlm0a3ARQlNjvdY1UZzUgp13JU1XCbwJcR0X5BKcfJlyy2DGKXolzRa8TJCE+14DFeki&#10;lnIRyZ2RcI/DcUfhA6GRxV/GLYfTpyGP7ZncI3CwpY5vAyIBO67n73Fn78H3hA54vCD5F+bsV2Sj&#10;2Z4QaoMQrd7AdaW+Q9HHViIDkCMpM8Uf0wPFc8hb7lvCh7l/Q6P/AxqE9fJY46uPTNu4Mv3B3PVG&#10;A3tuOwN/ZHgDA/lXvmuAPqbzXdrdpEX8etox4vuO6RwL+A2sWfcVHdWxj5L1ZrGBaWOLpg4wGTbN&#10;EbCwj5kNLxtWQkFwEgrHYKSjPFoy0j84I5XnbmGnHHcPdW/PSBlDdmcKd1cKEF9wlR5wpviIUhh1&#10;pMDh2Y3D2ULkreL0huLPswXL9UBhMF+ODMNimmJ2MpNx+p4RPTpfPmILELq2VyuOeWhb6BnOUzyi&#10;57E3lILfkQKX8yFtoWc4R5TCERZsCIguDGu7YoPlppw7YGF36BVbW8J8Cd4bnSI+AzROs12MvXS9&#10;dszZ+7Rc60QfH3K5dgxna3JOPAx1ZMqJr1ImxS2VXvekTIcFgW5nulFkgutsoWF73/OaDKJJHsI+&#10;NcvxKq+B5J7MZfxgeY3W8qoJxEWCB4AEQv9WIC4SA6BYnsbgmYFtWk4E6AdPyqEmKyfMrp2Qe7bZ&#10;qSjHsy0eg/Tgmsepj7P6ZHWddHh/Nu2Ht7om0SWsTua5XgY7ZXWQxUXcfE9mx8C9g6PXpzU6uaSd&#10;1hXk1LEv6/AhYLefDXTeORu4v448JQP7d0ievU8gMHBKBn4zBmHJQLnlKSPM3k2Uj5ETPH501CQb&#10;m+0DR+Yb32v7wLNgFxNUtZ3ktsDwjdPuwXZL9QSMJ2wXN/M4C8TU/K2OffN4AwyZZVT7m51l/McD&#10;RhsevAxfkfCByi9e2Gcq7XMot7/LufgPAAD//wMAUEsDBBQABgAIAAAAIQBWSrdQ4QAAAAsBAAAP&#10;AAAAZHJzL2Rvd25yZXYueG1sTI/BasMwEETvhf6D2EJvjSwbhca1HEJoewqFJoXSm2JtbBNLMpZi&#10;O3/fzam97TDD7JtiPduOjTiE1jsFYpEAQ1d507pawdfh7ekZWIjaGd15hwquGGBd3t8VOjd+cp84&#10;7mPNqMSFXCtoYuxzzkPVoNVh4Xt05J38YHUkOdTcDHqictvxNEmW3OrW0YdG97htsDrvL1bB+6Sn&#10;TSZex935tL3+HOTH906gUo8P8+YFWMQ5/oXhhk/oUBLT0V+cCaxTkK0EJRWkkhbcfCHlCtiRrqXM&#10;UuBlwf9vKH8BAAD//wMAUEsBAi0AFAAGAAgAAAAhALaDOJL+AAAA4QEAABMAAAAAAAAAAAAAAAAA&#10;AAAAAFtDb250ZW50X1R5cGVzXS54bWxQSwECLQAUAAYACAAAACEAOP0h/9YAAACUAQAACwAAAAAA&#10;AAAAAAAAAAAvAQAAX3JlbHMvLnJlbHNQSwECLQAUAAYACAAAACEAvJqngY8FAADfIwAADgAAAAAA&#10;AAAAAAAAAAAuAgAAZHJzL2Uyb0RvYy54bWxQSwECLQAUAAYACAAAACEAVkq3UOEAAAALAQAADwAA&#10;AAAAAAAAAAAAAADpBwAAZHJzL2Rvd25yZXYueG1sUEsFBgAAAAAEAAQA8wAAAPcIAAAAAA==&#10;">
              <v:rect id="Rectangle 46" o:spid="_x0000_s1027" style="position:absolute;left:1134;top:284;width:10488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2EYcMA&#10;AADaAAAADwAAAGRycy9kb3ducmV2LnhtbESPQWsCMRSE7wX/Q3iCl6LZShFZjSJCQbBQuiro7ZE8&#10;dxc3L2sSdf33TaHQ4zAz3zDzZWcbcScfascK3kYZCGLtTM2lgv3uYzgFESKywcYxKXhSgOWi9zLH&#10;3LgHf9O9iKVIEA45KqhibHMpg67IYhi5ljh5Z+ctxiR9KY3HR4LbRo6zbCIt1pwWKmxpXZG+FDer&#10;4PV9Ys3heH36U7E9Hr6mevUZtFKDfreagYjUxf/wX3tjFIzh90q6AX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Q2EYcMAAADaAAAADwAAAAAAAAAAAAAAAACYAgAAZHJzL2Rv&#10;d25yZXYueG1sUEsFBgAAAAAEAAQA9QAAAIgDAAAAAA==&#10;" filled="f" strokeweight="1.5pt"/>
              <v:group id="Group 47" o:spid="_x0000_s1028" style="position:absolute;left:454;top:11737;width:680;height:4821" coordorigin="4941,6894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8" o:spid="_x0000_s1029" type="#_x0000_t202" style="position:absolute;left:4941;top:10314;width:283;height:1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LzIcIA&#10;AADaAAAADwAAAGRycy9kb3ducmV2LnhtbESPzWrDMBCE74W8g9hAb43cpjHBjWKCwbQnQ34eYLE2&#10;lom1ciw1tt++KhR6HGbmG2aXT7YTDxp861jB6yoBQVw73XKj4HIuX7YgfEDW2DkmBTN5yPeLpx1m&#10;2o18pMcpNCJC2GeowITQZ1L62pBFv3I9cfSubrAYohwaqQccI9x28i1JUmmx5bhgsKfCUH07fVsF&#10;1SzNuLabS10UaZWu7yXePjulnpfT4QNEoCn8h//aX1rBO/xeiTdA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EvMhwgAAANo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224317" w:rsidRPr="002B5D6A" w:rsidRDefault="00224317" w:rsidP="00EF7C80">
                        <w:pPr>
                          <w:spacing w:line="24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2B5D6A">
                          <w:rPr>
                            <w:sz w:val="18"/>
                            <w:szCs w:val="18"/>
                          </w:rPr>
                          <w:t>Инв. № подл.</w:t>
                        </w:r>
                      </w:p>
                    </w:txbxContent>
                  </v:textbox>
                </v:shape>
                <v:group id="Group 49" o:spid="_x0000_s1030" style="position:absolute;left:4941;top:6894;width:680;height:4821" coordorigin="4941,6894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group id="Group 50" o:spid="_x0000_s1031" style="position:absolute;left:4941;top:6894;width:680;height:4821" coordorigin="4941,6894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v:group id="Group 51" o:spid="_x0000_s1032" style="position:absolute;left:4941;top:6894;width:680;height:4821" coordorigin="3686,7003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<v:group id="Group 52" o:spid="_x0000_s1033" style="position:absolute;left:3686;top:7003;width:680;height:4821" coordorigin="3686,7003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  <v:group id="Group 53" o:spid="_x0000_s1034" style="position:absolute;left:3686;top:7003;width:680;height:4821" coordorigin="3686,7003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  <v:rect id="Rectangle 54" o:spid="_x0000_s1035" style="position:absolute;left:3686;top:7005;width:680;height:4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15UMMA&#10;AADbAAAADwAAAGRycy9kb3ducmV2LnhtbESPQWsCMRCF74X+hzCF3mq2QousRlmLQk9CVVBvw2ZM&#10;FjeTZZO623/fORR6m+G9ee+bxWoMrbpTn5rIBl4nBSjiOtqGnYHjYfsyA5UyssU2Mhn4oQSr5ePD&#10;AksbB/6i+z47JSGcSjTgc+5KrVPtKWCaxI5YtGvsA2ZZe6dtj4OEh1ZPi+JdB2xYGjx29OGpvu2/&#10;g4FNd9lVby7p6pT9+RbXw9bvnDHPT2M1B5VpzP/mv+tPK/hCL7/IAHr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N15UMMAAADbAAAADwAAAAAAAAAAAAAAAACYAgAAZHJzL2Rv&#10;d25yZXYueG1sUEsFBgAAAAAEAAQA9QAAAIgDAAAAAA==&#10;" filled="f"/>
                          <v:line id="Line 55" o:spid="_x0000_s1036" style="position:absolute;visibility:visible;mso-wrap-style:square" from="3970,7003" to="3970,11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        </v:group>
                        <v:line id="Line 56" o:spid="_x0000_s1037" style="position:absolute;visibility:visible;mso-wrap-style:square" from="3686,8432" to="4366,8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      </v:group>
                      <v:line id="Line 57" o:spid="_x0000_s1038" style="position:absolute;visibility:visible;mso-wrap-style:square" from="3686,10416" to="4366,104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    </v:group>
                    <v:shape id="Text Box 58" o:spid="_x0000_s1039" type="#_x0000_t202" style="position:absolute;left:4941;top:6894;width:283;height:1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kwqsAA&#10;AADbAAAADwAAAGRycy9kb3ducmV2LnhtbERPS2rDMBDdF3IHMYHuGrlNY4IbxQSDaVeGfA4wWBPL&#10;xBo5lhrbt68Khe7m8b6zyyfbiQcNvnWs4HWVgCCunW65UXA5ly9bED4ga+wck4KZPOT7xdMOM+1G&#10;PtLjFBoRQ9hnqMCE0GdS+tqQRb9yPXHkrm6wGCIcGqkHHGO47eRbkqTSYsuxwWBPhaH6dvq2CqpZ&#10;mnFtN5e6KNIqXd9LvH12Sj0vp8MHiEBT+Bf/ub90nP8Ov7/EA+T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6kwqsAAAADbAAAADwAAAAAAAAAAAAAAAACYAgAAZHJzL2Rvd25y&#10;ZXYueG1sUEsFBgAAAAAEAAQA9QAAAIUDAAAAAA==&#10;" filled="f" stroked="f">
                      <v:textbox style="layout-flow:vertical;mso-layout-flow-alt:bottom-to-top" inset="0,0,0,0">
                        <w:txbxContent>
                          <w:p w:rsidR="00224317" w:rsidRPr="002B5D6A" w:rsidRDefault="00224317" w:rsidP="00EF7C80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B5D6A">
                              <w:rPr>
                                <w:sz w:val="18"/>
                                <w:szCs w:val="18"/>
                              </w:rPr>
                              <w:t>Взам. инв. №</w:t>
                            </w:r>
                          </w:p>
                        </w:txbxContent>
                      </v:textbox>
                    </v:shape>
                  </v:group>
                  <v:shape id="Text Box 59" o:spid="_x0000_s1040" type="#_x0000_t202" style="position:absolute;left:4941;top:8334;width:283;height:19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WVMcAA&#10;AADbAAAADwAAAGRycy9kb3ducmV2LnhtbERPzWrCQBC+F3yHZQRvdWNDgkRXKQGpp0CtDzBkx2ww&#10;O5tmV5O8fbdQ6G0+vt/ZHyfbiScNvnWsYLNOQBDXTrfcKLh+nV63IHxA1tg5JgUzeTgeFi97LLQb&#10;+ZOel9CIGMK+QAUmhL6Q0teGLPq164kjd3ODxRDh0Eg94BjDbSffkiSXFluODQZ7Kg3V98vDKqhm&#10;acbUZte6LPMqT79PeP/olFotp/cdiEBT+Bf/uc86zs/g95d4gDz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OWVMcAAAADbAAAADwAAAAAAAAAAAAAAAACYAgAAZHJzL2Rvd25y&#10;ZXYueG1sUEsFBgAAAAAEAAQA9QAAAIUDAAAAAA==&#10;" filled="f" stroked="f">
                    <v:textbox style="layout-flow:vertical;mso-layout-flow-alt:bottom-to-top" inset="0,0,0,0">
                      <w:txbxContent>
                        <w:p w:rsidR="00224317" w:rsidRPr="002B5D6A" w:rsidRDefault="00224317" w:rsidP="00EF7C80">
                          <w:pPr>
                            <w:spacing w:line="240" w:lineRule="auto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2B5D6A">
                            <w:rPr>
                              <w:sz w:val="18"/>
                              <w:szCs w:val="18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</v:group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CF016CC"/>
    <w:lvl w:ilvl="0">
      <w:start w:val="1"/>
      <w:numFmt w:val="bullet"/>
      <w:pStyle w:val="2"/>
      <w:lvlText w:val=""/>
      <w:lvlJc w:val="left"/>
      <w:pPr>
        <w:tabs>
          <w:tab w:val="num" w:pos="360"/>
        </w:tabs>
        <w:ind w:left="1021" w:hanging="170"/>
      </w:pPr>
      <w:rPr>
        <w:rFonts w:ascii="Symbol" w:hAnsi="Symbol" w:hint="default"/>
      </w:rPr>
    </w:lvl>
  </w:abstractNum>
  <w:abstractNum w:abstractNumId="1">
    <w:nsid w:val="07741260"/>
    <w:multiLevelType w:val="multilevel"/>
    <w:tmpl w:val="BB0AE0E0"/>
    <w:lvl w:ilvl="0">
      <w:start w:val="1"/>
      <w:numFmt w:val="decimal"/>
      <w:lvlText w:val="%1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2">
    <w:nsid w:val="0FA010F2"/>
    <w:multiLevelType w:val="hybridMultilevel"/>
    <w:tmpl w:val="8B62A30E"/>
    <w:name w:val="WW8Num4"/>
    <w:lvl w:ilvl="0" w:tplc="72F472D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7F5671A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B1AD66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60A6565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B132549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014088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7092F3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147E77C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3FE1F3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">
    <w:nsid w:val="17345900"/>
    <w:multiLevelType w:val="hybridMultilevel"/>
    <w:tmpl w:val="0BFAF8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897AC3"/>
    <w:multiLevelType w:val="multilevel"/>
    <w:tmpl w:val="B9CE88D0"/>
    <w:styleLink w:val="a"/>
    <w:lvl w:ilvl="0">
      <w:start w:val="1"/>
      <w:numFmt w:val="decimal"/>
      <w:suff w:val="space"/>
      <w:lvlText w:val="%1"/>
      <w:lvlJc w:val="left"/>
      <w:pPr>
        <w:ind w:left="0" w:firstLine="0"/>
      </w:pPr>
      <w:rPr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18B74DEC"/>
    <w:multiLevelType w:val="hybridMultilevel"/>
    <w:tmpl w:val="4A620D02"/>
    <w:lvl w:ilvl="0" w:tplc="80C445D6">
      <w:start w:val="1"/>
      <w:numFmt w:val="bullet"/>
      <w:pStyle w:val="1"/>
      <w:lvlText w:val=""/>
      <w:lvlJc w:val="left"/>
      <w:pPr>
        <w:ind w:left="22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6">
    <w:nsid w:val="1B857ED3"/>
    <w:multiLevelType w:val="multilevel"/>
    <w:tmpl w:val="00000000"/>
    <w:styleLink w:val="a0"/>
    <w:lvl w:ilvl="0">
      <w:start w:val="1"/>
      <w:numFmt w:val="decimal"/>
      <w:lvlText w:val="%1."/>
      <w:lvlJc w:val="left"/>
      <w:rPr>
        <w:bCs/>
        <w:sz w:val="24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7">
    <w:nsid w:val="464934E4"/>
    <w:multiLevelType w:val="multilevel"/>
    <w:tmpl w:val="DA9E6734"/>
    <w:styleLink w:val="a1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7BF24E6"/>
    <w:multiLevelType w:val="hybridMultilevel"/>
    <w:tmpl w:val="F2040E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DB50C2"/>
    <w:multiLevelType w:val="multilevel"/>
    <w:tmpl w:val="205E02B8"/>
    <w:styleLink w:val="10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0">
    <w:nsid w:val="57A64E17"/>
    <w:multiLevelType w:val="multilevel"/>
    <w:tmpl w:val="04190023"/>
    <w:styleLink w:val="a2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1">
    <w:nsid w:val="580D4115"/>
    <w:multiLevelType w:val="multilevel"/>
    <w:tmpl w:val="BD54F76E"/>
    <w:lvl w:ilvl="0">
      <w:start w:val="1"/>
      <w:numFmt w:val="decimal"/>
      <w:pStyle w:val="11"/>
      <w:lvlText w:val="%1."/>
      <w:lvlJc w:val="left"/>
      <w:pPr>
        <w:tabs>
          <w:tab w:val="num" w:pos="-1061"/>
        </w:tabs>
        <w:ind w:left="56" w:hanging="56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tabs>
          <w:tab w:val="num" w:pos="284"/>
        </w:tabs>
        <w:ind w:left="453" w:hanging="169"/>
      </w:pPr>
      <w:rPr>
        <w:rFonts w:hint="default"/>
        <w:color w:val="auto"/>
      </w:rPr>
    </w:lvl>
    <w:lvl w:ilvl="2">
      <w:start w:val="1"/>
      <w:numFmt w:val="decimal"/>
      <w:pStyle w:val="3"/>
      <w:lvlText w:val="%1.%2.%3."/>
      <w:lvlJc w:val="left"/>
      <w:pPr>
        <w:tabs>
          <w:tab w:val="num" w:pos="-624"/>
        </w:tabs>
        <w:ind w:left="454" w:firstLine="113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10"/>
        </w:tabs>
        <w:ind w:left="31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814"/>
        </w:tabs>
        <w:ind w:left="81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318"/>
        </w:tabs>
        <w:ind w:left="131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22"/>
        </w:tabs>
        <w:ind w:left="182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326"/>
        </w:tabs>
        <w:ind w:left="232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902"/>
        </w:tabs>
        <w:ind w:left="2902" w:hanging="1440"/>
      </w:pPr>
      <w:rPr>
        <w:rFonts w:hint="default"/>
      </w:rPr>
    </w:lvl>
  </w:abstractNum>
  <w:abstractNum w:abstractNumId="12">
    <w:nsid w:val="5A9556CB"/>
    <w:multiLevelType w:val="multilevel"/>
    <w:tmpl w:val="EDC410F4"/>
    <w:lvl w:ilvl="0">
      <w:start w:val="1"/>
      <w:numFmt w:val="decimal"/>
      <w:pStyle w:val="12"/>
      <w:lvlText w:val="%1"/>
      <w:lvlJc w:val="left"/>
      <w:pPr>
        <w:tabs>
          <w:tab w:val="num" w:pos="360"/>
        </w:tabs>
        <w:ind w:left="360" w:firstLine="0"/>
      </w:pPr>
      <w:rPr>
        <w:rFonts w:hint="default"/>
        <w:b/>
        <w:i w:val="0"/>
        <w:color w:val="auto"/>
      </w:rPr>
    </w:lvl>
    <w:lvl w:ilvl="1">
      <w:start w:val="1"/>
      <w:numFmt w:val="decimal"/>
      <w:pStyle w:val="21"/>
      <w:suff w:val="space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sz w:val="3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0"/>
      <w:suff w:val="space"/>
      <w:lvlText w:val="%1.%2.%3"/>
      <w:lvlJc w:val="left"/>
      <w:pPr>
        <w:ind w:left="3261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63435759"/>
    <w:multiLevelType w:val="multilevel"/>
    <w:tmpl w:val="7F28B092"/>
    <w:styleLink w:val="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990"/>
        </w:tabs>
        <w:ind w:left="99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90"/>
        </w:tabs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210"/>
        </w:tabs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1800"/>
      </w:pPr>
      <w:rPr>
        <w:rFonts w:hint="default"/>
      </w:rPr>
    </w:lvl>
  </w:abstractNum>
  <w:abstractNum w:abstractNumId="14">
    <w:nsid w:val="648D5251"/>
    <w:multiLevelType w:val="hybridMultilevel"/>
    <w:tmpl w:val="6F708838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5">
    <w:nsid w:val="6588584A"/>
    <w:multiLevelType w:val="hybridMultilevel"/>
    <w:tmpl w:val="91585B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D930206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7731730D"/>
    <w:multiLevelType w:val="multilevel"/>
    <w:tmpl w:val="C68EED60"/>
    <w:styleLink w:val="a3"/>
    <w:lvl w:ilvl="0">
      <w:start w:val="1"/>
      <w:numFmt w:val="bullet"/>
      <w:lvlText w:val=""/>
      <w:lvlJc w:val="left"/>
      <w:pPr>
        <w:tabs>
          <w:tab w:val="num" w:pos="2509"/>
        </w:tabs>
        <w:ind w:left="2509" w:hanging="360"/>
      </w:pPr>
      <w:rPr>
        <w:rFonts w:ascii="Wingdings" w:hAnsi="Wingdings"/>
        <w:sz w:val="24"/>
      </w:rPr>
    </w:lvl>
    <w:lvl w:ilvl="1">
      <w:start w:val="1"/>
      <w:numFmt w:val="lowerLetter"/>
      <w:lvlText w:val="%2."/>
      <w:lvlJc w:val="left"/>
      <w:pPr>
        <w:tabs>
          <w:tab w:val="num" w:pos="3229"/>
        </w:tabs>
        <w:ind w:left="3229" w:hanging="360"/>
      </w:pPr>
    </w:lvl>
    <w:lvl w:ilvl="2">
      <w:start w:val="1"/>
      <w:numFmt w:val="lowerRoman"/>
      <w:lvlText w:val="%3."/>
      <w:lvlJc w:val="right"/>
      <w:pPr>
        <w:tabs>
          <w:tab w:val="num" w:pos="3949"/>
        </w:tabs>
        <w:ind w:left="3949" w:hanging="180"/>
      </w:pPr>
    </w:lvl>
    <w:lvl w:ilvl="3">
      <w:start w:val="1"/>
      <w:numFmt w:val="decimal"/>
      <w:lvlText w:val="%4."/>
      <w:lvlJc w:val="left"/>
      <w:pPr>
        <w:tabs>
          <w:tab w:val="num" w:pos="4669"/>
        </w:tabs>
        <w:ind w:left="4669" w:hanging="360"/>
      </w:pPr>
    </w:lvl>
    <w:lvl w:ilvl="4">
      <w:start w:val="1"/>
      <w:numFmt w:val="lowerLetter"/>
      <w:lvlText w:val="%5."/>
      <w:lvlJc w:val="left"/>
      <w:pPr>
        <w:tabs>
          <w:tab w:val="num" w:pos="5389"/>
        </w:tabs>
        <w:ind w:left="5389" w:hanging="360"/>
      </w:pPr>
    </w:lvl>
    <w:lvl w:ilvl="5">
      <w:start w:val="1"/>
      <w:numFmt w:val="lowerRoman"/>
      <w:lvlText w:val="%6."/>
      <w:lvlJc w:val="right"/>
      <w:pPr>
        <w:tabs>
          <w:tab w:val="num" w:pos="6109"/>
        </w:tabs>
        <w:ind w:left="6109" w:hanging="180"/>
      </w:pPr>
    </w:lvl>
    <w:lvl w:ilvl="6">
      <w:start w:val="1"/>
      <w:numFmt w:val="decimal"/>
      <w:lvlText w:val="%7."/>
      <w:lvlJc w:val="left"/>
      <w:pPr>
        <w:tabs>
          <w:tab w:val="num" w:pos="6829"/>
        </w:tabs>
        <w:ind w:left="6829" w:hanging="360"/>
      </w:pPr>
    </w:lvl>
    <w:lvl w:ilvl="7">
      <w:start w:val="1"/>
      <w:numFmt w:val="lowerLetter"/>
      <w:lvlText w:val="%8."/>
      <w:lvlJc w:val="left"/>
      <w:pPr>
        <w:tabs>
          <w:tab w:val="num" w:pos="7549"/>
        </w:tabs>
        <w:ind w:left="7549" w:hanging="360"/>
      </w:pPr>
    </w:lvl>
    <w:lvl w:ilvl="8">
      <w:start w:val="1"/>
      <w:numFmt w:val="lowerRoman"/>
      <w:lvlText w:val="%9."/>
      <w:lvlJc w:val="right"/>
      <w:pPr>
        <w:tabs>
          <w:tab w:val="num" w:pos="8269"/>
        </w:tabs>
        <w:ind w:left="8269" w:hanging="180"/>
      </w:pPr>
    </w:lvl>
  </w:abstractNum>
  <w:abstractNum w:abstractNumId="18">
    <w:nsid w:val="78145BBB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>
    <w:nsid w:val="795B623D"/>
    <w:multiLevelType w:val="singleLevel"/>
    <w:tmpl w:val="71427F0A"/>
    <w:name w:val="27"/>
    <w:lvl w:ilvl="0">
      <w:start w:val="1"/>
      <w:numFmt w:val="bullet"/>
      <w:pStyle w:val="a4"/>
      <w:lvlText w:val=""/>
      <w:lvlJc w:val="left"/>
      <w:pPr>
        <w:tabs>
          <w:tab w:val="num" w:pos="1381"/>
        </w:tabs>
        <w:ind w:left="567" w:firstLine="454"/>
      </w:pPr>
      <w:rPr>
        <w:rFonts w:ascii="Symbol" w:hAnsi="Symbol" w:hint="default"/>
      </w:rPr>
    </w:lvl>
  </w:abstractNum>
  <w:abstractNum w:abstractNumId="20">
    <w:nsid w:val="7D17392D"/>
    <w:multiLevelType w:val="hybridMultilevel"/>
    <w:tmpl w:val="4A2844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6"/>
  </w:num>
  <w:num w:numId="3">
    <w:abstractNumId w:val="12"/>
  </w:num>
  <w:num w:numId="4">
    <w:abstractNumId w:val="1"/>
  </w:num>
  <w:num w:numId="5">
    <w:abstractNumId w:val="0"/>
  </w:num>
  <w:num w:numId="6">
    <w:abstractNumId w:val="10"/>
  </w:num>
  <w:num w:numId="7">
    <w:abstractNumId w:val="4"/>
  </w:num>
  <w:num w:numId="8">
    <w:abstractNumId w:val="6"/>
  </w:num>
  <w:num w:numId="9">
    <w:abstractNumId w:val="7"/>
  </w:num>
  <w:num w:numId="10">
    <w:abstractNumId w:val="17"/>
  </w:num>
  <w:num w:numId="11">
    <w:abstractNumId w:val="13"/>
  </w:num>
  <w:num w:numId="12">
    <w:abstractNumId w:val="9"/>
  </w:num>
  <w:num w:numId="13">
    <w:abstractNumId w:val="11"/>
  </w:num>
  <w:num w:numId="14">
    <w:abstractNumId w:val="19"/>
  </w:num>
  <w:num w:numId="15">
    <w:abstractNumId w:val="5"/>
  </w:num>
  <w:num w:numId="16">
    <w:abstractNumId w:val="8"/>
  </w:num>
  <w:num w:numId="17">
    <w:abstractNumId w:val="20"/>
  </w:num>
  <w:num w:numId="18">
    <w:abstractNumId w:val="15"/>
  </w:num>
  <w:num w:numId="19">
    <w:abstractNumId w:val="14"/>
  </w:num>
  <w:num w:numId="20">
    <w:abstractNumId w:val="3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attachedTemplate r:id="rId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LockQFSet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EC2"/>
    <w:rsid w:val="0000589A"/>
    <w:rsid w:val="000143AF"/>
    <w:rsid w:val="00015A73"/>
    <w:rsid w:val="00016BC8"/>
    <w:rsid w:val="000212EA"/>
    <w:rsid w:val="000243B5"/>
    <w:rsid w:val="00025D1D"/>
    <w:rsid w:val="00027632"/>
    <w:rsid w:val="00030830"/>
    <w:rsid w:val="000369DF"/>
    <w:rsid w:val="000409C8"/>
    <w:rsid w:val="00041D74"/>
    <w:rsid w:val="0004223F"/>
    <w:rsid w:val="000472BB"/>
    <w:rsid w:val="0004746B"/>
    <w:rsid w:val="00051C8A"/>
    <w:rsid w:val="00054C04"/>
    <w:rsid w:val="000553DE"/>
    <w:rsid w:val="00062C2B"/>
    <w:rsid w:val="00063A79"/>
    <w:rsid w:val="00071288"/>
    <w:rsid w:val="000738A2"/>
    <w:rsid w:val="00082149"/>
    <w:rsid w:val="00082589"/>
    <w:rsid w:val="000825B5"/>
    <w:rsid w:val="000843E2"/>
    <w:rsid w:val="00084A7E"/>
    <w:rsid w:val="0009076A"/>
    <w:rsid w:val="00092DDD"/>
    <w:rsid w:val="0009437C"/>
    <w:rsid w:val="00094E14"/>
    <w:rsid w:val="00097078"/>
    <w:rsid w:val="00097783"/>
    <w:rsid w:val="000A2301"/>
    <w:rsid w:val="000A57E4"/>
    <w:rsid w:val="000B37D9"/>
    <w:rsid w:val="000B49E9"/>
    <w:rsid w:val="000B5DD5"/>
    <w:rsid w:val="000B6E0A"/>
    <w:rsid w:val="000B7A8D"/>
    <w:rsid w:val="000C315E"/>
    <w:rsid w:val="000C3AEA"/>
    <w:rsid w:val="000D3C28"/>
    <w:rsid w:val="000E4392"/>
    <w:rsid w:val="000F2BE3"/>
    <w:rsid w:val="000F75A2"/>
    <w:rsid w:val="001030C1"/>
    <w:rsid w:val="00104473"/>
    <w:rsid w:val="001055D0"/>
    <w:rsid w:val="00105FF2"/>
    <w:rsid w:val="00110F64"/>
    <w:rsid w:val="0011118C"/>
    <w:rsid w:val="00112080"/>
    <w:rsid w:val="00117329"/>
    <w:rsid w:val="00117D3D"/>
    <w:rsid w:val="001266EA"/>
    <w:rsid w:val="00127A5E"/>
    <w:rsid w:val="001368E2"/>
    <w:rsid w:val="00141055"/>
    <w:rsid w:val="00141AB8"/>
    <w:rsid w:val="0014332F"/>
    <w:rsid w:val="00143685"/>
    <w:rsid w:val="00144539"/>
    <w:rsid w:val="00150D8D"/>
    <w:rsid w:val="001540CF"/>
    <w:rsid w:val="001565ED"/>
    <w:rsid w:val="0017389A"/>
    <w:rsid w:val="00194C24"/>
    <w:rsid w:val="00197776"/>
    <w:rsid w:val="001A6E51"/>
    <w:rsid w:val="001B36A9"/>
    <w:rsid w:val="001B6966"/>
    <w:rsid w:val="001B7E41"/>
    <w:rsid w:val="001C3CA6"/>
    <w:rsid w:val="001E0F67"/>
    <w:rsid w:val="001E32BB"/>
    <w:rsid w:val="001E3696"/>
    <w:rsid w:val="001E64D0"/>
    <w:rsid w:val="001F2261"/>
    <w:rsid w:val="001F26C9"/>
    <w:rsid w:val="001F4C8B"/>
    <w:rsid w:val="001F63CD"/>
    <w:rsid w:val="001F7437"/>
    <w:rsid w:val="002039A6"/>
    <w:rsid w:val="00203BFE"/>
    <w:rsid w:val="002117E2"/>
    <w:rsid w:val="00214F3E"/>
    <w:rsid w:val="00215E1A"/>
    <w:rsid w:val="00220176"/>
    <w:rsid w:val="00224317"/>
    <w:rsid w:val="00226A65"/>
    <w:rsid w:val="002320BF"/>
    <w:rsid w:val="00236DFE"/>
    <w:rsid w:val="00242DE6"/>
    <w:rsid w:val="0025017C"/>
    <w:rsid w:val="002564F7"/>
    <w:rsid w:val="00256E5C"/>
    <w:rsid w:val="0026068D"/>
    <w:rsid w:val="002657EB"/>
    <w:rsid w:val="00280AFB"/>
    <w:rsid w:val="00281CB7"/>
    <w:rsid w:val="0028493B"/>
    <w:rsid w:val="00285F38"/>
    <w:rsid w:val="00294732"/>
    <w:rsid w:val="00296200"/>
    <w:rsid w:val="002A095A"/>
    <w:rsid w:val="002A25FC"/>
    <w:rsid w:val="002A4A95"/>
    <w:rsid w:val="002B50A7"/>
    <w:rsid w:val="002B6E0E"/>
    <w:rsid w:val="002B7F20"/>
    <w:rsid w:val="002C2841"/>
    <w:rsid w:val="002C73F4"/>
    <w:rsid w:val="002D2050"/>
    <w:rsid w:val="002D6192"/>
    <w:rsid w:val="002D7E15"/>
    <w:rsid w:val="002E6943"/>
    <w:rsid w:val="002E7230"/>
    <w:rsid w:val="002F27E2"/>
    <w:rsid w:val="002F3EF8"/>
    <w:rsid w:val="002F720B"/>
    <w:rsid w:val="003028A4"/>
    <w:rsid w:val="00304AEB"/>
    <w:rsid w:val="00306A27"/>
    <w:rsid w:val="00312496"/>
    <w:rsid w:val="0031402F"/>
    <w:rsid w:val="003209D6"/>
    <w:rsid w:val="003224CB"/>
    <w:rsid w:val="003232B6"/>
    <w:rsid w:val="003266ED"/>
    <w:rsid w:val="00327C01"/>
    <w:rsid w:val="00335DAF"/>
    <w:rsid w:val="003435BD"/>
    <w:rsid w:val="0034741C"/>
    <w:rsid w:val="0035247B"/>
    <w:rsid w:val="00356C42"/>
    <w:rsid w:val="00360672"/>
    <w:rsid w:val="0036229A"/>
    <w:rsid w:val="00365364"/>
    <w:rsid w:val="003655C7"/>
    <w:rsid w:val="00370B8D"/>
    <w:rsid w:val="003750ED"/>
    <w:rsid w:val="00375598"/>
    <w:rsid w:val="003769E3"/>
    <w:rsid w:val="0038149F"/>
    <w:rsid w:val="00382AA1"/>
    <w:rsid w:val="0038670F"/>
    <w:rsid w:val="00393D20"/>
    <w:rsid w:val="003950CA"/>
    <w:rsid w:val="0039778C"/>
    <w:rsid w:val="003A7C2E"/>
    <w:rsid w:val="003B0F3C"/>
    <w:rsid w:val="003B1887"/>
    <w:rsid w:val="003B45E4"/>
    <w:rsid w:val="003C15A9"/>
    <w:rsid w:val="003C281F"/>
    <w:rsid w:val="003C335A"/>
    <w:rsid w:val="003C48D8"/>
    <w:rsid w:val="003D099B"/>
    <w:rsid w:val="003D181E"/>
    <w:rsid w:val="003D1D9F"/>
    <w:rsid w:val="003E0196"/>
    <w:rsid w:val="003E1357"/>
    <w:rsid w:val="003E6FD5"/>
    <w:rsid w:val="003F243B"/>
    <w:rsid w:val="003F42BB"/>
    <w:rsid w:val="0040168A"/>
    <w:rsid w:val="00402A46"/>
    <w:rsid w:val="00403BAF"/>
    <w:rsid w:val="004056E3"/>
    <w:rsid w:val="00411856"/>
    <w:rsid w:val="00412E6F"/>
    <w:rsid w:val="00420CAD"/>
    <w:rsid w:val="00431EB5"/>
    <w:rsid w:val="00435C8E"/>
    <w:rsid w:val="00440167"/>
    <w:rsid w:val="00441DCE"/>
    <w:rsid w:val="00442D39"/>
    <w:rsid w:val="0045611A"/>
    <w:rsid w:val="00461F1E"/>
    <w:rsid w:val="00463656"/>
    <w:rsid w:val="00466F8E"/>
    <w:rsid w:val="00472F42"/>
    <w:rsid w:val="004873D0"/>
    <w:rsid w:val="004938A9"/>
    <w:rsid w:val="004938DC"/>
    <w:rsid w:val="00497339"/>
    <w:rsid w:val="004A157D"/>
    <w:rsid w:val="004A24BF"/>
    <w:rsid w:val="004A2CC8"/>
    <w:rsid w:val="004A489E"/>
    <w:rsid w:val="004B0A0D"/>
    <w:rsid w:val="004B2350"/>
    <w:rsid w:val="004B26BD"/>
    <w:rsid w:val="004B4EE3"/>
    <w:rsid w:val="004B65A8"/>
    <w:rsid w:val="004B69ED"/>
    <w:rsid w:val="004C32E5"/>
    <w:rsid w:val="004C51E5"/>
    <w:rsid w:val="004D6E27"/>
    <w:rsid w:val="004E1BA1"/>
    <w:rsid w:val="004E4FDF"/>
    <w:rsid w:val="004F1959"/>
    <w:rsid w:val="004F1ABF"/>
    <w:rsid w:val="004F1F66"/>
    <w:rsid w:val="004F5268"/>
    <w:rsid w:val="004F6303"/>
    <w:rsid w:val="004F6D4D"/>
    <w:rsid w:val="005003F5"/>
    <w:rsid w:val="00501CF8"/>
    <w:rsid w:val="00503080"/>
    <w:rsid w:val="0051343C"/>
    <w:rsid w:val="00522492"/>
    <w:rsid w:val="00522AB4"/>
    <w:rsid w:val="00526075"/>
    <w:rsid w:val="00526784"/>
    <w:rsid w:val="00527F26"/>
    <w:rsid w:val="005331EF"/>
    <w:rsid w:val="0053482B"/>
    <w:rsid w:val="00534ED1"/>
    <w:rsid w:val="005377F7"/>
    <w:rsid w:val="00541FFA"/>
    <w:rsid w:val="005444E2"/>
    <w:rsid w:val="00547386"/>
    <w:rsid w:val="00554343"/>
    <w:rsid w:val="0055784D"/>
    <w:rsid w:val="005606B0"/>
    <w:rsid w:val="00571F60"/>
    <w:rsid w:val="0057275E"/>
    <w:rsid w:val="00572A80"/>
    <w:rsid w:val="00572DE7"/>
    <w:rsid w:val="005748C4"/>
    <w:rsid w:val="00574A95"/>
    <w:rsid w:val="00577B28"/>
    <w:rsid w:val="005808B5"/>
    <w:rsid w:val="005830A5"/>
    <w:rsid w:val="00591F53"/>
    <w:rsid w:val="005952BB"/>
    <w:rsid w:val="005968F1"/>
    <w:rsid w:val="005A330A"/>
    <w:rsid w:val="005A5E77"/>
    <w:rsid w:val="005B0EE4"/>
    <w:rsid w:val="005B3D75"/>
    <w:rsid w:val="005B747F"/>
    <w:rsid w:val="005C5A93"/>
    <w:rsid w:val="005D0881"/>
    <w:rsid w:val="005D2A63"/>
    <w:rsid w:val="005E1412"/>
    <w:rsid w:val="005E3FB7"/>
    <w:rsid w:val="0060019E"/>
    <w:rsid w:val="00603602"/>
    <w:rsid w:val="0060423F"/>
    <w:rsid w:val="00607E9B"/>
    <w:rsid w:val="006179CD"/>
    <w:rsid w:val="00624174"/>
    <w:rsid w:val="00624BF3"/>
    <w:rsid w:val="006342C7"/>
    <w:rsid w:val="00635176"/>
    <w:rsid w:val="00637AEA"/>
    <w:rsid w:val="00640D56"/>
    <w:rsid w:val="006434CB"/>
    <w:rsid w:val="00645998"/>
    <w:rsid w:val="0064737F"/>
    <w:rsid w:val="00654140"/>
    <w:rsid w:val="00656D4C"/>
    <w:rsid w:val="00657DB2"/>
    <w:rsid w:val="0066050C"/>
    <w:rsid w:val="00660A93"/>
    <w:rsid w:val="00661EC2"/>
    <w:rsid w:val="00670B39"/>
    <w:rsid w:val="00670DF2"/>
    <w:rsid w:val="006712A8"/>
    <w:rsid w:val="00672989"/>
    <w:rsid w:val="00675FC6"/>
    <w:rsid w:val="00681E7C"/>
    <w:rsid w:val="006824A7"/>
    <w:rsid w:val="00685613"/>
    <w:rsid w:val="00696C14"/>
    <w:rsid w:val="00697877"/>
    <w:rsid w:val="00697F99"/>
    <w:rsid w:val="006A5B90"/>
    <w:rsid w:val="006A5E56"/>
    <w:rsid w:val="006A6619"/>
    <w:rsid w:val="006B2C63"/>
    <w:rsid w:val="006B3BC3"/>
    <w:rsid w:val="006B7E13"/>
    <w:rsid w:val="006C2065"/>
    <w:rsid w:val="006C2232"/>
    <w:rsid w:val="006C62E8"/>
    <w:rsid w:val="006C6876"/>
    <w:rsid w:val="006C6B0E"/>
    <w:rsid w:val="006C7538"/>
    <w:rsid w:val="006C767B"/>
    <w:rsid w:val="006D220D"/>
    <w:rsid w:val="006E2B03"/>
    <w:rsid w:val="006E5159"/>
    <w:rsid w:val="006E7284"/>
    <w:rsid w:val="006E7C33"/>
    <w:rsid w:val="006F1065"/>
    <w:rsid w:val="00703AC4"/>
    <w:rsid w:val="0071374B"/>
    <w:rsid w:val="00721F03"/>
    <w:rsid w:val="007256BD"/>
    <w:rsid w:val="00726C6F"/>
    <w:rsid w:val="00732A9A"/>
    <w:rsid w:val="007365A8"/>
    <w:rsid w:val="00736E9F"/>
    <w:rsid w:val="007405FF"/>
    <w:rsid w:val="007441D3"/>
    <w:rsid w:val="00750584"/>
    <w:rsid w:val="00750C2C"/>
    <w:rsid w:val="0075275A"/>
    <w:rsid w:val="007568C8"/>
    <w:rsid w:val="00762E76"/>
    <w:rsid w:val="00772020"/>
    <w:rsid w:val="00773BA2"/>
    <w:rsid w:val="00780902"/>
    <w:rsid w:val="0078369F"/>
    <w:rsid w:val="007846BD"/>
    <w:rsid w:val="007855DE"/>
    <w:rsid w:val="00785E65"/>
    <w:rsid w:val="00785F16"/>
    <w:rsid w:val="0078715A"/>
    <w:rsid w:val="00787605"/>
    <w:rsid w:val="00790338"/>
    <w:rsid w:val="007A1064"/>
    <w:rsid w:val="007A1A70"/>
    <w:rsid w:val="007A1D90"/>
    <w:rsid w:val="007B5BDA"/>
    <w:rsid w:val="007B7E3E"/>
    <w:rsid w:val="007C590D"/>
    <w:rsid w:val="007C6D3C"/>
    <w:rsid w:val="007D1BA0"/>
    <w:rsid w:val="007D200E"/>
    <w:rsid w:val="007D443E"/>
    <w:rsid w:val="007E01EC"/>
    <w:rsid w:val="007E0526"/>
    <w:rsid w:val="007E1CC5"/>
    <w:rsid w:val="007E1D52"/>
    <w:rsid w:val="007E2214"/>
    <w:rsid w:val="007E2990"/>
    <w:rsid w:val="007E607D"/>
    <w:rsid w:val="007F65E6"/>
    <w:rsid w:val="007F797C"/>
    <w:rsid w:val="00800171"/>
    <w:rsid w:val="0080278B"/>
    <w:rsid w:val="008057A3"/>
    <w:rsid w:val="008060F8"/>
    <w:rsid w:val="00806D68"/>
    <w:rsid w:val="00811ED8"/>
    <w:rsid w:val="008144DE"/>
    <w:rsid w:val="008160A5"/>
    <w:rsid w:val="00826156"/>
    <w:rsid w:val="00831967"/>
    <w:rsid w:val="00832E0D"/>
    <w:rsid w:val="00833FEA"/>
    <w:rsid w:val="008411D0"/>
    <w:rsid w:val="00842094"/>
    <w:rsid w:val="00842E9D"/>
    <w:rsid w:val="00850F9F"/>
    <w:rsid w:val="00861168"/>
    <w:rsid w:val="008625B4"/>
    <w:rsid w:val="0086373A"/>
    <w:rsid w:val="008638A7"/>
    <w:rsid w:val="00864D7C"/>
    <w:rsid w:val="00867EA5"/>
    <w:rsid w:val="00870311"/>
    <w:rsid w:val="00873791"/>
    <w:rsid w:val="00874D64"/>
    <w:rsid w:val="00875498"/>
    <w:rsid w:val="008817FC"/>
    <w:rsid w:val="00883F2F"/>
    <w:rsid w:val="00885978"/>
    <w:rsid w:val="00891096"/>
    <w:rsid w:val="008A5611"/>
    <w:rsid w:val="008A6DC2"/>
    <w:rsid w:val="008B1C82"/>
    <w:rsid w:val="008B28C3"/>
    <w:rsid w:val="008C2151"/>
    <w:rsid w:val="008C271A"/>
    <w:rsid w:val="008C4D24"/>
    <w:rsid w:val="008D3841"/>
    <w:rsid w:val="008D4A12"/>
    <w:rsid w:val="008F3C83"/>
    <w:rsid w:val="00910D16"/>
    <w:rsid w:val="00916933"/>
    <w:rsid w:val="009177E2"/>
    <w:rsid w:val="00917D25"/>
    <w:rsid w:val="0092185F"/>
    <w:rsid w:val="00921AB7"/>
    <w:rsid w:val="009223DC"/>
    <w:rsid w:val="00922E42"/>
    <w:rsid w:val="009402AE"/>
    <w:rsid w:val="00940707"/>
    <w:rsid w:val="00940999"/>
    <w:rsid w:val="00942133"/>
    <w:rsid w:val="0094448C"/>
    <w:rsid w:val="0095124E"/>
    <w:rsid w:val="00951E27"/>
    <w:rsid w:val="0095619B"/>
    <w:rsid w:val="00962A85"/>
    <w:rsid w:val="00963D33"/>
    <w:rsid w:val="009711BA"/>
    <w:rsid w:val="009712E5"/>
    <w:rsid w:val="00972091"/>
    <w:rsid w:val="0097435C"/>
    <w:rsid w:val="00974A1F"/>
    <w:rsid w:val="00982104"/>
    <w:rsid w:val="00987B51"/>
    <w:rsid w:val="00991222"/>
    <w:rsid w:val="00991F9F"/>
    <w:rsid w:val="00997B9D"/>
    <w:rsid w:val="009A00B7"/>
    <w:rsid w:val="009A4240"/>
    <w:rsid w:val="009A5310"/>
    <w:rsid w:val="009A64C0"/>
    <w:rsid w:val="009B579E"/>
    <w:rsid w:val="009C7E0E"/>
    <w:rsid w:val="009D12CB"/>
    <w:rsid w:val="009D6AAF"/>
    <w:rsid w:val="009E197A"/>
    <w:rsid w:val="009E2AF4"/>
    <w:rsid w:val="009F456A"/>
    <w:rsid w:val="009F6E82"/>
    <w:rsid w:val="00A01F25"/>
    <w:rsid w:val="00A03BB4"/>
    <w:rsid w:val="00A042AB"/>
    <w:rsid w:val="00A0475C"/>
    <w:rsid w:val="00A10F56"/>
    <w:rsid w:val="00A113F2"/>
    <w:rsid w:val="00A15290"/>
    <w:rsid w:val="00A160C4"/>
    <w:rsid w:val="00A16CBF"/>
    <w:rsid w:val="00A31CF6"/>
    <w:rsid w:val="00A33F15"/>
    <w:rsid w:val="00A423C6"/>
    <w:rsid w:val="00A44E7B"/>
    <w:rsid w:val="00A504D5"/>
    <w:rsid w:val="00A50CFF"/>
    <w:rsid w:val="00A652F1"/>
    <w:rsid w:val="00A67C88"/>
    <w:rsid w:val="00A70702"/>
    <w:rsid w:val="00A736ED"/>
    <w:rsid w:val="00A75305"/>
    <w:rsid w:val="00A80AB5"/>
    <w:rsid w:val="00A81313"/>
    <w:rsid w:val="00A82A51"/>
    <w:rsid w:val="00A83146"/>
    <w:rsid w:val="00A8451F"/>
    <w:rsid w:val="00A90DD8"/>
    <w:rsid w:val="00A948DD"/>
    <w:rsid w:val="00A951AD"/>
    <w:rsid w:val="00AA082C"/>
    <w:rsid w:val="00AA4A11"/>
    <w:rsid w:val="00AA6D91"/>
    <w:rsid w:val="00AA7022"/>
    <w:rsid w:val="00AB0694"/>
    <w:rsid w:val="00AB0A0B"/>
    <w:rsid w:val="00AB1F8B"/>
    <w:rsid w:val="00AB492F"/>
    <w:rsid w:val="00AC137B"/>
    <w:rsid w:val="00AD199A"/>
    <w:rsid w:val="00AD5FB0"/>
    <w:rsid w:val="00AD72D3"/>
    <w:rsid w:val="00AE26B4"/>
    <w:rsid w:val="00AE5725"/>
    <w:rsid w:val="00AF2462"/>
    <w:rsid w:val="00AF3146"/>
    <w:rsid w:val="00AF4365"/>
    <w:rsid w:val="00AF571B"/>
    <w:rsid w:val="00AF686D"/>
    <w:rsid w:val="00AF6E23"/>
    <w:rsid w:val="00B001A6"/>
    <w:rsid w:val="00B03CB2"/>
    <w:rsid w:val="00B10890"/>
    <w:rsid w:val="00B14C16"/>
    <w:rsid w:val="00B15F47"/>
    <w:rsid w:val="00B16CBE"/>
    <w:rsid w:val="00B20A28"/>
    <w:rsid w:val="00B22D27"/>
    <w:rsid w:val="00B257A3"/>
    <w:rsid w:val="00B26251"/>
    <w:rsid w:val="00B31A64"/>
    <w:rsid w:val="00B31AE7"/>
    <w:rsid w:val="00B348E7"/>
    <w:rsid w:val="00B35CC3"/>
    <w:rsid w:val="00B37A5D"/>
    <w:rsid w:val="00B53D7C"/>
    <w:rsid w:val="00B54DFD"/>
    <w:rsid w:val="00B57924"/>
    <w:rsid w:val="00B57ABC"/>
    <w:rsid w:val="00B60846"/>
    <w:rsid w:val="00B63FBA"/>
    <w:rsid w:val="00B65D62"/>
    <w:rsid w:val="00B707D0"/>
    <w:rsid w:val="00B73382"/>
    <w:rsid w:val="00B73964"/>
    <w:rsid w:val="00B7573B"/>
    <w:rsid w:val="00B77388"/>
    <w:rsid w:val="00B837B0"/>
    <w:rsid w:val="00B83DF0"/>
    <w:rsid w:val="00B847BC"/>
    <w:rsid w:val="00B852EC"/>
    <w:rsid w:val="00B92244"/>
    <w:rsid w:val="00B9482C"/>
    <w:rsid w:val="00B95681"/>
    <w:rsid w:val="00BA0490"/>
    <w:rsid w:val="00BB0646"/>
    <w:rsid w:val="00BB73A0"/>
    <w:rsid w:val="00BC275F"/>
    <w:rsid w:val="00BC4271"/>
    <w:rsid w:val="00BD5837"/>
    <w:rsid w:val="00BD6E5B"/>
    <w:rsid w:val="00BD7438"/>
    <w:rsid w:val="00BE00BE"/>
    <w:rsid w:val="00BE086C"/>
    <w:rsid w:val="00BE516E"/>
    <w:rsid w:val="00BE7472"/>
    <w:rsid w:val="00BE7D56"/>
    <w:rsid w:val="00BF3268"/>
    <w:rsid w:val="00C02F55"/>
    <w:rsid w:val="00C100F2"/>
    <w:rsid w:val="00C10630"/>
    <w:rsid w:val="00C1151E"/>
    <w:rsid w:val="00C11B3D"/>
    <w:rsid w:val="00C127FC"/>
    <w:rsid w:val="00C16236"/>
    <w:rsid w:val="00C17147"/>
    <w:rsid w:val="00C203AC"/>
    <w:rsid w:val="00C22319"/>
    <w:rsid w:val="00C22696"/>
    <w:rsid w:val="00C23959"/>
    <w:rsid w:val="00C268C9"/>
    <w:rsid w:val="00C30B09"/>
    <w:rsid w:val="00C3311E"/>
    <w:rsid w:val="00C34CB5"/>
    <w:rsid w:val="00C37188"/>
    <w:rsid w:val="00C4160E"/>
    <w:rsid w:val="00C47BC4"/>
    <w:rsid w:val="00C54B1D"/>
    <w:rsid w:val="00C54BE3"/>
    <w:rsid w:val="00C54BE9"/>
    <w:rsid w:val="00C63032"/>
    <w:rsid w:val="00C65759"/>
    <w:rsid w:val="00C66447"/>
    <w:rsid w:val="00C74401"/>
    <w:rsid w:val="00C7613C"/>
    <w:rsid w:val="00C87F29"/>
    <w:rsid w:val="00C96E5E"/>
    <w:rsid w:val="00CA0298"/>
    <w:rsid w:val="00CA1C4D"/>
    <w:rsid w:val="00CA5A84"/>
    <w:rsid w:val="00CA767C"/>
    <w:rsid w:val="00CB6B56"/>
    <w:rsid w:val="00CC234F"/>
    <w:rsid w:val="00CD03A4"/>
    <w:rsid w:val="00CD54D2"/>
    <w:rsid w:val="00CE067D"/>
    <w:rsid w:val="00CF665D"/>
    <w:rsid w:val="00CF744C"/>
    <w:rsid w:val="00D024F8"/>
    <w:rsid w:val="00D02FE7"/>
    <w:rsid w:val="00D06F45"/>
    <w:rsid w:val="00D151D0"/>
    <w:rsid w:val="00D16D51"/>
    <w:rsid w:val="00D2025E"/>
    <w:rsid w:val="00D20FE5"/>
    <w:rsid w:val="00D22722"/>
    <w:rsid w:val="00D2383E"/>
    <w:rsid w:val="00D27CAE"/>
    <w:rsid w:val="00D27E62"/>
    <w:rsid w:val="00D31E9E"/>
    <w:rsid w:val="00D3422F"/>
    <w:rsid w:val="00D46150"/>
    <w:rsid w:val="00D461C7"/>
    <w:rsid w:val="00D56DF4"/>
    <w:rsid w:val="00D577A5"/>
    <w:rsid w:val="00D72664"/>
    <w:rsid w:val="00D76E08"/>
    <w:rsid w:val="00D774AE"/>
    <w:rsid w:val="00D84619"/>
    <w:rsid w:val="00D907A6"/>
    <w:rsid w:val="00D9643C"/>
    <w:rsid w:val="00D96EB7"/>
    <w:rsid w:val="00DA070A"/>
    <w:rsid w:val="00DA6F40"/>
    <w:rsid w:val="00DB1007"/>
    <w:rsid w:val="00DB2199"/>
    <w:rsid w:val="00DB2AA4"/>
    <w:rsid w:val="00DB2D64"/>
    <w:rsid w:val="00DB527F"/>
    <w:rsid w:val="00DD08CB"/>
    <w:rsid w:val="00DE1280"/>
    <w:rsid w:val="00DE2CDC"/>
    <w:rsid w:val="00DE2DAF"/>
    <w:rsid w:val="00DE6089"/>
    <w:rsid w:val="00DE67FA"/>
    <w:rsid w:val="00DE6AEE"/>
    <w:rsid w:val="00DF5583"/>
    <w:rsid w:val="00E00E25"/>
    <w:rsid w:val="00E02045"/>
    <w:rsid w:val="00E036CF"/>
    <w:rsid w:val="00E05C85"/>
    <w:rsid w:val="00E10818"/>
    <w:rsid w:val="00E1238C"/>
    <w:rsid w:val="00E123BC"/>
    <w:rsid w:val="00E144D5"/>
    <w:rsid w:val="00E153C5"/>
    <w:rsid w:val="00E20C62"/>
    <w:rsid w:val="00E22D1A"/>
    <w:rsid w:val="00E30656"/>
    <w:rsid w:val="00E31A4B"/>
    <w:rsid w:val="00E3226D"/>
    <w:rsid w:val="00E339F9"/>
    <w:rsid w:val="00E37F9E"/>
    <w:rsid w:val="00E4152A"/>
    <w:rsid w:val="00E43F12"/>
    <w:rsid w:val="00E44E98"/>
    <w:rsid w:val="00E462A6"/>
    <w:rsid w:val="00E47DEB"/>
    <w:rsid w:val="00E50582"/>
    <w:rsid w:val="00E524BC"/>
    <w:rsid w:val="00E53270"/>
    <w:rsid w:val="00E54384"/>
    <w:rsid w:val="00E65F51"/>
    <w:rsid w:val="00E67E45"/>
    <w:rsid w:val="00E70A81"/>
    <w:rsid w:val="00E83360"/>
    <w:rsid w:val="00E904BD"/>
    <w:rsid w:val="00E938B3"/>
    <w:rsid w:val="00E974F2"/>
    <w:rsid w:val="00EB1A92"/>
    <w:rsid w:val="00EB3612"/>
    <w:rsid w:val="00EB4290"/>
    <w:rsid w:val="00EB4E24"/>
    <w:rsid w:val="00EB663A"/>
    <w:rsid w:val="00EB7828"/>
    <w:rsid w:val="00EC048E"/>
    <w:rsid w:val="00EC1A7E"/>
    <w:rsid w:val="00EC4C22"/>
    <w:rsid w:val="00ED567C"/>
    <w:rsid w:val="00ED6A19"/>
    <w:rsid w:val="00EE11F2"/>
    <w:rsid w:val="00EE198D"/>
    <w:rsid w:val="00EF24BB"/>
    <w:rsid w:val="00EF2BB3"/>
    <w:rsid w:val="00EF672F"/>
    <w:rsid w:val="00EF7C80"/>
    <w:rsid w:val="00F00637"/>
    <w:rsid w:val="00F029C7"/>
    <w:rsid w:val="00F0414B"/>
    <w:rsid w:val="00F12011"/>
    <w:rsid w:val="00F139C9"/>
    <w:rsid w:val="00F15568"/>
    <w:rsid w:val="00F22925"/>
    <w:rsid w:val="00F306EE"/>
    <w:rsid w:val="00F30833"/>
    <w:rsid w:val="00F43E02"/>
    <w:rsid w:val="00F47467"/>
    <w:rsid w:val="00F51CD2"/>
    <w:rsid w:val="00F52064"/>
    <w:rsid w:val="00F528DD"/>
    <w:rsid w:val="00F532CA"/>
    <w:rsid w:val="00F54E35"/>
    <w:rsid w:val="00F54E4D"/>
    <w:rsid w:val="00F55FE2"/>
    <w:rsid w:val="00F6043E"/>
    <w:rsid w:val="00F60DB0"/>
    <w:rsid w:val="00F63103"/>
    <w:rsid w:val="00F6672C"/>
    <w:rsid w:val="00F66E73"/>
    <w:rsid w:val="00F71B4F"/>
    <w:rsid w:val="00F74C1A"/>
    <w:rsid w:val="00F75DC5"/>
    <w:rsid w:val="00F802F5"/>
    <w:rsid w:val="00F83315"/>
    <w:rsid w:val="00F84877"/>
    <w:rsid w:val="00F85949"/>
    <w:rsid w:val="00F85CDF"/>
    <w:rsid w:val="00F93CDE"/>
    <w:rsid w:val="00FA0B74"/>
    <w:rsid w:val="00FA7DEB"/>
    <w:rsid w:val="00FB0D14"/>
    <w:rsid w:val="00FB22BC"/>
    <w:rsid w:val="00FB2840"/>
    <w:rsid w:val="00FB4663"/>
    <w:rsid w:val="00FB476E"/>
    <w:rsid w:val="00FB6A85"/>
    <w:rsid w:val="00FB702E"/>
    <w:rsid w:val="00FB733B"/>
    <w:rsid w:val="00FC073F"/>
    <w:rsid w:val="00FC0888"/>
    <w:rsid w:val="00FD1CCA"/>
    <w:rsid w:val="00FD395F"/>
    <w:rsid w:val="00FD5314"/>
    <w:rsid w:val="00FE66E9"/>
    <w:rsid w:val="00FF0125"/>
    <w:rsid w:val="00FF74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0" w:defSemiHidden="1" w:defUnhideWhenUsed="1" w:defQFormat="0" w:count="267">
    <w:lsdException w:name="Normal" w:locked="0" w:semiHidden="0" w:unhideWhenUsed="0" w:qFormat="1"/>
    <w:lsdException w:name="heading 1" w:semiHidden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footer" w:uiPriority="99"/>
    <w:lsdException w:name="caption" w:qFormat="1"/>
    <w:lsdException w:name="footnote reference" w:uiPriority="99"/>
    <w:lsdException w:name="List Number" w:unhideWhenUsed="0"/>
    <w:lsdException w:name="List 4" w:unhideWhenUsed="0"/>
    <w:lsdException w:name="List 5" w:unhideWhenUsed="0"/>
    <w:lsdException w:name="Title" w:unhideWhenUsed="0" w:qFormat="1"/>
    <w:lsdException w:name="Default Paragraph Font" w:locked="0" w:qFormat="1"/>
    <w:lsdException w:name="Subtitle" w:unhideWhenUsed="0" w:qFormat="1"/>
    <w:lsdException w:name="Salutation" w:unhideWhenUsed="0"/>
    <w:lsdException w:name="Date" w:unhideWhenUsed="0"/>
    <w:lsdException w:name="Body Text First Indent" w:unhideWhenUsed="0"/>
    <w:lsdException w:name="Hyperlink" w:uiPriority="99"/>
    <w:lsdException w:name="Strong" w:uiPriority="22" w:unhideWhenUsed="0" w:qFormat="1"/>
    <w:lsdException w:name="Emphasis" w:unhideWhenUsed="0" w:qFormat="1"/>
    <w:lsdException w:name="HTML Top of Form" w:locked="0"/>
    <w:lsdException w:name="HTML Bottom of Form" w:locked="0"/>
    <w:lsdException w:name="Normal (Web)" w:uiPriority="99"/>
    <w:lsdException w:name="HTML Preformatted" w:uiPriority="99"/>
    <w:lsdException w:name="Normal Table" w:locked="0"/>
    <w:lsdException w:name="annotation subject" w:uiPriority="99"/>
    <w:lsdException w:name="No List" w:locked="0" w:uiPriority="99"/>
    <w:lsdException w:name="Table Grid" w:semiHidden="0" w:unhideWhenUsed="0"/>
    <w:lsdException w:name="Placeholder Text" w:uiPriority="99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iPriority="99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8A6DC2"/>
    <w:pPr>
      <w:widowControl w:val="0"/>
      <w:autoSpaceDN w:val="0"/>
      <w:adjustRightInd w:val="0"/>
      <w:spacing w:line="360" w:lineRule="atLeast"/>
      <w:jc w:val="both"/>
      <w:textAlignment w:val="baseline"/>
    </w:pPr>
    <w:rPr>
      <w:sz w:val="24"/>
      <w:szCs w:val="24"/>
    </w:rPr>
  </w:style>
  <w:style w:type="paragraph" w:styleId="13">
    <w:name w:val="heading 1"/>
    <w:basedOn w:val="a5"/>
    <w:next w:val="a5"/>
    <w:link w:val="14"/>
    <w:semiHidden/>
    <w:qFormat/>
    <w:locked/>
    <w:rsid w:val="00DB2AA4"/>
    <w:pPr>
      <w:keepNext/>
      <w:pageBreakBefore/>
      <w:spacing w:before="240" w:after="60"/>
      <w:outlineLvl w:val="0"/>
    </w:pPr>
    <w:rPr>
      <w:b/>
      <w:bCs/>
      <w:caps/>
      <w:kern w:val="32"/>
      <w:sz w:val="36"/>
      <w:szCs w:val="32"/>
    </w:rPr>
  </w:style>
  <w:style w:type="paragraph" w:styleId="21">
    <w:name w:val="heading 2"/>
    <w:basedOn w:val="a5"/>
    <w:next w:val="a5"/>
    <w:link w:val="22"/>
    <w:uiPriority w:val="9"/>
    <w:qFormat/>
    <w:locked/>
    <w:rsid w:val="00DB2AA4"/>
    <w:pPr>
      <w:keepNext/>
      <w:numPr>
        <w:ilvl w:val="1"/>
        <w:numId w:val="3"/>
      </w:numPr>
      <w:spacing w:before="160" w:after="160"/>
      <w:outlineLvl w:val="1"/>
    </w:pPr>
    <w:rPr>
      <w:b/>
      <w:bCs/>
      <w:iCs/>
      <w:sz w:val="32"/>
      <w:szCs w:val="28"/>
    </w:rPr>
  </w:style>
  <w:style w:type="paragraph" w:styleId="30">
    <w:name w:val="heading 3"/>
    <w:basedOn w:val="a5"/>
    <w:next w:val="a5"/>
    <w:link w:val="31"/>
    <w:uiPriority w:val="9"/>
    <w:qFormat/>
    <w:locked/>
    <w:rsid w:val="00DB2AA4"/>
    <w:pPr>
      <w:keepNext/>
      <w:numPr>
        <w:ilvl w:val="2"/>
        <w:numId w:val="3"/>
      </w:numPr>
      <w:spacing w:before="120" w:after="120"/>
      <w:outlineLvl w:val="2"/>
    </w:pPr>
    <w:rPr>
      <w:b/>
      <w:bCs/>
      <w:sz w:val="28"/>
      <w:szCs w:val="26"/>
    </w:rPr>
  </w:style>
  <w:style w:type="paragraph" w:styleId="4">
    <w:name w:val="heading 4"/>
    <w:basedOn w:val="a5"/>
    <w:next w:val="a5"/>
    <w:link w:val="40"/>
    <w:semiHidden/>
    <w:qFormat/>
    <w:locked/>
    <w:rsid w:val="00304AEB"/>
    <w:pPr>
      <w:keepNext/>
      <w:spacing w:before="80" w:after="80"/>
      <w:outlineLvl w:val="3"/>
    </w:pPr>
    <w:rPr>
      <w:rFonts w:ascii="Times New Roman Полужирный" w:hAnsi="Times New Roman Полужирный"/>
      <w:b/>
      <w:bCs/>
      <w:szCs w:val="28"/>
    </w:rPr>
  </w:style>
  <w:style w:type="paragraph" w:styleId="5">
    <w:name w:val="heading 5"/>
    <w:basedOn w:val="a5"/>
    <w:next w:val="a5"/>
    <w:link w:val="51"/>
    <w:semiHidden/>
    <w:qFormat/>
    <w:locked/>
    <w:rsid w:val="00DB2AA4"/>
    <w:pPr>
      <w:keepNext/>
      <w:numPr>
        <w:ilvl w:val="4"/>
        <w:numId w:val="4"/>
      </w:numPr>
      <w:spacing w:before="40" w:after="40"/>
      <w:jc w:val="center"/>
      <w:outlineLvl w:val="4"/>
    </w:pPr>
    <w:rPr>
      <w:b/>
      <w:bCs/>
      <w:szCs w:val="18"/>
    </w:rPr>
  </w:style>
  <w:style w:type="paragraph" w:styleId="6">
    <w:name w:val="heading 6"/>
    <w:basedOn w:val="a5"/>
    <w:next w:val="a5"/>
    <w:link w:val="60"/>
    <w:semiHidden/>
    <w:qFormat/>
    <w:locked/>
    <w:rsid w:val="00DB2AA4"/>
    <w:pPr>
      <w:numPr>
        <w:ilvl w:val="5"/>
        <w:numId w:val="4"/>
      </w:numPr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5"/>
    <w:next w:val="a5"/>
    <w:link w:val="70"/>
    <w:semiHidden/>
    <w:qFormat/>
    <w:locked/>
    <w:rsid w:val="00DB2AA4"/>
    <w:pPr>
      <w:numPr>
        <w:ilvl w:val="6"/>
        <w:numId w:val="4"/>
      </w:numPr>
      <w:spacing w:before="240" w:after="120"/>
      <w:outlineLvl w:val="6"/>
    </w:pPr>
    <w:rPr>
      <w:rFonts w:ascii="Peterburg" w:hAnsi="Peterburg"/>
      <w:szCs w:val="20"/>
    </w:rPr>
  </w:style>
  <w:style w:type="paragraph" w:styleId="8">
    <w:name w:val="heading 8"/>
    <w:basedOn w:val="a5"/>
    <w:next w:val="a5"/>
    <w:link w:val="80"/>
    <w:semiHidden/>
    <w:qFormat/>
    <w:locked/>
    <w:rsid w:val="00DB2AA4"/>
    <w:pPr>
      <w:numPr>
        <w:ilvl w:val="7"/>
        <w:numId w:val="4"/>
      </w:numPr>
      <w:spacing w:before="240" w:after="120"/>
      <w:outlineLvl w:val="7"/>
    </w:pPr>
    <w:rPr>
      <w:rFonts w:ascii="Peterburg" w:hAnsi="Peterburg"/>
      <w:szCs w:val="20"/>
    </w:rPr>
  </w:style>
  <w:style w:type="paragraph" w:styleId="9">
    <w:name w:val="heading 9"/>
    <w:basedOn w:val="a5"/>
    <w:next w:val="a5"/>
    <w:link w:val="90"/>
    <w:semiHidden/>
    <w:qFormat/>
    <w:locked/>
    <w:rsid w:val="00DB2AA4"/>
    <w:pPr>
      <w:numPr>
        <w:ilvl w:val="8"/>
        <w:numId w:val="4"/>
      </w:numPr>
      <w:spacing w:before="240" w:after="120"/>
      <w:outlineLvl w:val="8"/>
    </w:pPr>
    <w:rPr>
      <w:rFonts w:ascii="Peterburg" w:hAnsi="Peterburg"/>
      <w:sz w:val="22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4">
    <w:name w:val="Заголовок 1 Знак"/>
    <w:link w:val="13"/>
    <w:semiHidden/>
    <w:rsid w:val="00A01F25"/>
    <w:rPr>
      <w:rFonts w:cs="Arial"/>
      <w:b/>
      <w:bCs/>
      <w:caps/>
      <w:kern w:val="32"/>
      <w:sz w:val="36"/>
      <w:szCs w:val="32"/>
    </w:rPr>
  </w:style>
  <w:style w:type="paragraph" w:customStyle="1" w:styleId="a9">
    <w:name w:val="_Заголовок таблицы"/>
    <w:basedOn w:val="a5"/>
    <w:rsid w:val="004B69ED"/>
    <w:pPr>
      <w:keepNext/>
      <w:widowControl/>
      <w:autoSpaceDN/>
      <w:adjustRightInd/>
      <w:spacing w:before="120" w:after="120" w:line="240" w:lineRule="auto"/>
      <w:jc w:val="center"/>
      <w:textAlignment w:val="auto"/>
    </w:pPr>
    <w:rPr>
      <w:b/>
    </w:rPr>
  </w:style>
  <w:style w:type="paragraph" w:customStyle="1" w:styleId="aa">
    <w:name w:val="_Титул_Организация"/>
    <w:basedOn w:val="a5"/>
    <w:link w:val="ab"/>
    <w:qFormat/>
    <w:rsid w:val="005968F1"/>
    <w:pPr>
      <w:widowControl/>
      <w:autoSpaceDN/>
      <w:adjustRightInd/>
      <w:spacing w:line="240" w:lineRule="auto"/>
      <w:ind w:left="284" w:firstLine="567"/>
      <w:jc w:val="center"/>
      <w:textAlignment w:val="auto"/>
    </w:pPr>
    <w:rPr>
      <w:color w:val="A6A6A6"/>
      <w:sz w:val="32"/>
      <w:szCs w:val="32"/>
    </w:rPr>
  </w:style>
  <w:style w:type="paragraph" w:customStyle="1" w:styleId="ac">
    <w:name w:val="_Титул_Москва год"/>
    <w:basedOn w:val="a5"/>
    <w:link w:val="ad"/>
    <w:qFormat/>
    <w:rsid w:val="00194C24"/>
    <w:pPr>
      <w:ind w:left="284" w:firstLine="567"/>
      <w:jc w:val="center"/>
    </w:pPr>
    <w:rPr>
      <w:b/>
      <w:sz w:val="28"/>
      <w:szCs w:val="28"/>
    </w:rPr>
  </w:style>
  <w:style w:type="paragraph" w:customStyle="1" w:styleId="12">
    <w:name w:val="_Заголовок 1"/>
    <w:basedOn w:val="13"/>
    <w:link w:val="15"/>
    <w:qFormat/>
    <w:rsid w:val="004A24BF"/>
    <w:pPr>
      <w:keepLines/>
      <w:pageBreakBefore w:val="0"/>
      <w:widowControl/>
      <w:numPr>
        <w:numId w:val="3"/>
      </w:numPr>
      <w:autoSpaceDN/>
      <w:adjustRightInd/>
      <w:spacing w:before="200" w:after="200" w:line="240" w:lineRule="auto"/>
      <w:ind w:left="357"/>
      <w:jc w:val="left"/>
      <w:textAlignment w:val="auto"/>
    </w:pPr>
    <w:rPr>
      <w:rFonts w:ascii="Times New Roman Полужирный" w:hAnsi="Times New Roman Полужирный"/>
    </w:rPr>
  </w:style>
  <w:style w:type="character" w:customStyle="1" w:styleId="ab">
    <w:name w:val="_Титул_Организация Знак"/>
    <w:link w:val="aa"/>
    <w:rsid w:val="005968F1"/>
    <w:rPr>
      <w:color w:val="A6A6A6"/>
      <w:sz w:val="32"/>
      <w:szCs w:val="32"/>
    </w:rPr>
  </w:style>
  <w:style w:type="paragraph" w:styleId="ae">
    <w:name w:val="Document Map"/>
    <w:basedOn w:val="a5"/>
    <w:link w:val="af"/>
    <w:semiHidden/>
    <w:locked/>
    <w:rsid w:val="003950CA"/>
    <w:rPr>
      <w:rFonts w:ascii="Tahoma" w:hAnsi="Tahoma"/>
      <w:sz w:val="16"/>
      <w:szCs w:val="16"/>
    </w:rPr>
  </w:style>
  <w:style w:type="character" w:customStyle="1" w:styleId="ad">
    <w:name w:val="_Титул_Москва год Знак"/>
    <w:link w:val="ac"/>
    <w:rsid w:val="00194C24"/>
    <w:rPr>
      <w:b/>
      <w:sz w:val="28"/>
      <w:szCs w:val="28"/>
    </w:rPr>
  </w:style>
  <w:style w:type="character" w:customStyle="1" w:styleId="af">
    <w:name w:val="Схема документа Знак"/>
    <w:link w:val="ae"/>
    <w:semiHidden/>
    <w:rsid w:val="00A01F25"/>
    <w:rPr>
      <w:rFonts w:ascii="Tahoma" w:hAnsi="Tahoma" w:cs="Tahoma"/>
      <w:sz w:val="16"/>
      <w:szCs w:val="16"/>
    </w:rPr>
  </w:style>
  <w:style w:type="paragraph" w:customStyle="1" w:styleId="af0">
    <w:name w:val="_Заголовок без нумерации Не в оглавлении"/>
    <w:basedOn w:val="a5"/>
    <w:link w:val="af1"/>
    <w:qFormat/>
    <w:rsid w:val="00FC073F"/>
    <w:pPr>
      <w:spacing w:after="240"/>
    </w:pPr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character" w:customStyle="1" w:styleId="15">
    <w:name w:val="_Заголовок 1 Знак"/>
    <w:link w:val="12"/>
    <w:rsid w:val="004A24BF"/>
    <w:rPr>
      <w:rFonts w:ascii="Times New Roman Полужирный" w:hAnsi="Times New Roman Полужирный"/>
      <w:b/>
      <w:bCs/>
      <w:caps/>
      <w:kern w:val="32"/>
      <w:sz w:val="36"/>
      <w:szCs w:val="32"/>
    </w:rPr>
  </w:style>
  <w:style w:type="paragraph" w:styleId="af2">
    <w:name w:val="caption"/>
    <w:basedOn w:val="a5"/>
    <w:next w:val="a5"/>
    <w:semiHidden/>
    <w:qFormat/>
    <w:locked/>
    <w:rsid w:val="00DB2AA4"/>
    <w:pPr>
      <w:spacing w:before="60" w:after="120"/>
      <w:jc w:val="center"/>
    </w:pPr>
    <w:rPr>
      <w:bCs/>
      <w:sz w:val="22"/>
      <w:szCs w:val="20"/>
    </w:rPr>
  </w:style>
  <w:style w:type="paragraph" w:styleId="41">
    <w:name w:val="toc 4"/>
    <w:basedOn w:val="a5"/>
    <w:next w:val="a5"/>
    <w:autoRedefine/>
    <w:uiPriority w:val="39"/>
    <w:semiHidden/>
    <w:locked/>
    <w:rsid w:val="006F1065"/>
    <w:pPr>
      <w:ind w:left="720"/>
    </w:pPr>
  </w:style>
  <w:style w:type="paragraph" w:customStyle="1" w:styleId="af3">
    <w:name w:val="_Назв_рисунка"/>
    <w:basedOn w:val="a5"/>
    <w:next w:val="a5"/>
    <w:link w:val="af4"/>
    <w:rsid w:val="006B3BC3"/>
    <w:pPr>
      <w:spacing w:before="60" w:after="120"/>
      <w:jc w:val="center"/>
    </w:pPr>
    <w:rPr>
      <w:bCs/>
      <w:sz w:val="22"/>
      <w:szCs w:val="22"/>
    </w:rPr>
  </w:style>
  <w:style w:type="character" w:customStyle="1" w:styleId="af4">
    <w:name w:val="_Назв_рисунка Знак Знак"/>
    <w:link w:val="af3"/>
    <w:rsid w:val="00DB2AA4"/>
    <w:rPr>
      <w:bCs/>
      <w:sz w:val="22"/>
      <w:szCs w:val="22"/>
      <w:lang w:val="ru-RU" w:eastAsia="ru-RU" w:bidi="ar-SA"/>
    </w:rPr>
  </w:style>
  <w:style w:type="character" w:customStyle="1" w:styleId="af1">
    <w:name w:val="_Заголовок без нумерации Не в оглавлении Знак"/>
    <w:link w:val="af0"/>
    <w:rsid w:val="00FC073F"/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table" w:customStyle="1" w:styleId="af5">
    <w:name w:val="_Титул_Невидимая таблица"/>
    <w:basedOn w:val="a7"/>
    <w:rsid w:val="00DB2AA4"/>
    <w:tblPr>
      <w:tblInd w:w="675" w:type="dxa"/>
    </w:tblPr>
  </w:style>
  <w:style w:type="paragraph" w:customStyle="1" w:styleId="af6">
    <w:name w:val="_Основной перед списком"/>
    <w:basedOn w:val="af7"/>
    <w:link w:val="af8"/>
    <w:rsid w:val="00DB2AA4"/>
    <w:pPr>
      <w:keepNext/>
      <w:spacing w:before="60"/>
    </w:pPr>
  </w:style>
  <w:style w:type="paragraph" w:styleId="91">
    <w:name w:val="toc 9"/>
    <w:basedOn w:val="a5"/>
    <w:next w:val="a5"/>
    <w:autoRedefine/>
    <w:uiPriority w:val="39"/>
    <w:semiHidden/>
    <w:locked/>
    <w:rsid w:val="006F1065"/>
    <w:pPr>
      <w:ind w:left="1920"/>
    </w:pPr>
  </w:style>
  <w:style w:type="paragraph" w:customStyle="1" w:styleId="23">
    <w:name w:val="_Заголовок 2"/>
    <w:basedOn w:val="21"/>
    <w:link w:val="24"/>
    <w:qFormat/>
    <w:rsid w:val="0080278B"/>
  </w:style>
  <w:style w:type="paragraph" w:customStyle="1" w:styleId="32">
    <w:name w:val="_Заголовок 3"/>
    <w:basedOn w:val="30"/>
    <w:link w:val="33"/>
    <w:qFormat/>
    <w:rsid w:val="00522492"/>
    <w:pPr>
      <w:ind w:hanging="2552"/>
    </w:pPr>
  </w:style>
  <w:style w:type="paragraph" w:customStyle="1" w:styleId="af7">
    <w:name w:val="_Основной с красной строки"/>
    <w:basedOn w:val="a5"/>
    <w:link w:val="af9"/>
    <w:qFormat/>
    <w:rsid w:val="006B3BC3"/>
    <w:pPr>
      <w:widowControl/>
      <w:autoSpaceDN/>
      <w:adjustRightInd/>
      <w:spacing w:line="360" w:lineRule="exact"/>
      <w:ind w:firstLine="709"/>
      <w:textAlignment w:val="auto"/>
    </w:pPr>
  </w:style>
  <w:style w:type="character" w:customStyle="1" w:styleId="24">
    <w:name w:val="_Заголовок 2 Знак"/>
    <w:link w:val="23"/>
    <w:rsid w:val="0080278B"/>
    <w:rPr>
      <w:b/>
      <w:bCs/>
      <w:iCs/>
      <w:sz w:val="32"/>
      <w:szCs w:val="28"/>
    </w:rPr>
  </w:style>
  <w:style w:type="paragraph" w:customStyle="1" w:styleId="afa">
    <w:name w:val="_Согласовано"/>
    <w:aliases w:val="Составили"/>
    <w:basedOn w:val="a5"/>
    <w:link w:val="afb"/>
    <w:qFormat/>
    <w:rsid w:val="00FE66E9"/>
    <w:pPr>
      <w:spacing w:before="240"/>
    </w:pPr>
    <w:rPr>
      <w:rFonts w:ascii="Times New Roman Полужирный" w:hAnsi="Times New Roman Полужирный"/>
      <w:b/>
      <w:bCs/>
      <w:caps/>
    </w:rPr>
  </w:style>
  <w:style w:type="character" w:customStyle="1" w:styleId="33">
    <w:name w:val="_Заголовок 3 Знак"/>
    <w:link w:val="32"/>
    <w:rsid w:val="00522492"/>
    <w:rPr>
      <w:b/>
      <w:bCs/>
      <w:sz w:val="28"/>
      <w:szCs w:val="26"/>
    </w:rPr>
  </w:style>
  <w:style w:type="table" w:customStyle="1" w:styleId="afc">
    <w:name w:val="Таблица"/>
    <w:basedOn w:val="a7"/>
    <w:semiHidden/>
    <w:locked/>
    <w:rsid w:val="00DB2AA4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tblHeader/>
    </w:trPr>
    <w:tcPr>
      <w:shd w:val="clear" w:color="auto" w:fill="auto"/>
      <w:vAlign w:val="center"/>
    </w:tcPr>
  </w:style>
  <w:style w:type="table" w:customStyle="1" w:styleId="afd">
    <w:name w:val="_Таблица"/>
    <w:basedOn w:val="a7"/>
    <w:rsid w:val="00547386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footer"/>
    <w:basedOn w:val="a5"/>
    <w:link w:val="aff"/>
    <w:uiPriority w:val="99"/>
    <w:locked/>
    <w:rsid w:val="00FE66E9"/>
    <w:pPr>
      <w:tabs>
        <w:tab w:val="center" w:pos="4677"/>
        <w:tab w:val="right" w:pos="9355"/>
      </w:tabs>
    </w:pPr>
  </w:style>
  <w:style w:type="paragraph" w:customStyle="1" w:styleId="aff0">
    <w:name w:val="_Текст исходного кода"/>
    <w:basedOn w:val="a5"/>
    <w:rsid w:val="003950CA"/>
    <w:rPr>
      <w:rFonts w:ascii="Courier New" w:hAnsi="Courier New" w:cs="Courier New"/>
      <w:sz w:val="20"/>
      <w:szCs w:val="20"/>
    </w:rPr>
  </w:style>
  <w:style w:type="paragraph" w:customStyle="1" w:styleId="aff1">
    <w:name w:val="_Титул_Название документа"/>
    <w:basedOn w:val="a5"/>
    <w:link w:val="aff2"/>
    <w:rsid w:val="00194C24"/>
    <w:pPr>
      <w:widowControl/>
      <w:autoSpaceDN/>
      <w:adjustRightInd/>
      <w:spacing w:before="1500" w:line="240" w:lineRule="auto"/>
      <w:ind w:left="851"/>
      <w:jc w:val="center"/>
      <w:textAlignment w:val="auto"/>
    </w:pPr>
    <w:rPr>
      <w:b/>
      <w:caps/>
      <w:sz w:val="32"/>
    </w:rPr>
  </w:style>
  <w:style w:type="paragraph" w:customStyle="1" w:styleId="aff3">
    <w:name w:val="_Титул наименование организации"/>
    <w:basedOn w:val="a5"/>
    <w:link w:val="aff4"/>
    <w:qFormat/>
    <w:rsid w:val="00A82A51"/>
    <w:pPr>
      <w:tabs>
        <w:tab w:val="left" w:pos="0"/>
      </w:tabs>
      <w:ind w:right="-5"/>
      <w:jc w:val="center"/>
    </w:pPr>
    <w:rPr>
      <w:noProof/>
      <w:sz w:val="28"/>
      <w:szCs w:val="28"/>
    </w:rPr>
  </w:style>
  <w:style w:type="paragraph" w:customStyle="1" w:styleId="aff5">
    <w:name w:val="_Титул_Название сервиса"/>
    <w:basedOn w:val="a5"/>
    <w:link w:val="aff6"/>
    <w:rsid w:val="005968F1"/>
    <w:pPr>
      <w:widowControl/>
      <w:autoSpaceDN/>
      <w:adjustRightInd/>
      <w:spacing w:before="240" w:line="240" w:lineRule="auto"/>
      <w:ind w:left="284" w:firstLine="567"/>
      <w:jc w:val="center"/>
      <w:textAlignment w:val="auto"/>
    </w:pPr>
    <w:rPr>
      <w:b/>
      <w:color w:val="A6A6A6"/>
      <w:sz w:val="36"/>
      <w:szCs w:val="36"/>
    </w:rPr>
  </w:style>
  <w:style w:type="character" w:customStyle="1" w:styleId="afb">
    <w:name w:val="_Согласовано Знак"/>
    <w:aliases w:val="Составили Знак"/>
    <w:link w:val="afa"/>
    <w:rsid w:val="00FE66E9"/>
    <w:rPr>
      <w:rFonts w:ascii="Times New Roman Полужирный" w:hAnsi="Times New Roman Полужирный"/>
      <w:b/>
      <w:bCs/>
      <w:caps/>
      <w:sz w:val="24"/>
      <w:szCs w:val="24"/>
    </w:rPr>
  </w:style>
  <w:style w:type="character" w:customStyle="1" w:styleId="aff4">
    <w:name w:val="_Титул наименование организации Знак"/>
    <w:link w:val="aff3"/>
    <w:rsid w:val="00A82A51"/>
    <w:rPr>
      <w:noProof/>
      <w:sz w:val="28"/>
      <w:szCs w:val="28"/>
    </w:rPr>
  </w:style>
  <w:style w:type="paragraph" w:styleId="25">
    <w:name w:val="toc 2"/>
    <w:basedOn w:val="a5"/>
    <w:next w:val="a5"/>
    <w:autoRedefine/>
    <w:uiPriority w:val="39"/>
    <w:locked/>
    <w:rsid w:val="00A82A51"/>
    <w:pPr>
      <w:ind w:left="240"/>
    </w:pPr>
  </w:style>
  <w:style w:type="paragraph" w:styleId="34">
    <w:name w:val="toc 3"/>
    <w:basedOn w:val="a5"/>
    <w:next w:val="a5"/>
    <w:autoRedefine/>
    <w:uiPriority w:val="39"/>
    <w:locked/>
    <w:rsid w:val="00A82A51"/>
    <w:pPr>
      <w:ind w:left="480"/>
    </w:pPr>
  </w:style>
  <w:style w:type="paragraph" w:customStyle="1" w:styleId="11">
    <w:name w:val="_Нумерованный 1"/>
    <w:basedOn w:val="a5"/>
    <w:link w:val="110"/>
    <w:qFormat/>
    <w:rsid w:val="003950CA"/>
    <w:pPr>
      <w:numPr>
        <w:numId w:val="13"/>
      </w:numPr>
    </w:pPr>
  </w:style>
  <w:style w:type="numbering" w:styleId="111111">
    <w:name w:val="Outline List 2"/>
    <w:basedOn w:val="a8"/>
    <w:locked/>
    <w:rsid w:val="00DB2AA4"/>
    <w:pPr>
      <w:numPr>
        <w:numId w:val="1"/>
      </w:numPr>
    </w:pPr>
  </w:style>
  <w:style w:type="numbering" w:styleId="1ai">
    <w:name w:val="Outline List 1"/>
    <w:basedOn w:val="a8"/>
    <w:locked/>
    <w:rsid w:val="00DB2AA4"/>
    <w:pPr>
      <w:numPr>
        <w:numId w:val="2"/>
      </w:numPr>
    </w:pPr>
  </w:style>
  <w:style w:type="table" w:customStyle="1" w:styleId="Table">
    <w:name w:val="Table"/>
    <w:basedOn w:val="a7"/>
    <w:semiHidden/>
    <w:locked/>
    <w:rsid w:val="00DB2AA4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tblHeader/>
    </w:trPr>
    <w:tcPr>
      <w:shd w:val="clear" w:color="auto" w:fill="auto"/>
      <w:vAlign w:val="center"/>
    </w:tcPr>
  </w:style>
  <w:style w:type="paragraph" w:customStyle="1" w:styleId="20">
    <w:name w:val="_Нумерованный 2"/>
    <w:basedOn w:val="11"/>
    <w:link w:val="210"/>
    <w:qFormat/>
    <w:rsid w:val="003950CA"/>
    <w:pPr>
      <w:numPr>
        <w:ilvl w:val="1"/>
      </w:numPr>
    </w:pPr>
  </w:style>
  <w:style w:type="character" w:customStyle="1" w:styleId="aff">
    <w:name w:val="Нижний колонтитул Знак"/>
    <w:link w:val="afe"/>
    <w:uiPriority w:val="99"/>
    <w:rsid w:val="00B7573B"/>
    <w:rPr>
      <w:sz w:val="24"/>
      <w:szCs w:val="24"/>
    </w:rPr>
  </w:style>
  <w:style w:type="character" w:customStyle="1" w:styleId="16">
    <w:name w:val="_Нумерованный 1 Знак"/>
    <w:rsid w:val="003950CA"/>
    <w:rPr>
      <w:sz w:val="24"/>
      <w:szCs w:val="24"/>
    </w:rPr>
  </w:style>
  <w:style w:type="table" w:styleId="-1">
    <w:name w:val="Table Web 1"/>
    <w:basedOn w:val="a7"/>
    <w:locked/>
    <w:rsid w:val="00DB2AA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7"/>
    <w:locked/>
    <w:rsid w:val="00DB2AA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7"/>
    <w:locked/>
    <w:rsid w:val="00DB2AA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3">
    <w:name w:val="_Нумерованный 3"/>
    <w:basedOn w:val="20"/>
    <w:link w:val="35"/>
    <w:qFormat/>
    <w:rsid w:val="003950CA"/>
    <w:pPr>
      <w:numPr>
        <w:ilvl w:val="2"/>
      </w:numPr>
    </w:pPr>
  </w:style>
  <w:style w:type="character" w:customStyle="1" w:styleId="110">
    <w:name w:val="_Нумерованный 1 Знак1"/>
    <w:link w:val="11"/>
    <w:rsid w:val="003950CA"/>
    <w:rPr>
      <w:sz w:val="24"/>
      <w:szCs w:val="24"/>
    </w:rPr>
  </w:style>
  <w:style w:type="character" w:styleId="aff7">
    <w:name w:val="Hyperlink"/>
    <w:uiPriority w:val="99"/>
    <w:locked/>
    <w:rsid w:val="00DB2AA4"/>
    <w:rPr>
      <w:color w:val="0000FF"/>
      <w:u w:val="single"/>
    </w:rPr>
  </w:style>
  <w:style w:type="character" w:customStyle="1" w:styleId="26">
    <w:name w:val="_Нумерованный 2 Знак"/>
    <w:basedOn w:val="110"/>
    <w:rsid w:val="003950CA"/>
    <w:rPr>
      <w:sz w:val="24"/>
      <w:szCs w:val="24"/>
    </w:rPr>
  </w:style>
  <w:style w:type="paragraph" w:styleId="17">
    <w:name w:val="toc 1"/>
    <w:basedOn w:val="a5"/>
    <w:next w:val="a5"/>
    <w:autoRedefine/>
    <w:uiPriority w:val="39"/>
    <w:locked/>
    <w:rsid w:val="0011118C"/>
    <w:pPr>
      <w:tabs>
        <w:tab w:val="left" w:pos="480"/>
        <w:tab w:val="right" w:leader="dot" w:pos="9911"/>
      </w:tabs>
    </w:pPr>
    <w:rPr>
      <w:caps/>
      <w:noProof/>
    </w:rPr>
  </w:style>
  <w:style w:type="character" w:customStyle="1" w:styleId="210">
    <w:name w:val="_Нумерованный 2 Знак1"/>
    <w:basedOn w:val="110"/>
    <w:link w:val="20"/>
    <w:rsid w:val="003950CA"/>
    <w:rPr>
      <w:sz w:val="24"/>
      <w:szCs w:val="24"/>
    </w:rPr>
  </w:style>
  <w:style w:type="character" w:customStyle="1" w:styleId="35">
    <w:name w:val="_Нумерованный 3 Знак"/>
    <w:basedOn w:val="210"/>
    <w:link w:val="3"/>
    <w:rsid w:val="003950CA"/>
    <w:rPr>
      <w:sz w:val="24"/>
      <w:szCs w:val="24"/>
    </w:rPr>
  </w:style>
  <w:style w:type="table" w:styleId="aff8">
    <w:name w:val="Table Elegant"/>
    <w:basedOn w:val="a7"/>
    <w:locked/>
    <w:rsid w:val="00DB2AA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Subtle 1"/>
    <w:basedOn w:val="a7"/>
    <w:locked/>
    <w:rsid w:val="00DB2AA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7"/>
    <w:locked/>
    <w:rsid w:val="00DB2AA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7"/>
    <w:locked/>
    <w:rsid w:val="00DB2AA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Classic 2"/>
    <w:basedOn w:val="a7"/>
    <w:locked/>
    <w:rsid w:val="00DB2AA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7"/>
    <w:locked/>
    <w:rsid w:val="00DB2AA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7"/>
    <w:locked/>
    <w:rsid w:val="00DB2AA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aff9">
    <w:name w:val="Невидимая таблица"/>
    <w:basedOn w:val="a7"/>
    <w:semiHidden/>
    <w:locked/>
    <w:rsid w:val="00DB2AA4"/>
    <w:pPr>
      <w:spacing w:before="60" w:after="60"/>
    </w:pPr>
    <w:tblPr/>
  </w:style>
  <w:style w:type="table" w:styleId="1a">
    <w:name w:val="Table 3D effects 1"/>
    <w:basedOn w:val="a7"/>
    <w:locked/>
    <w:rsid w:val="00DB2AA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3D effects 2"/>
    <w:basedOn w:val="a7"/>
    <w:locked/>
    <w:rsid w:val="00DB2AA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7"/>
    <w:locked/>
    <w:rsid w:val="00DB2AA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52">
    <w:name w:val="toc 5"/>
    <w:basedOn w:val="a5"/>
    <w:next w:val="a5"/>
    <w:autoRedefine/>
    <w:uiPriority w:val="39"/>
    <w:semiHidden/>
    <w:locked/>
    <w:rsid w:val="00DB2AA4"/>
    <w:pPr>
      <w:ind w:left="960"/>
    </w:pPr>
  </w:style>
  <w:style w:type="paragraph" w:styleId="61">
    <w:name w:val="toc 6"/>
    <w:basedOn w:val="a5"/>
    <w:next w:val="a5"/>
    <w:autoRedefine/>
    <w:uiPriority w:val="39"/>
    <w:semiHidden/>
    <w:locked/>
    <w:rsid w:val="00DB2AA4"/>
    <w:pPr>
      <w:ind w:left="1200"/>
    </w:pPr>
  </w:style>
  <w:style w:type="paragraph" w:styleId="71">
    <w:name w:val="toc 7"/>
    <w:basedOn w:val="a5"/>
    <w:next w:val="a5"/>
    <w:autoRedefine/>
    <w:uiPriority w:val="39"/>
    <w:semiHidden/>
    <w:locked/>
    <w:rsid w:val="00DB2AA4"/>
    <w:pPr>
      <w:ind w:left="1440"/>
    </w:pPr>
  </w:style>
  <w:style w:type="paragraph" w:styleId="81">
    <w:name w:val="toc 8"/>
    <w:basedOn w:val="a5"/>
    <w:next w:val="a5"/>
    <w:autoRedefine/>
    <w:uiPriority w:val="39"/>
    <w:semiHidden/>
    <w:locked/>
    <w:rsid w:val="00DB2AA4"/>
    <w:pPr>
      <w:ind w:left="1680"/>
    </w:pPr>
  </w:style>
  <w:style w:type="paragraph" w:styleId="2a">
    <w:name w:val="List Continue 2"/>
    <w:basedOn w:val="a5"/>
    <w:semiHidden/>
    <w:locked/>
    <w:rsid w:val="00DB2AA4"/>
    <w:pPr>
      <w:spacing w:after="120"/>
      <w:ind w:left="566"/>
    </w:pPr>
  </w:style>
  <w:style w:type="paragraph" w:styleId="38">
    <w:name w:val="List Continue 3"/>
    <w:basedOn w:val="a5"/>
    <w:semiHidden/>
    <w:locked/>
    <w:rsid w:val="00DB2AA4"/>
    <w:pPr>
      <w:spacing w:after="120"/>
      <w:ind w:left="849"/>
    </w:pPr>
  </w:style>
  <w:style w:type="table" w:styleId="1b">
    <w:name w:val="Table Simple 1"/>
    <w:basedOn w:val="a7"/>
    <w:locked/>
    <w:rsid w:val="00DB2AA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7"/>
    <w:locked/>
    <w:rsid w:val="00DB2AA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Simple 3"/>
    <w:basedOn w:val="a7"/>
    <w:locked/>
    <w:rsid w:val="00DB2AA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a">
    <w:name w:val="Table Grid"/>
    <w:basedOn w:val="a7"/>
    <w:locked/>
    <w:rsid w:val="00DB2AA4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Grid 1"/>
    <w:basedOn w:val="a7"/>
    <w:locked/>
    <w:rsid w:val="00DB2AA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Grid 2"/>
    <w:basedOn w:val="a7"/>
    <w:locked/>
    <w:rsid w:val="00DB2AA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Grid 3"/>
    <w:basedOn w:val="a7"/>
    <w:locked/>
    <w:rsid w:val="00DB2AA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Grid 4"/>
    <w:basedOn w:val="a7"/>
    <w:locked/>
    <w:rsid w:val="00DB2AA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7"/>
    <w:locked/>
    <w:rsid w:val="00DB2AA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7"/>
    <w:locked/>
    <w:rsid w:val="00DB2AA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7"/>
    <w:locked/>
    <w:rsid w:val="00DB2AA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7"/>
    <w:locked/>
    <w:rsid w:val="00DB2AA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b">
    <w:name w:val="Table Contemporary"/>
    <w:basedOn w:val="a7"/>
    <w:locked/>
    <w:rsid w:val="00DB2AA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c">
    <w:name w:val="List"/>
    <w:basedOn w:val="a5"/>
    <w:semiHidden/>
    <w:locked/>
    <w:rsid w:val="00DB2AA4"/>
    <w:pPr>
      <w:ind w:left="283" w:hanging="283"/>
    </w:pPr>
  </w:style>
  <w:style w:type="paragraph" w:styleId="2d">
    <w:name w:val="List 2"/>
    <w:basedOn w:val="a5"/>
    <w:semiHidden/>
    <w:locked/>
    <w:rsid w:val="00DB2AA4"/>
    <w:pPr>
      <w:ind w:left="566" w:hanging="283"/>
    </w:pPr>
  </w:style>
  <w:style w:type="paragraph" w:styleId="3b">
    <w:name w:val="List 3"/>
    <w:basedOn w:val="a5"/>
    <w:semiHidden/>
    <w:locked/>
    <w:rsid w:val="00DB2AA4"/>
    <w:pPr>
      <w:ind w:left="849" w:hanging="283"/>
    </w:pPr>
  </w:style>
  <w:style w:type="table" w:styleId="affd">
    <w:name w:val="Table Professional"/>
    <w:basedOn w:val="a7"/>
    <w:locked/>
    <w:rsid w:val="00DB2AA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2">
    <w:name w:val="Outline List 3"/>
    <w:basedOn w:val="a8"/>
    <w:locked/>
    <w:rsid w:val="00DB2AA4"/>
    <w:pPr>
      <w:numPr>
        <w:numId w:val="6"/>
      </w:numPr>
    </w:pPr>
  </w:style>
  <w:style w:type="table" w:styleId="1d">
    <w:name w:val="Table Columns 1"/>
    <w:basedOn w:val="a7"/>
    <w:locked/>
    <w:rsid w:val="00DB2AA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7"/>
    <w:locked/>
    <w:rsid w:val="00DB2AA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7"/>
    <w:locked/>
    <w:rsid w:val="00DB2AA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olumns 4"/>
    <w:basedOn w:val="a7"/>
    <w:locked/>
    <w:rsid w:val="00DB2AA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4">
    <w:name w:val="Table Columns 5"/>
    <w:basedOn w:val="a7"/>
    <w:locked/>
    <w:rsid w:val="00DB2AA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-10">
    <w:name w:val="Table List 1"/>
    <w:basedOn w:val="a7"/>
    <w:locked/>
    <w:rsid w:val="00DB2AA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7"/>
    <w:locked/>
    <w:rsid w:val="00DB2AA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7"/>
    <w:locked/>
    <w:rsid w:val="00DB2AA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7"/>
    <w:locked/>
    <w:rsid w:val="00DB2AA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7"/>
    <w:locked/>
    <w:rsid w:val="00DB2AA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7"/>
    <w:locked/>
    <w:rsid w:val="00DB2AA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7"/>
    <w:locked/>
    <w:rsid w:val="00DB2AA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7"/>
    <w:locked/>
    <w:rsid w:val="00DB2AA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2f">
    <w:name w:val="index 2"/>
    <w:basedOn w:val="a5"/>
    <w:next w:val="a5"/>
    <w:autoRedefine/>
    <w:semiHidden/>
    <w:locked/>
    <w:rsid w:val="00DB2AA4"/>
    <w:pPr>
      <w:ind w:left="480" w:hanging="240"/>
    </w:pPr>
  </w:style>
  <w:style w:type="paragraph" w:styleId="3d">
    <w:name w:val="index 3"/>
    <w:basedOn w:val="a5"/>
    <w:next w:val="a5"/>
    <w:autoRedefine/>
    <w:semiHidden/>
    <w:locked/>
    <w:rsid w:val="00DB2AA4"/>
    <w:pPr>
      <w:ind w:left="720" w:hanging="240"/>
    </w:pPr>
  </w:style>
  <w:style w:type="paragraph" w:styleId="45">
    <w:name w:val="index 4"/>
    <w:basedOn w:val="a5"/>
    <w:next w:val="a5"/>
    <w:autoRedefine/>
    <w:semiHidden/>
    <w:locked/>
    <w:rsid w:val="00DB2AA4"/>
    <w:pPr>
      <w:ind w:left="960" w:hanging="240"/>
    </w:pPr>
  </w:style>
  <w:style w:type="paragraph" w:styleId="55">
    <w:name w:val="index 5"/>
    <w:basedOn w:val="a5"/>
    <w:next w:val="a5"/>
    <w:autoRedefine/>
    <w:semiHidden/>
    <w:locked/>
    <w:rsid w:val="00DB2AA4"/>
    <w:pPr>
      <w:ind w:left="1200" w:hanging="240"/>
    </w:pPr>
  </w:style>
  <w:style w:type="paragraph" w:styleId="63">
    <w:name w:val="index 6"/>
    <w:basedOn w:val="a5"/>
    <w:next w:val="a5"/>
    <w:autoRedefine/>
    <w:semiHidden/>
    <w:locked/>
    <w:rsid w:val="00DB2AA4"/>
    <w:pPr>
      <w:ind w:left="1440" w:hanging="240"/>
    </w:pPr>
  </w:style>
  <w:style w:type="table" w:styleId="1e">
    <w:name w:val="Table Colorful 1"/>
    <w:basedOn w:val="a7"/>
    <w:locked/>
    <w:rsid w:val="00DB2AA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orful 2"/>
    <w:basedOn w:val="a7"/>
    <w:locked/>
    <w:rsid w:val="00DB2AA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7"/>
    <w:locked/>
    <w:rsid w:val="00DB2AA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affe">
    <w:name w:val="_Таблица содержания работ"/>
    <w:basedOn w:val="a7"/>
    <w:rsid w:val="00BB0646"/>
    <w:rPr>
      <w:sz w:val="22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lastCol">
      <w:pPr>
        <w:jc w:val="center"/>
      </w:pPr>
      <w:tblPr/>
      <w:tcPr>
        <w:vAlign w:val="center"/>
      </w:tcPr>
    </w:tblStylePr>
  </w:style>
  <w:style w:type="table" w:customStyle="1" w:styleId="afff">
    <w:name w:val="_Таблица примечания"/>
    <w:basedOn w:val="a7"/>
    <w:rsid w:val="005D2A63"/>
    <w:pPr>
      <w:spacing w:before="120" w:after="120"/>
    </w:pPr>
    <w:tblPr/>
    <w:tblStylePr w:type="la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</w:tcPr>
    </w:tblStylePr>
  </w:style>
  <w:style w:type="paragraph" w:customStyle="1" w:styleId="afff0">
    <w:name w:val="_Название таблицы"/>
    <w:basedOn w:val="a5"/>
    <w:rsid w:val="00E904BD"/>
    <w:pPr>
      <w:keepNext/>
      <w:spacing w:before="120"/>
      <w:ind w:firstLine="357"/>
      <w:jc w:val="right"/>
    </w:pPr>
    <w:rPr>
      <w:sz w:val="22"/>
      <w:szCs w:val="20"/>
    </w:rPr>
  </w:style>
  <w:style w:type="paragraph" w:customStyle="1" w:styleId="afff1">
    <w:name w:val="_Подзаголовок таблицы"/>
    <w:basedOn w:val="a5"/>
    <w:rsid w:val="00A82A51"/>
    <w:pPr>
      <w:keepNext/>
      <w:spacing w:before="120" w:after="120"/>
      <w:jc w:val="center"/>
    </w:pPr>
    <w:rPr>
      <w:b/>
      <w:i/>
      <w:sz w:val="22"/>
    </w:rPr>
  </w:style>
  <w:style w:type="paragraph" w:customStyle="1" w:styleId="1">
    <w:name w:val="_Маркированный список уровня 1"/>
    <w:basedOn w:val="a5"/>
    <w:autoRedefine/>
    <w:rsid w:val="00780902"/>
    <w:pPr>
      <w:numPr>
        <w:numId w:val="15"/>
      </w:numPr>
      <w:tabs>
        <w:tab w:val="left" w:pos="1134"/>
      </w:tabs>
      <w:spacing w:after="60"/>
      <w:ind w:left="1134" w:hanging="425"/>
    </w:pPr>
  </w:style>
  <w:style w:type="paragraph" w:customStyle="1" w:styleId="2">
    <w:name w:val="_Маркированный список уровня 2"/>
    <w:basedOn w:val="1"/>
    <w:autoRedefine/>
    <w:rsid w:val="0080278B"/>
    <w:pPr>
      <w:numPr>
        <w:numId w:val="5"/>
      </w:numPr>
      <w:tabs>
        <w:tab w:val="left" w:pos="2410"/>
      </w:tabs>
      <w:ind w:left="1843" w:hanging="312"/>
    </w:pPr>
    <w:rPr>
      <w:szCs w:val="26"/>
    </w:rPr>
  </w:style>
  <w:style w:type="character" w:customStyle="1" w:styleId="af9">
    <w:name w:val="_Основной с красной строки Знак"/>
    <w:link w:val="af7"/>
    <w:rsid w:val="006B3BC3"/>
    <w:rPr>
      <w:sz w:val="24"/>
      <w:szCs w:val="24"/>
    </w:rPr>
  </w:style>
  <w:style w:type="character" w:customStyle="1" w:styleId="af8">
    <w:name w:val="_Основной перед списком Знак"/>
    <w:basedOn w:val="af9"/>
    <w:link w:val="af6"/>
    <w:rsid w:val="003266ED"/>
    <w:rPr>
      <w:sz w:val="24"/>
      <w:szCs w:val="24"/>
    </w:rPr>
  </w:style>
  <w:style w:type="character" w:customStyle="1" w:styleId="22">
    <w:name w:val="Заголовок 2 Знак"/>
    <w:link w:val="21"/>
    <w:uiPriority w:val="9"/>
    <w:rsid w:val="00A01F25"/>
    <w:rPr>
      <w:b/>
      <w:bCs/>
      <w:iCs/>
      <w:sz w:val="32"/>
      <w:szCs w:val="28"/>
    </w:rPr>
  </w:style>
  <w:style w:type="character" w:customStyle="1" w:styleId="31">
    <w:name w:val="Заголовок 3 Знак"/>
    <w:link w:val="30"/>
    <w:uiPriority w:val="9"/>
    <w:rsid w:val="00A01F25"/>
    <w:rPr>
      <w:b/>
      <w:bCs/>
      <w:sz w:val="28"/>
      <w:szCs w:val="26"/>
    </w:rPr>
  </w:style>
  <w:style w:type="character" w:customStyle="1" w:styleId="40">
    <w:name w:val="Заголовок 4 Знак"/>
    <w:link w:val="4"/>
    <w:semiHidden/>
    <w:rsid w:val="00A01F25"/>
    <w:rPr>
      <w:rFonts w:ascii="Times New Roman Полужирный" w:hAnsi="Times New Roman Полужирный"/>
      <w:b/>
      <w:bCs/>
      <w:sz w:val="24"/>
      <w:szCs w:val="28"/>
    </w:rPr>
  </w:style>
  <w:style w:type="character" w:customStyle="1" w:styleId="51">
    <w:name w:val="Заголовок 5 Знак"/>
    <w:link w:val="5"/>
    <w:semiHidden/>
    <w:rsid w:val="00A01F25"/>
    <w:rPr>
      <w:b/>
      <w:bCs/>
      <w:sz w:val="24"/>
      <w:szCs w:val="18"/>
    </w:rPr>
  </w:style>
  <w:style w:type="character" w:customStyle="1" w:styleId="60">
    <w:name w:val="Заголовок 6 Знак"/>
    <w:link w:val="6"/>
    <w:semiHidden/>
    <w:rsid w:val="00A01F25"/>
    <w:rPr>
      <w:i/>
      <w:sz w:val="22"/>
    </w:rPr>
  </w:style>
  <w:style w:type="character" w:customStyle="1" w:styleId="70">
    <w:name w:val="Заголовок 7 Знак"/>
    <w:link w:val="7"/>
    <w:semiHidden/>
    <w:rsid w:val="00A01F25"/>
    <w:rPr>
      <w:rFonts w:ascii="Peterburg" w:hAnsi="Peterburg"/>
      <w:sz w:val="24"/>
    </w:rPr>
  </w:style>
  <w:style w:type="character" w:customStyle="1" w:styleId="80">
    <w:name w:val="Заголовок 8 Знак"/>
    <w:link w:val="8"/>
    <w:semiHidden/>
    <w:rsid w:val="00A01F25"/>
    <w:rPr>
      <w:rFonts w:ascii="Peterburg" w:hAnsi="Peterburg"/>
      <w:sz w:val="24"/>
    </w:rPr>
  </w:style>
  <w:style w:type="character" w:customStyle="1" w:styleId="90">
    <w:name w:val="Заголовок 9 Знак"/>
    <w:link w:val="9"/>
    <w:semiHidden/>
    <w:rsid w:val="00A01F25"/>
    <w:rPr>
      <w:rFonts w:ascii="Peterburg" w:hAnsi="Peterburg"/>
      <w:sz w:val="22"/>
    </w:rPr>
  </w:style>
  <w:style w:type="table" w:customStyle="1" w:styleId="afff2">
    <w:name w:val="Стиль для вставляемой таблицы"/>
    <w:basedOn w:val="a7"/>
    <w:locked/>
    <w:rsid w:val="00922E42"/>
    <w:rPr>
      <w:sz w:val="18"/>
      <w:szCs w:val="18"/>
    </w:rPr>
    <w:tblPr>
      <w:tblStyleRowBandSize w:val="3"/>
      <w:tblStyleColBandSize w:val="3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">
    <w:name w:val="Стиль многоуровневый"/>
    <w:basedOn w:val="a8"/>
    <w:locked/>
    <w:rsid w:val="00922E42"/>
    <w:pPr>
      <w:numPr>
        <w:numId w:val="7"/>
      </w:numPr>
    </w:pPr>
  </w:style>
  <w:style w:type="numbering" w:customStyle="1" w:styleId="a0">
    <w:name w:val="Стиль многоуровневый полужирный"/>
    <w:basedOn w:val="a8"/>
    <w:locked/>
    <w:rsid w:val="00922E42"/>
    <w:pPr>
      <w:numPr>
        <w:numId w:val="8"/>
      </w:numPr>
    </w:pPr>
  </w:style>
  <w:style w:type="numbering" w:customStyle="1" w:styleId="a1">
    <w:name w:val="Стиль нумерованный"/>
    <w:basedOn w:val="a8"/>
    <w:semiHidden/>
    <w:locked/>
    <w:rsid w:val="00922E42"/>
    <w:pPr>
      <w:numPr>
        <w:numId w:val="9"/>
      </w:numPr>
    </w:pPr>
  </w:style>
  <w:style w:type="paragraph" w:customStyle="1" w:styleId="afff3">
    <w:name w:val="_Титул_Количество страниц"/>
    <w:basedOn w:val="a5"/>
    <w:link w:val="afff4"/>
    <w:rsid w:val="00194C24"/>
    <w:pPr>
      <w:widowControl/>
      <w:autoSpaceDN/>
      <w:adjustRightInd/>
      <w:spacing w:before="200" w:line="240" w:lineRule="auto"/>
      <w:ind w:left="284" w:firstLine="567"/>
      <w:jc w:val="center"/>
      <w:textAlignment w:val="auto"/>
    </w:pPr>
    <w:rPr>
      <w:sz w:val="20"/>
      <w:szCs w:val="20"/>
    </w:rPr>
  </w:style>
  <w:style w:type="paragraph" w:customStyle="1" w:styleId="afff5">
    <w:name w:val="_Заголовок без нумерации в оглавлении"/>
    <w:basedOn w:val="a5"/>
    <w:next w:val="a5"/>
    <w:autoRedefine/>
    <w:rsid w:val="00624174"/>
    <w:pPr>
      <w:keepNext/>
      <w:keepLines/>
      <w:pageBreakBefore/>
      <w:widowControl/>
      <w:autoSpaceDN/>
      <w:adjustRightInd/>
      <w:spacing w:before="480" w:after="360" w:line="360" w:lineRule="auto"/>
      <w:jc w:val="left"/>
      <w:textAlignment w:val="auto"/>
      <w:outlineLvl w:val="0"/>
    </w:pPr>
    <w:rPr>
      <w:rFonts w:ascii="Times New Roman Полужирный" w:hAnsi="Times New Roman Полужирный"/>
      <w:b/>
      <w:caps/>
      <w:sz w:val="32"/>
      <w:szCs w:val="32"/>
    </w:rPr>
  </w:style>
  <w:style w:type="numbering" w:customStyle="1" w:styleId="a3">
    <w:name w:val="Стиль маркированный"/>
    <w:basedOn w:val="a8"/>
    <w:locked/>
    <w:rsid w:val="00922E42"/>
    <w:pPr>
      <w:numPr>
        <w:numId w:val="10"/>
      </w:numPr>
    </w:pPr>
  </w:style>
  <w:style w:type="numbering" w:customStyle="1" w:styleId="50">
    <w:name w:val="Стиль5"/>
    <w:locked/>
    <w:rsid w:val="00922E42"/>
    <w:pPr>
      <w:numPr>
        <w:numId w:val="11"/>
      </w:numPr>
    </w:pPr>
  </w:style>
  <w:style w:type="table" w:customStyle="1" w:styleId="afff6">
    <w:name w:val="Заголовок вставляемой таблицы"/>
    <w:basedOn w:val="afff2"/>
    <w:locked/>
    <w:rsid w:val="00922E42"/>
    <w:pPr>
      <w:jc w:val="center"/>
    </w:pPr>
    <w:tblPr/>
    <w:tblStylePr w:type="firstRow">
      <w:pPr>
        <w:keepNext/>
        <w:keepLines/>
        <w:pageBreakBefore w:val="0"/>
        <w:widowControl/>
        <w:suppressLineNumbers w:val="0"/>
        <w:suppressAutoHyphens w:val="0"/>
        <w:wordWrap/>
        <w:spacing w:beforeLines="60" w:beforeAutospacing="0" w:afterLines="60" w:afterAutospacing="0" w:line="240" w:lineRule="auto"/>
        <w:ind w:firstLineChars="0" w:firstLine="0"/>
        <w:contextualSpacing w:val="0"/>
        <w:jc w:val="center"/>
      </w:pPr>
      <w:rPr>
        <w:rFonts w:ascii="Times New Roman" w:hAnsi="Times New Roman"/>
        <w:b/>
        <w:i w:val="0"/>
        <w:sz w:val="20"/>
        <w:szCs w:val="20"/>
      </w:rPr>
      <w:tblPr/>
      <w:tcPr>
        <w:tc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paragraph" w:customStyle="1" w:styleId="afff7">
    <w:name w:val="Заголовок по центру"/>
    <w:basedOn w:val="a5"/>
    <w:next w:val="a5"/>
    <w:semiHidden/>
    <w:locked/>
    <w:rsid w:val="00281CB7"/>
    <w:pPr>
      <w:widowControl/>
      <w:autoSpaceDN/>
      <w:adjustRightInd/>
      <w:spacing w:before="40" w:after="40" w:line="240" w:lineRule="auto"/>
      <w:ind w:firstLine="709"/>
      <w:jc w:val="center"/>
      <w:textAlignment w:val="auto"/>
    </w:pPr>
    <w:rPr>
      <w:b/>
      <w:sz w:val="28"/>
    </w:rPr>
  </w:style>
  <w:style w:type="paragraph" w:customStyle="1" w:styleId="afff8">
    <w:name w:val="НАЗВАНИЕ БОЛЬШОЕ ПО ЦЕНТРУ не жирное курсив"/>
    <w:basedOn w:val="a5"/>
    <w:next w:val="a5"/>
    <w:semiHidden/>
    <w:locked/>
    <w:rsid w:val="00A82A51"/>
    <w:pPr>
      <w:widowControl/>
      <w:autoSpaceDN/>
      <w:adjustRightInd/>
      <w:spacing w:before="120" w:after="120" w:line="240" w:lineRule="auto"/>
      <w:jc w:val="center"/>
      <w:textAlignment w:val="auto"/>
    </w:pPr>
    <w:rPr>
      <w:i/>
      <w:caps/>
      <w:spacing w:val="20"/>
      <w:sz w:val="28"/>
      <w:szCs w:val="28"/>
    </w:rPr>
  </w:style>
  <w:style w:type="paragraph" w:customStyle="1" w:styleId="afff9">
    <w:name w:val="Название обычное по центру"/>
    <w:basedOn w:val="a5"/>
    <w:semiHidden/>
    <w:locked/>
    <w:rsid w:val="00281CB7"/>
    <w:pPr>
      <w:widowControl/>
      <w:autoSpaceDN/>
      <w:adjustRightInd/>
      <w:spacing w:before="120" w:after="120" w:line="240" w:lineRule="auto"/>
      <w:jc w:val="center"/>
      <w:textAlignment w:val="auto"/>
    </w:pPr>
    <w:rPr>
      <w:b/>
      <w:sz w:val="20"/>
    </w:rPr>
  </w:style>
  <w:style w:type="paragraph" w:customStyle="1" w:styleId="1f">
    <w:name w:val="оглавление 1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textAlignment w:val="auto"/>
    </w:pPr>
    <w:rPr>
      <w:b/>
    </w:rPr>
  </w:style>
  <w:style w:type="paragraph" w:customStyle="1" w:styleId="2f1">
    <w:name w:val="оглавление 2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198"/>
      <w:textAlignment w:val="auto"/>
    </w:pPr>
  </w:style>
  <w:style w:type="paragraph" w:customStyle="1" w:styleId="3f">
    <w:name w:val="оглавление 3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403"/>
      <w:textAlignment w:val="auto"/>
    </w:pPr>
  </w:style>
  <w:style w:type="table" w:customStyle="1" w:styleId="1f0">
    <w:name w:val="Сетка таблицы1"/>
    <w:basedOn w:val="a7"/>
    <w:next w:val="affa"/>
    <w:locked/>
    <w:rsid w:val="00922E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a">
    <w:name w:val="_Текст таблицы"/>
    <w:basedOn w:val="a5"/>
    <w:rsid w:val="00281CB7"/>
    <w:pPr>
      <w:widowControl/>
      <w:autoSpaceDN/>
      <w:adjustRightInd/>
      <w:spacing w:line="240" w:lineRule="auto"/>
      <w:textAlignment w:val="auto"/>
    </w:pPr>
    <w:rPr>
      <w:sz w:val="22"/>
      <w:szCs w:val="20"/>
    </w:rPr>
  </w:style>
  <w:style w:type="numbering" w:customStyle="1" w:styleId="10">
    <w:name w:val="Текущий список1"/>
    <w:locked/>
    <w:rsid w:val="00922E42"/>
    <w:pPr>
      <w:numPr>
        <w:numId w:val="12"/>
      </w:numPr>
    </w:pPr>
  </w:style>
  <w:style w:type="character" w:customStyle="1" w:styleId="aff6">
    <w:name w:val="_Титул_Название сервиса Знак"/>
    <w:link w:val="aff5"/>
    <w:rsid w:val="005968F1"/>
    <w:rPr>
      <w:b/>
      <w:color w:val="A6A6A6"/>
      <w:sz w:val="36"/>
      <w:szCs w:val="36"/>
    </w:rPr>
  </w:style>
  <w:style w:type="character" w:customStyle="1" w:styleId="aff2">
    <w:name w:val="_Титул_Название документа Знак"/>
    <w:link w:val="aff1"/>
    <w:rsid w:val="00CB6B56"/>
    <w:rPr>
      <w:b/>
      <w:caps/>
      <w:sz w:val="32"/>
      <w:szCs w:val="24"/>
    </w:rPr>
  </w:style>
  <w:style w:type="character" w:customStyle="1" w:styleId="afff4">
    <w:name w:val="_Титул_Количество страниц Знак"/>
    <w:basedOn w:val="a6"/>
    <w:link w:val="afff3"/>
    <w:rsid w:val="00CB6B56"/>
  </w:style>
  <w:style w:type="character" w:styleId="afffb">
    <w:name w:val="footnote reference"/>
    <w:uiPriority w:val="99"/>
    <w:semiHidden/>
    <w:locked/>
    <w:rsid w:val="00117D3D"/>
    <w:rPr>
      <w:vertAlign w:val="superscript"/>
    </w:rPr>
  </w:style>
  <w:style w:type="paragraph" w:customStyle="1" w:styleId="afffc">
    <w:name w:val="_Текст сноски"/>
    <w:basedOn w:val="a5"/>
    <w:link w:val="afffd"/>
    <w:qFormat/>
    <w:rsid w:val="00117D3D"/>
    <w:pPr>
      <w:widowControl/>
      <w:suppressAutoHyphens/>
      <w:autoSpaceDN/>
      <w:adjustRightInd/>
      <w:spacing w:line="240" w:lineRule="auto"/>
      <w:jc w:val="left"/>
      <w:textAlignment w:val="auto"/>
    </w:pPr>
    <w:rPr>
      <w:bCs/>
      <w:sz w:val="16"/>
      <w:szCs w:val="20"/>
      <w:vertAlign w:val="superscript"/>
    </w:rPr>
  </w:style>
  <w:style w:type="character" w:customStyle="1" w:styleId="afffd">
    <w:name w:val="_Текст сноски Знак"/>
    <w:link w:val="afffc"/>
    <w:rsid w:val="00117D3D"/>
    <w:rPr>
      <w:bCs/>
      <w:sz w:val="16"/>
      <w:vertAlign w:val="superscript"/>
    </w:rPr>
  </w:style>
  <w:style w:type="paragraph" w:styleId="afffe">
    <w:name w:val="header"/>
    <w:basedOn w:val="a5"/>
    <w:link w:val="affff"/>
    <w:semiHidden/>
    <w:locked/>
    <w:rsid w:val="000F75A2"/>
    <w:pPr>
      <w:tabs>
        <w:tab w:val="center" w:pos="4677"/>
        <w:tab w:val="right" w:pos="9355"/>
      </w:tabs>
    </w:pPr>
  </w:style>
  <w:style w:type="character" w:customStyle="1" w:styleId="affff">
    <w:name w:val="Верхний колонтитул Знак"/>
    <w:link w:val="afffe"/>
    <w:semiHidden/>
    <w:rsid w:val="000F75A2"/>
    <w:rPr>
      <w:sz w:val="24"/>
      <w:szCs w:val="24"/>
    </w:rPr>
  </w:style>
  <w:style w:type="paragraph" w:customStyle="1" w:styleId="affff0">
    <w:name w:val="_Титул_НЮГК"/>
    <w:basedOn w:val="a5"/>
    <w:rsid w:val="000F75A2"/>
    <w:pPr>
      <w:spacing w:before="200"/>
      <w:jc w:val="center"/>
    </w:pPr>
    <w:rPr>
      <w:sz w:val="28"/>
      <w:szCs w:val="20"/>
    </w:rPr>
  </w:style>
  <w:style w:type="paragraph" w:styleId="affff1">
    <w:name w:val="List Paragraph"/>
    <w:basedOn w:val="a5"/>
    <w:uiPriority w:val="34"/>
    <w:qFormat/>
    <w:locked/>
    <w:rsid w:val="00382AA1"/>
    <w:pPr>
      <w:ind w:left="720"/>
      <w:contextualSpacing/>
    </w:pPr>
  </w:style>
  <w:style w:type="paragraph" w:customStyle="1" w:styleId="affff2">
    <w:name w:val="_Титул_Дата"/>
    <w:basedOn w:val="a5"/>
    <w:rsid w:val="005968F1"/>
    <w:pPr>
      <w:widowControl/>
      <w:autoSpaceDN/>
      <w:adjustRightInd/>
      <w:spacing w:before="200" w:line="240" w:lineRule="auto"/>
      <w:ind w:left="284" w:firstLine="567"/>
      <w:jc w:val="left"/>
      <w:textAlignment w:val="auto"/>
    </w:pPr>
    <w:rPr>
      <w:b/>
    </w:rPr>
  </w:style>
  <w:style w:type="character" w:styleId="affff3">
    <w:name w:val="Emphasis"/>
    <w:semiHidden/>
    <w:qFormat/>
    <w:locked/>
    <w:rsid w:val="00F63103"/>
    <w:rPr>
      <w:i/>
      <w:iCs/>
    </w:rPr>
  </w:style>
  <w:style w:type="paragraph" w:styleId="affff4">
    <w:name w:val="Balloon Text"/>
    <w:basedOn w:val="a5"/>
    <w:link w:val="affff5"/>
    <w:semiHidden/>
    <w:locked/>
    <w:rsid w:val="0094448C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ffff5">
    <w:name w:val="Текст выноски Знак"/>
    <w:link w:val="affff4"/>
    <w:semiHidden/>
    <w:rsid w:val="0094448C"/>
    <w:rPr>
      <w:rFonts w:ascii="Tahoma" w:hAnsi="Tahoma" w:cs="Tahoma"/>
      <w:sz w:val="16"/>
      <w:szCs w:val="16"/>
    </w:rPr>
  </w:style>
  <w:style w:type="paragraph" w:styleId="affff6">
    <w:name w:val="Normal (Web)"/>
    <w:basedOn w:val="a5"/>
    <w:uiPriority w:val="99"/>
    <w:semiHidden/>
    <w:unhideWhenUsed/>
    <w:locked/>
    <w:rsid w:val="0009437C"/>
    <w:pPr>
      <w:widowControl/>
      <w:autoSpaceDN/>
      <w:adjustRightInd/>
      <w:spacing w:before="100" w:beforeAutospacing="1" w:after="100" w:afterAutospacing="1" w:line="240" w:lineRule="auto"/>
      <w:jc w:val="left"/>
      <w:textAlignment w:val="auto"/>
    </w:pPr>
  </w:style>
  <w:style w:type="paragraph" w:customStyle="1" w:styleId="ConsPlusTitle">
    <w:name w:val="ConsPlusTitle"/>
    <w:uiPriority w:val="99"/>
    <w:rsid w:val="00DE2CDC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paragraph" w:styleId="a4">
    <w:name w:val="List Bullet"/>
    <w:aliases w:val="UL,Маркированный список 1"/>
    <w:basedOn w:val="a5"/>
    <w:link w:val="affff7"/>
    <w:locked/>
    <w:rsid w:val="006C62E8"/>
    <w:pPr>
      <w:widowControl/>
      <w:numPr>
        <w:numId w:val="14"/>
      </w:numPr>
      <w:tabs>
        <w:tab w:val="clear" w:pos="1381"/>
        <w:tab w:val="left" w:pos="1418"/>
      </w:tabs>
      <w:autoSpaceDN/>
      <w:adjustRightInd/>
      <w:spacing w:line="240" w:lineRule="auto"/>
      <w:textAlignment w:val="auto"/>
    </w:pPr>
  </w:style>
  <w:style w:type="character" w:customStyle="1" w:styleId="affff7">
    <w:name w:val="Маркированный список Знак"/>
    <w:aliases w:val="UL Знак,Маркированный список 1 Знак"/>
    <w:link w:val="a4"/>
    <w:locked/>
    <w:rsid w:val="006C62E8"/>
    <w:rPr>
      <w:sz w:val="24"/>
      <w:szCs w:val="24"/>
    </w:rPr>
  </w:style>
  <w:style w:type="paragraph" w:styleId="affff8">
    <w:name w:val="footnote text"/>
    <w:basedOn w:val="a5"/>
    <w:link w:val="affff9"/>
    <w:uiPriority w:val="99"/>
    <w:semiHidden/>
    <w:unhideWhenUsed/>
    <w:locked/>
    <w:rsid w:val="006C62E8"/>
    <w:pPr>
      <w:widowControl/>
      <w:autoSpaceDN/>
      <w:adjustRightInd/>
      <w:spacing w:after="200" w:line="276" w:lineRule="auto"/>
      <w:jc w:val="left"/>
      <w:textAlignment w:val="auto"/>
    </w:pPr>
    <w:rPr>
      <w:rFonts w:eastAsia="Calibri"/>
      <w:sz w:val="20"/>
      <w:szCs w:val="20"/>
      <w:lang w:val="en-US" w:eastAsia="en-US"/>
    </w:rPr>
  </w:style>
  <w:style w:type="character" w:customStyle="1" w:styleId="affff9">
    <w:name w:val="Текст сноски Знак"/>
    <w:link w:val="affff8"/>
    <w:uiPriority w:val="99"/>
    <w:semiHidden/>
    <w:rsid w:val="006C62E8"/>
    <w:rPr>
      <w:rFonts w:eastAsia="Calibri"/>
      <w:lang w:val="en-US" w:eastAsia="en-US"/>
    </w:rPr>
  </w:style>
  <w:style w:type="character" w:styleId="affffa">
    <w:name w:val="annotation reference"/>
    <w:semiHidden/>
    <w:locked/>
    <w:rsid w:val="00440167"/>
    <w:rPr>
      <w:sz w:val="16"/>
      <w:szCs w:val="16"/>
    </w:rPr>
  </w:style>
  <w:style w:type="paragraph" w:styleId="affffb">
    <w:name w:val="annotation text"/>
    <w:basedOn w:val="a5"/>
    <w:link w:val="affffc"/>
    <w:semiHidden/>
    <w:locked/>
    <w:rsid w:val="00440167"/>
    <w:rPr>
      <w:sz w:val="20"/>
      <w:szCs w:val="20"/>
    </w:rPr>
  </w:style>
  <w:style w:type="character" w:customStyle="1" w:styleId="affffc">
    <w:name w:val="Текст примечания Знак"/>
    <w:basedOn w:val="a6"/>
    <w:link w:val="affffb"/>
    <w:semiHidden/>
    <w:rsid w:val="00440167"/>
  </w:style>
  <w:style w:type="paragraph" w:styleId="affffd">
    <w:name w:val="annotation subject"/>
    <w:basedOn w:val="affffb"/>
    <w:next w:val="affffb"/>
    <w:link w:val="affffe"/>
    <w:uiPriority w:val="99"/>
    <w:semiHidden/>
    <w:locked/>
    <w:rsid w:val="00440167"/>
    <w:rPr>
      <w:b/>
      <w:bCs/>
    </w:rPr>
  </w:style>
  <w:style w:type="character" w:customStyle="1" w:styleId="affffe">
    <w:name w:val="Тема примечания Знак"/>
    <w:link w:val="affffd"/>
    <w:uiPriority w:val="99"/>
    <w:semiHidden/>
    <w:rsid w:val="00440167"/>
    <w:rPr>
      <w:b/>
      <w:bCs/>
    </w:rPr>
  </w:style>
  <w:style w:type="paragraph" w:customStyle="1" w:styleId="afffff">
    <w:name w:val="Серый список"/>
    <w:basedOn w:val="1"/>
    <w:qFormat/>
    <w:rsid w:val="00780902"/>
    <w:rPr>
      <w:color w:val="A6A6A6"/>
    </w:rPr>
  </w:style>
  <w:style w:type="character" w:customStyle="1" w:styleId="apple-style-span">
    <w:name w:val="apple-style-span"/>
    <w:basedOn w:val="a6"/>
    <w:rsid w:val="00B9482C"/>
  </w:style>
  <w:style w:type="paragraph" w:styleId="HTML">
    <w:name w:val="HTML Preformatted"/>
    <w:basedOn w:val="a5"/>
    <w:link w:val="HTML0"/>
    <w:uiPriority w:val="99"/>
    <w:semiHidden/>
    <w:unhideWhenUsed/>
    <w:locked/>
    <w:rsid w:val="00BE74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N/>
      <w:adjustRightInd/>
      <w:spacing w:line="240" w:lineRule="auto"/>
      <w:jc w:val="left"/>
      <w:textAlignment w:val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6"/>
    <w:link w:val="HTML"/>
    <w:uiPriority w:val="99"/>
    <w:semiHidden/>
    <w:rsid w:val="00BE7472"/>
    <w:rPr>
      <w:rFonts w:ascii="Courier New" w:hAnsi="Courier New" w:cs="Courier New"/>
    </w:rPr>
  </w:style>
  <w:style w:type="character" w:customStyle="1" w:styleId="webkit-html-comment">
    <w:name w:val="webkit-html-comment"/>
    <w:basedOn w:val="a6"/>
    <w:rsid w:val="00D27E62"/>
  </w:style>
  <w:style w:type="character" w:customStyle="1" w:styleId="webkit-html-tag">
    <w:name w:val="webkit-html-tag"/>
    <w:basedOn w:val="a6"/>
    <w:rsid w:val="00D27E62"/>
  </w:style>
  <w:style w:type="character" w:customStyle="1" w:styleId="webkit-html-attribute-name">
    <w:name w:val="webkit-html-attribute-name"/>
    <w:basedOn w:val="a6"/>
    <w:rsid w:val="00D27E62"/>
  </w:style>
  <w:style w:type="character" w:customStyle="1" w:styleId="webkit-html-attribute-value">
    <w:name w:val="webkit-html-attribute-value"/>
    <w:basedOn w:val="a6"/>
    <w:rsid w:val="00D27E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0" w:defSemiHidden="1" w:defUnhideWhenUsed="1" w:defQFormat="0" w:count="267">
    <w:lsdException w:name="Normal" w:locked="0" w:semiHidden="0" w:unhideWhenUsed="0" w:qFormat="1"/>
    <w:lsdException w:name="heading 1" w:semiHidden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footer" w:uiPriority="99"/>
    <w:lsdException w:name="caption" w:qFormat="1"/>
    <w:lsdException w:name="footnote reference" w:uiPriority="99"/>
    <w:lsdException w:name="List Number" w:unhideWhenUsed="0"/>
    <w:lsdException w:name="List 4" w:unhideWhenUsed="0"/>
    <w:lsdException w:name="List 5" w:unhideWhenUsed="0"/>
    <w:lsdException w:name="Title" w:unhideWhenUsed="0" w:qFormat="1"/>
    <w:lsdException w:name="Default Paragraph Font" w:locked="0" w:qFormat="1"/>
    <w:lsdException w:name="Subtitle" w:unhideWhenUsed="0" w:qFormat="1"/>
    <w:lsdException w:name="Salutation" w:unhideWhenUsed="0"/>
    <w:lsdException w:name="Date" w:unhideWhenUsed="0"/>
    <w:lsdException w:name="Body Text First Indent" w:unhideWhenUsed="0"/>
    <w:lsdException w:name="Hyperlink" w:uiPriority="99"/>
    <w:lsdException w:name="Strong" w:uiPriority="22" w:unhideWhenUsed="0" w:qFormat="1"/>
    <w:lsdException w:name="Emphasis" w:unhideWhenUsed="0" w:qFormat="1"/>
    <w:lsdException w:name="HTML Top of Form" w:locked="0"/>
    <w:lsdException w:name="HTML Bottom of Form" w:locked="0"/>
    <w:lsdException w:name="Normal (Web)" w:uiPriority="99"/>
    <w:lsdException w:name="HTML Preformatted" w:uiPriority="99"/>
    <w:lsdException w:name="Normal Table" w:locked="0"/>
    <w:lsdException w:name="annotation subject" w:uiPriority="99"/>
    <w:lsdException w:name="No List" w:locked="0" w:uiPriority="99"/>
    <w:lsdException w:name="Table Grid" w:semiHidden="0" w:unhideWhenUsed="0"/>
    <w:lsdException w:name="Placeholder Text" w:uiPriority="99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iPriority="99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8A6DC2"/>
    <w:pPr>
      <w:widowControl w:val="0"/>
      <w:autoSpaceDN w:val="0"/>
      <w:adjustRightInd w:val="0"/>
      <w:spacing w:line="360" w:lineRule="atLeast"/>
      <w:jc w:val="both"/>
      <w:textAlignment w:val="baseline"/>
    </w:pPr>
    <w:rPr>
      <w:sz w:val="24"/>
      <w:szCs w:val="24"/>
    </w:rPr>
  </w:style>
  <w:style w:type="paragraph" w:styleId="13">
    <w:name w:val="heading 1"/>
    <w:basedOn w:val="a5"/>
    <w:next w:val="a5"/>
    <w:link w:val="14"/>
    <w:semiHidden/>
    <w:qFormat/>
    <w:locked/>
    <w:rsid w:val="00DB2AA4"/>
    <w:pPr>
      <w:keepNext/>
      <w:pageBreakBefore/>
      <w:spacing w:before="240" w:after="60"/>
      <w:outlineLvl w:val="0"/>
    </w:pPr>
    <w:rPr>
      <w:b/>
      <w:bCs/>
      <w:caps/>
      <w:kern w:val="32"/>
      <w:sz w:val="36"/>
      <w:szCs w:val="32"/>
    </w:rPr>
  </w:style>
  <w:style w:type="paragraph" w:styleId="21">
    <w:name w:val="heading 2"/>
    <w:basedOn w:val="a5"/>
    <w:next w:val="a5"/>
    <w:link w:val="22"/>
    <w:uiPriority w:val="9"/>
    <w:qFormat/>
    <w:locked/>
    <w:rsid w:val="00DB2AA4"/>
    <w:pPr>
      <w:keepNext/>
      <w:numPr>
        <w:ilvl w:val="1"/>
        <w:numId w:val="3"/>
      </w:numPr>
      <w:spacing w:before="160" w:after="160"/>
      <w:outlineLvl w:val="1"/>
    </w:pPr>
    <w:rPr>
      <w:b/>
      <w:bCs/>
      <w:iCs/>
      <w:sz w:val="32"/>
      <w:szCs w:val="28"/>
    </w:rPr>
  </w:style>
  <w:style w:type="paragraph" w:styleId="30">
    <w:name w:val="heading 3"/>
    <w:basedOn w:val="a5"/>
    <w:next w:val="a5"/>
    <w:link w:val="31"/>
    <w:uiPriority w:val="9"/>
    <w:qFormat/>
    <w:locked/>
    <w:rsid w:val="00DB2AA4"/>
    <w:pPr>
      <w:keepNext/>
      <w:numPr>
        <w:ilvl w:val="2"/>
        <w:numId w:val="3"/>
      </w:numPr>
      <w:spacing w:before="120" w:after="120"/>
      <w:outlineLvl w:val="2"/>
    </w:pPr>
    <w:rPr>
      <w:b/>
      <w:bCs/>
      <w:sz w:val="28"/>
      <w:szCs w:val="26"/>
    </w:rPr>
  </w:style>
  <w:style w:type="paragraph" w:styleId="4">
    <w:name w:val="heading 4"/>
    <w:basedOn w:val="a5"/>
    <w:next w:val="a5"/>
    <w:link w:val="40"/>
    <w:semiHidden/>
    <w:qFormat/>
    <w:locked/>
    <w:rsid w:val="00304AEB"/>
    <w:pPr>
      <w:keepNext/>
      <w:spacing w:before="80" w:after="80"/>
      <w:outlineLvl w:val="3"/>
    </w:pPr>
    <w:rPr>
      <w:rFonts w:ascii="Times New Roman Полужирный" w:hAnsi="Times New Roman Полужирный"/>
      <w:b/>
      <w:bCs/>
      <w:szCs w:val="28"/>
    </w:rPr>
  </w:style>
  <w:style w:type="paragraph" w:styleId="5">
    <w:name w:val="heading 5"/>
    <w:basedOn w:val="a5"/>
    <w:next w:val="a5"/>
    <w:link w:val="51"/>
    <w:semiHidden/>
    <w:qFormat/>
    <w:locked/>
    <w:rsid w:val="00DB2AA4"/>
    <w:pPr>
      <w:keepNext/>
      <w:numPr>
        <w:ilvl w:val="4"/>
        <w:numId w:val="4"/>
      </w:numPr>
      <w:spacing w:before="40" w:after="40"/>
      <w:jc w:val="center"/>
      <w:outlineLvl w:val="4"/>
    </w:pPr>
    <w:rPr>
      <w:b/>
      <w:bCs/>
      <w:szCs w:val="18"/>
    </w:rPr>
  </w:style>
  <w:style w:type="paragraph" w:styleId="6">
    <w:name w:val="heading 6"/>
    <w:basedOn w:val="a5"/>
    <w:next w:val="a5"/>
    <w:link w:val="60"/>
    <w:semiHidden/>
    <w:qFormat/>
    <w:locked/>
    <w:rsid w:val="00DB2AA4"/>
    <w:pPr>
      <w:numPr>
        <w:ilvl w:val="5"/>
        <w:numId w:val="4"/>
      </w:numPr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5"/>
    <w:next w:val="a5"/>
    <w:link w:val="70"/>
    <w:semiHidden/>
    <w:qFormat/>
    <w:locked/>
    <w:rsid w:val="00DB2AA4"/>
    <w:pPr>
      <w:numPr>
        <w:ilvl w:val="6"/>
        <w:numId w:val="4"/>
      </w:numPr>
      <w:spacing w:before="240" w:after="120"/>
      <w:outlineLvl w:val="6"/>
    </w:pPr>
    <w:rPr>
      <w:rFonts w:ascii="Peterburg" w:hAnsi="Peterburg"/>
      <w:szCs w:val="20"/>
    </w:rPr>
  </w:style>
  <w:style w:type="paragraph" w:styleId="8">
    <w:name w:val="heading 8"/>
    <w:basedOn w:val="a5"/>
    <w:next w:val="a5"/>
    <w:link w:val="80"/>
    <w:semiHidden/>
    <w:qFormat/>
    <w:locked/>
    <w:rsid w:val="00DB2AA4"/>
    <w:pPr>
      <w:numPr>
        <w:ilvl w:val="7"/>
        <w:numId w:val="4"/>
      </w:numPr>
      <w:spacing w:before="240" w:after="120"/>
      <w:outlineLvl w:val="7"/>
    </w:pPr>
    <w:rPr>
      <w:rFonts w:ascii="Peterburg" w:hAnsi="Peterburg"/>
      <w:szCs w:val="20"/>
    </w:rPr>
  </w:style>
  <w:style w:type="paragraph" w:styleId="9">
    <w:name w:val="heading 9"/>
    <w:basedOn w:val="a5"/>
    <w:next w:val="a5"/>
    <w:link w:val="90"/>
    <w:semiHidden/>
    <w:qFormat/>
    <w:locked/>
    <w:rsid w:val="00DB2AA4"/>
    <w:pPr>
      <w:numPr>
        <w:ilvl w:val="8"/>
        <w:numId w:val="4"/>
      </w:numPr>
      <w:spacing w:before="240" w:after="120"/>
      <w:outlineLvl w:val="8"/>
    </w:pPr>
    <w:rPr>
      <w:rFonts w:ascii="Peterburg" w:hAnsi="Peterburg"/>
      <w:sz w:val="22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4">
    <w:name w:val="Заголовок 1 Знак"/>
    <w:link w:val="13"/>
    <w:semiHidden/>
    <w:rsid w:val="00A01F25"/>
    <w:rPr>
      <w:rFonts w:cs="Arial"/>
      <w:b/>
      <w:bCs/>
      <w:caps/>
      <w:kern w:val="32"/>
      <w:sz w:val="36"/>
      <w:szCs w:val="32"/>
    </w:rPr>
  </w:style>
  <w:style w:type="paragraph" w:customStyle="1" w:styleId="a9">
    <w:name w:val="_Заголовок таблицы"/>
    <w:basedOn w:val="a5"/>
    <w:rsid w:val="004B69ED"/>
    <w:pPr>
      <w:keepNext/>
      <w:widowControl/>
      <w:autoSpaceDN/>
      <w:adjustRightInd/>
      <w:spacing w:before="120" w:after="120" w:line="240" w:lineRule="auto"/>
      <w:jc w:val="center"/>
      <w:textAlignment w:val="auto"/>
    </w:pPr>
    <w:rPr>
      <w:b/>
    </w:rPr>
  </w:style>
  <w:style w:type="paragraph" w:customStyle="1" w:styleId="aa">
    <w:name w:val="_Титул_Организация"/>
    <w:basedOn w:val="a5"/>
    <w:link w:val="ab"/>
    <w:qFormat/>
    <w:rsid w:val="005968F1"/>
    <w:pPr>
      <w:widowControl/>
      <w:autoSpaceDN/>
      <w:adjustRightInd/>
      <w:spacing w:line="240" w:lineRule="auto"/>
      <w:ind w:left="284" w:firstLine="567"/>
      <w:jc w:val="center"/>
      <w:textAlignment w:val="auto"/>
    </w:pPr>
    <w:rPr>
      <w:color w:val="A6A6A6"/>
      <w:sz w:val="32"/>
      <w:szCs w:val="32"/>
    </w:rPr>
  </w:style>
  <w:style w:type="paragraph" w:customStyle="1" w:styleId="ac">
    <w:name w:val="_Титул_Москва год"/>
    <w:basedOn w:val="a5"/>
    <w:link w:val="ad"/>
    <w:qFormat/>
    <w:rsid w:val="00194C24"/>
    <w:pPr>
      <w:ind w:left="284" w:firstLine="567"/>
      <w:jc w:val="center"/>
    </w:pPr>
    <w:rPr>
      <w:b/>
      <w:sz w:val="28"/>
      <w:szCs w:val="28"/>
    </w:rPr>
  </w:style>
  <w:style w:type="paragraph" w:customStyle="1" w:styleId="12">
    <w:name w:val="_Заголовок 1"/>
    <w:basedOn w:val="13"/>
    <w:link w:val="15"/>
    <w:qFormat/>
    <w:rsid w:val="004A24BF"/>
    <w:pPr>
      <w:keepLines/>
      <w:pageBreakBefore w:val="0"/>
      <w:widowControl/>
      <w:numPr>
        <w:numId w:val="3"/>
      </w:numPr>
      <w:autoSpaceDN/>
      <w:adjustRightInd/>
      <w:spacing w:before="200" w:after="200" w:line="240" w:lineRule="auto"/>
      <w:ind w:left="357"/>
      <w:jc w:val="left"/>
      <w:textAlignment w:val="auto"/>
    </w:pPr>
    <w:rPr>
      <w:rFonts w:ascii="Times New Roman Полужирный" w:hAnsi="Times New Roman Полужирный"/>
    </w:rPr>
  </w:style>
  <w:style w:type="character" w:customStyle="1" w:styleId="ab">
    <w:name w:val="_Титул_Организация Знак"/>
    <w:link w:val="aa"/>
    <w:rsid w:val="005968F1"/>
    <w:rPr>
      <w:color w:val="A6A6A6"/>
      <w:sz w:val="32"/>
      <w:szCs w:val="32"/>
    </w:rPr>
  </w:style>
  <w:style w:type="paragraph" w:styleId="ae">
    <w:name w:val="Document Map"/>
    <w:basedOn w:val="a5"/>
    <w:link w:val="af"/>
    <w:semiHidden/>
    <w:locked/>
    <w:rsid w:val="003950CA"/>
    <w:rPr>
      <w:rFonts w:ascii="Tahoma" w:hAnsi="Tahoma"/>
      <w:sz w:val="16"/>
      <w:szCs w:val="16"/>
    </w:rPr>
  </w:style>
  <w:style w:type="character" w:customStyle="1" w:styleId="ad">
    <w:name w:val="_Титул_Москва год Знак"/>
    <w:link w:val="ac"/>
    <w:rsid w:val="00194C24"/>
    <w:rPr>
      <w:b/>
      <w:sz w:val="28"/>
      <w:szCs w:val="28"/>
    </w:rPr>
  </w:style>
  <w:style w:type="character" w:customStyle="1" w:styleId="af">
    <w:name w:val="Схема документа Знак"/>
    <w:link w:val="ae"/>
    <w:semiHidden/>
    <w:rsid w:val="00A01F25"/>
    <w:rPr>
      <w:rFonts w:ascii="Tahoma" w:hAnsi="Tahoma" w:cs="Tahoma"/>
      <w:sz w:val="16"/>
      <w:szCs w:val="16"/>
    </w:rPr>
  </w:style>
  <w:style w:type="paragraph" w:customStyle="1" w:styleId="af0">
    <w:name w:val="_Заголовок без нумерации Не в оглавлении"/>
    <w:basedOn w:val="a5"/>
    <w:link w:val="af1"/>
    <w:qFormat/>
    <w:rsid w:val="00FC073F"/>
    <w:pPr>
      <w:spacing w:after="240"/>
    </w:pPr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character" w:customStyle="1" w:styleId="15">
    <w:name w:val="_Заголовок 1 Знак"/>
    <w:link w:val="12"/>
    <w:rsid w:val="004A24BF"/>
    <w:rPr>
      <w:rFonts w:ascii="Times New Roman Полужирный" w:hAnsi="Times New Roman Полужирный"/>
      <w:b/>
      <w:bCs/>
      <w:caps/>
      <w:kern w:val="32"/>
      <w:sz w:val="36"/>
      <w:szCs w:val="32"/>
    </w:rPr>
  </w:style>
  <w:style w:type="paragraph" w:styleId="af2">
    <w:name w:val="caption"/>
    <w:basedOn w:val="a5"/>
    <w:next w:val="a5"/>
    <w:semiHidden/>
    <w:qFormat/>
    <w:locked/>
    <w:rsid w:val="00DB2AA4"/>
    <w:pPr>
      <w:spacing w:before="60" w:after="120"/>
      <w:jc w:val="center"/>
    </w:pPr>
    <w:rPr>
      <w:bCs/>
      <w:sz w:val="22"/>
      <w:szCs w:val="20"/>
    </w:rPr>
  </w:style>
  <w:style w:type="paragraph" w:styleId="41">
    <w:name w:val="toc 4"/>
    <w:basedOn w:val="a5"/>
    <w:next w:val="a5"/>
    <w:autoRedefine/>
    <w:uiPriority w:val="39"/>
    <w:semiHidden/>
    <w:locked/>
    <w:rsid w:val="006F1065"/>
    <w:pPr>
      <w:ind w:left="720"/>
    </w:pPr>
  </w:style>
  <w:style w:type="paragraph" w:customStyle="1" w:styleId="af3">
    <w:name w:val="_Назв_рисунка"/>
    <w:basedOn w:val="a5"/>
    <w:next w:val="a5"/>
    <w:link w:val="af4"/>
    <w:rsid w:val="006B3BC3"/>
    <w:pPr>
      <w:spacing w:before="60" w:after="120"/>
      <w:jc w:val="center"/>
    </w:pPr>
    <w:rPr>
      <w:bCs/>
      <w:sz w:val="22"/>
      <w:szCs w:val="22"/>
    </w:rPr>
  </w:style>
  <w:style w:type="character" w:customStyle="1" w:styleId="af4">
    <w:name w:val="_Назв_рисунка Знак Знак"/>
    <w:link w:val="af3"/>
    <w:rsid w:val="00DB2AA4"/>
    <w:rPr>
      <w:bCs/>
      <w:sz w:val="22"/>
      <w:szCs w:val="22"/>
      <w:lang w:val="ru-RU" w:eastAsia="ru-RU" w:bidi="ar-SA"/>
    </w:rPr>
  </w:style>
  <w:style w:type="character" w:customStyle="1" w:styleId="af1">
    <w:name w:val="_Заголовок без нумерации Не в оглавлении Знак"/>
    <w:link w:val="af0"/>
    <w:rsid w:val="00FC073F"/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table" w:customStyle="1" w:styleId="af5">
    <w:name w:val="_Титул_Невидимая таблица"/>
    <w:basedOn w:val="a7"/>
    <w:rsid w:val="00DB2AA4"/>
    <w:tblPr>
      <w:tblInd w:w="675" w:type="dxa"/>
    </w:tblPr>
  </w:style>
  <w:style w:type="paragraph" w:customStyle="1" w:styleId="af6">
    <w:name w:val="_Основной перед списком"/>
    <w:basedOn w:val="af7"/>
    <w:link w:val="af8"/>
    <w:rsid w:val="00DB2AA4"/>
    <w:pPr>
      <w:keepNext/>
      <w:spacing w:before="60"/>
    </w:pPr>
  </w:style>
  <w:style w:type="paragraph" w:styleId="91">
    <w:name w:val="toc 9"/>
    <w:basedOn w:val="a5"/>
    <w:next w:val="a5"/>
    <w:autoRedefine/>
    <w:uiPriority w:val="39"/>
    <w:semiHidden/>
    <w:locked/>
    <w:rsid w:val="006F1065"/>
    <w:pPr>
      <w:ind w:left="1920"/>
    </w:pPr>
  </w:style>
  <w:style w:type="paragraph" w:customStyle="1" w:styleId="23">
    <w:name w:val="_Заголовок 2"/>
    <w:basedOn w:val="21"/>
    <w:link w:val="24"/>
    <w:qFormat/>
    <w:rsid w:val="0080278B"/>
  </w:style>
  <w:style w:type="paragraph" w:customStyle="1" w:styleId="32">
    <w:name w:val="_Заголовок 3"/>
    <w:basedOn w:val="30"/>
    <w:link w:val="33"/>
    <w:qFormat/>
    <w:rsid w:val="00522492"/>
    <w:pPr>
      <w:ind w:hanging="2552"/>
    </w:pPr>
  </w:style>
  <w:style w:type="paragraph" w:customStyle="1" w:styleId="af7">
    <w:name w:val="_Основной с красной строки"/>
    <w:basedOn w:val="a5"/>
    <w:link w:val="af9"/>
    <w:qFormat/>
    <w:rsid w:val="006B3BC3"/>
    <w:pPr>
      <w:widowControl/>
      <w:autoSpaceDN/>
      <w:adjustRightInd/>
      <w:spacing w:line="360" w:lineRule="exact"/>
      <w:ind w:firstLine="709"/>
      <w:textAlignment w:val="auto"/>
    </w:pPr>
  </w:style>
  <w:style w:type="character" w:customStyle="1" w:styleId="24">
    <w:name w:val="_Заголовок 2 Знак"/>
    <w:link w:val="23"/>
    <w:rsid w:val="0080278B"/>
    <w:rPr>
      <w:b/>
      <w:bCs/>
      <w:iCs/>
      <w:sz w:val="32"/>
      <w:szCs w:val="28"/>
    </w:rPr>
  </w:style>
  <w:style w:type="paragraph" w:customStyle="1" w:styleId="afa">
    <w:name w:val="_Согласовано"/>
    <w:aliases w:val="Составили"/>
    <w:basedOn w:val="a5"/>
    <w:link w:val="afb"/>
    <w:qFormat/>
    <w:rsid w:val="00FE66E9"/>
    <w:pPr>
      <w:spacing w:before="240"/>
    </w:pPr>
    <w:rPr>
      <w:rFonts w:ascii="Times New Roman Полужирный" w:hAnsi="Times New Roman Полужирный"/>
      <w:b/>
      <w:bCs/>
      <w:caps/>
    </w:rPr>
  </w:style>
  <w:style w:type="character" w:customStyle="1" w:styleId="33">
    <w:name w:val="_Заголовок 3 Знак"/>
    <w:link w:val="32"/>
    <w:rsid w:val="00522492"/>
    <w:rPr>
      <w:b/>
      <w:bCs/>
      <w:sz w:val="28"/>
      <w:szCs w:val="26"/>
    </w:rPr>
  </w:style>
  <w:style w:type="table" w:customStyle="1" w:styleId="afc">
    <w:name w:val="Таблица"/>
    <w:basedOn w:val="a7"/>
    <w:semiHidden/>
    <w:locked/>
    <w:rsid w:val="00DB2AA4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tblHeader/>
    </w:trPr>
    <w:tcPr>
      <w:shd w:val="clear" w:color="auto" w:fill="auto"/>
      <w:vAlign w:val="center"/>
    </w:tcPr>
  </w:style>
  <w:style w:type="table" w:customStyle="1" w:styleId="afd">
    <w:name w:val="_Таблица"/>
    <w:basedOn w:val="a7"/>
    <w:rsid w:val="00547386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footer"/>
    <w:basedOn w:val="a5"/>
    <w:link w:val="aff"/>
    <w:uiPriority w:val="99"/>
    <w:locked/>
    <w:rsid w:val="00FE66E9"/>
    <w:pPr>
      <w:tabs>
        <w:tab w:val="center" w:pos="4677"/>
        <w:tab w:val="right" w:pos="9355"/>
      </w:tabs>
    </w:pPr>
  </w:style>
  <w:style w:type="paragraph" w:customStyle="1" w:styleId="aff0">
    <w:name w:val="_Текст исходного кода"/>
    <w:basedOn w:val="a5"/>
    <w:rsid w:val="003950CA"/>
    <w:rPr>
      <w:rFonts w:ascii="Courier New" w:hAnsi="Courier New" w:cs="Courier New"/>
      <w:sz w:val="20"/>
      <w:szCs w:val="20"/>
    </w:rPr>
  </w:style>
  <w:style w:type="paragraph" w:customStyle="1" w:styleId="aff1">
    <w:name w:val="_Титул_Название документа"/>
    <w:basedOn w:val="a5"/>
    <w:link w:val="aff2"/>
    <w:rsid w:val="00194C24"/>
    <w:pPr>
      <w:widowControl/>
      <w:autoSpaceDN/>
      <w:adjustRightInd/>
      <w:spacing w:before="1500" w:line="240" w:lineRule="auto"/>
      <w:ind w:left="851"/>
      <w:jc w:val="center"/>
      <w:textAlignment w:val="auto"/>
    </w:pPr>
    <w:rPr>
      <w:b/>
      <w:caps/>
      <w:sz w:val="32"/>
    </w:rPr>
  </w:style>
  <w:style w:type="paragraph" w:customStyle="1" w:styleId="aff3">
    <w:name w:val="_Титул наименование организации"/>
    <w:basedOn w:val="a5"/>
    <w:link w:val="aff4"/>
    <w:qFormat/>
    <w:rsid w:val="00A82A51"/>
    <w:pPr>
      <w:tabs>
        <w:tab w:val="left" w:pos="0"/>
      </w:tabs>
      <w:ind w:right="-5"/>
      <w:jc w:val="center"/>
    </w:pPr>
    <w:rPr>
      <w:noProof/>
      <w:sz w:val="28"/>
      <w:szCs w:val="28"/>
    </w:rPr>
  </w:style>
  <w:style w:type="paragraph" w:customStyle="1" w:styleId="aff5">
    <w:name w:val="_Титул_Название сервиса"/>
    <w:basedOn w:val="a5"/>
    <w:link w:val="aff6"/>
    <w:rsid w:val="005968F1"/>
    <w:pPr>
      <w:widowControl/>
      <w:autoSpaceDN/>
      <w:adjustRightInd/>
      <w:spacing w:before="240" w:line="240" w:lineRule="auto"/>
      <w:ind w:left="284" w:firstLine="567"/>
      <w:jc w:val="center"/>
      <w:textAlignment w:val="auto"/>
    </w:pPr>
    <w:rPr>
      <w:b/>
      <w:color w:val="A6A6A6"/>
      <w:sz w:val="36"/>
      <w:szCs w:val="36"/>
    </w:rPr>
  </w:style>
  <w:style w:type="character" w:customStyle="1" w:styleId="afb">
    <w:name w:val="_Согласовано Знак"/>
    <w:aliases w:val="Составили Знак"/>
    <w:link w:val="afa"/>
    <w:rsid w:val="00FE66E9"/>
    <w:rPr>
      <w:rFonts w:ascii="Times New Roman Полужирный" w:hAnsi="Times New Roman Полужирный"/>
      <w:b/>
      <w:bCs/>
      <w:caps/>
      <w:sz w:val="24"/>
      <w:szCs w:val="24"/>
    </w:rPr>
  </w:style>
  <w:style w:type="character" w:customStyle="1" w:styleId="aff4">
    <w:name w:val="_Титул наименование организации Знак"/>
    <w:link w:val="aff3"/>
    <w:rsid w:val="00A82A51"/>
    <w:rPr>
      <w:noProof/>
      <w:sz w:val="28"/>
      <w:szCs w:val="28"/>
    </w:rPr>
  </w:style>
  <w:style w:type="paragraph" w:styleId="25">
    <w:name w:val="toc 2"/>
    <w:basedOn w:val="a5"/>
    <w:next w:val="a5"/>
    <w:autoRedefine/>
    <w:uiPriority w:val="39"/>
    <w:locked/>
    <w:rsid w:val="00A82A51"/>
    <w:pPr>
      <w:ind w:left="240"/>
    </w:pPr>
  </w:style>
  <w:style w:type="paragraph" w:styleId="34">
    <w:name w:val="toc 3"/>
    <w:basedOn w:val="a5"/>
    <w:next w:val="a5"/>
    <w:autoRedefine/>
    <w:uiPriority w:val="39"/>
    <w:locked/>
    <w:rsid w:val="00A82A51"/>
    <w:pPr>
      <w:ind w:left="480"/>
    </w:pPr>
  </w:style>
  <w:style w:type="paragraph" w:customStyle="1" w:styleId="11">
    <w:name w:val="_Нумерованный 1"/>
    <w:basedOn w:val="a5"/>
    <w:link w:val="110"/>
    <w:qFormat/>
    <w:rsid w:val="003950CA"/>
    <w:pPr>
      <w:numPr>
        <w:numId w:val="13"/>
      </w:numPr>
    </w:pPr>
  </w:style>
  <w:style w:type="numbering" w:styleId="111111">
    <w:name w:val="Outline List 2"/>
    <w:basedOn w:val="a8"/>
    <w:locked/>
    <w:rsid w:val="00DB2AA4"/>
    <w:pPr>
      <w:numPr>
        <w:numId w:val="1"/>
      </w:numPr>
    </w:pPr>
  </w:style>
  <w:style w:type="numbering" w:styleId="1ai">
    <w:name w:val="Outline List 1"/>
    <w:basedOn w:val="a8"/>
    <w:locked/>
    <w:rsid w:val="00DB2AA4"/>
    <w:pPr>
      <w:numPr>
        <w:numId w:val="2"/>
      </w:numPr>
    </w:pPr>
  </w:style>
  <w:style w:type="table" w:customStyle="1" w:styleId="Table">
    <w:name w:val="Table"/>
    <w:basedOn w:val="a7"/>
    <w:semiHidden/>
    <w:locked/>
    <w:rsid w:val="00DB2AA4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tblHeader/>
    </w:trPr>
    <w:tcPr>
      <w:shd w:val="clear" w:color="auto" w:fill="auto"/>
      <w:vAlign w:val="center"/>
    </w:tcPr>
  </w:style>
  <w:style w:type="paragraph" w:customStyle="1" w:styleId="20">
    <w:name w:val="_Нумерованный 2"/>
    <w:basedOn w:val="11"/>
    <w:link w:val="210"/>
    <w:qFormat/>
    <w:rsid w:val="003950CA"/>
    <w:pPr>
      <w:numPr>
        <w:ilvl w:val="1"/>
      </w:numPr>
    </w:pPr>
  </w:style>
  <w:style w:type="character" w:customStyle="1" w:styleId="aff">
    <w:name w:val="Нижний колонтитул Знак"/>
    <w:link w:val="afe"/>
    <w:uiPriority w:val="99"/>
    <w:rsid w:val="00B7573B"/>
    <w:rPr>
      <w:sz w:val="24"/>
      <w:szCs w:val="24"/>
    </w:rPr>
  </w:style>
  <w:style w:type="character" w:customStyle="1" w:styleId="16">
    <w:name w:val="_Нумерованный 1 Знак"/>
    <w:rsid w:val="003950CA"/>
    <w:rPr>
      <w:sz w:val="24"/>
      <w:szCs w:val="24"/>
    </w:rPr>
  </w:style>
  <w:style w:type="table" w:styleId="-1">
    <w:name w:val="Table Web 1"/>
    <w:basedOn w:val="a7"/>
    <w:locked/>
    <w:rsid w:val="00DB2AA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7"/>
    <w:locked/>
    <w:rsid w:val="00DB2AA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7"/>
    <w:locked/>
    <w:rsid w:val="00DB2AA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3">
    <w:name w:val="_Нумерованный 3"/>
    <w:basedOn w:val="20"/>
    <w:link w:val="35"/>
    <w:qFormat/>
    <w:rsid w:val="003950CA"/>
    <w:pPr>
      <w:numPr>
        <w:ilvl w:val="2"/>
      </w:numPr>
    </w:pPr>
  </w:style>
  <w:style w:type="character" w:customStyle="1" w:styleId="110">
    <w:name w:val="_Нумерованный 1 Знак1"/>
    <w:link w:val="11"/>
    <w:rsid w:val="003950CA"/>
    <w:rPr>
      <w:sz w:val="24"/>
      <w:szCs w:val="24"/>
    </w:rPr>
  </w:style>
  <w:style w:type="character" w:styleId="aff7">
    <w:name w:val="Hyperlink"/>
    <w:uiPriority w:val="99"/>
    <w:locked/>
    <w:rsid w:val="00DB2AA4"/>
    <w:rPr>
      <w:color w:val="0000FF"/>
      <w:u w:val="single"/>
    </w:rPr>
  </w:style>
  <w:style w:type="character" w:customStyle="1" w:styleId="26">
    <w:name w:val="_Нумерованный 2 Знак"/>
    <w:basedOn w:val="110"/>
    <w:rsid w:val="003950CA"/>
    <w:rPr>
      <w:sz w:val="24"/>
      <w:szCs w:val="24"/>
    </w:rPr>
  </w:style>
  <w:style w:type="paragraph" w:styleId="17">
    <w:name w:val="toc 1"/>
    <w:basedOn w:val="a5"/>
    <w:next w:val="a5"/>
    <w:autoRedefine/>
    <w:uiPriority w:val="39"/>
    <w:locked/>
    <w:rsid w:val="0011118C"/>
    <w:pPr>
      <w:tabs>
        <w:tab w:val="left" w:pos="480"/>
        <w:tab w:val="right" w:leader="dot" w:pos="9911"/>
      </w:tabs>
    </w:pPr>
    <w:rPr>
      <w:caps/>
      <w:noProof/>
    </w:rPr>
  </w:style>
  <w:style w:type="character" w:customStyle="1" w:styleId="210">
    <w:name w:val="_Нумерованный 2 Знак1"/>
    <w:basedOn w:val="110"/>
    <w:link w:val="20"/>
    <w:rsid w:val="003950CA"/>
    <w:rPr>
      <w:sz w:val="24"/>
      <w:szCs w:val="24"/>
    </w:rPr>
  </w:style>
  <w:style w:type="character" w:customStyle="1" w:styleId="35">
    <w:name w:val="_Нумерованный 3 Знак"/>
    <w:basedOn w:val="210"/>
    <w:link w:val="3"/>
    <w:rsid w:val="003950CA"/>
    <w:rPr>
      <w:sz w:val="24"/>
      <w:szCs w:val="24"/>
    </w:rPr>
  </w:style>
  <w:style w:type="table" w:styleId="aff8">
    <w:name w:val="Table Elegant"/>
    <w:basedOn w:val="a7"/>
    <w:locked/>
    <w:rsid w:val="00DB2AA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Subtle 1"/>
    <w:basedOn w:val="a7"/>
    <w:locked/>
    <w:rsid w:val="00DB2AA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7"/>
    <w:locked/>
    <w:rsid w:val="00DB2AA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7"/>
    <w:locked/>
    <w:rsid w:val="00DB2AA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Classic 2"/>
    <w:basedOn w:val="a7"/>
    <w:locked/>
    <w:rsid w:val="00DB2AA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7"/>
    <w:locked/>
    <w:rsid w:val="00DB2AA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7"/>
    <w:locked/>
    <w:rsid w:val="00DB2AA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aff9">
    <w:name w:val="Невидимая таблица"/>
    <w:basedOn w:val="a7"/>
    <w:semiHidden/>
    <w:locked/>
    <w:rsid w:val="00DB2AA4"/>
    <w:pPr>
      <w:spacing w:before="60" w:after="60"/>
    </w:pPr>
    <w:tblPr/>
  </w:style>
  <w:style w:type="table" w:styleId="1a">
    <w:name w:val="Table 3D effects 1"/>
    <w:basedOn w:val="a7"/>
    <w:locked/>
    <w:rsid w:val="00DB2AA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3D effects 2"/>
    <w:basedOn w:val="a7"/>
    <w:locked/>
    <w:rsid w:val="00DB2AA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7"/>
    <w:locked/>
    <w:rsid w:val="00DB2AA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52">
    <w:name w:val="toc 5"/>
    <w:basedOn w:val="a5"/>
    <w:next w:val="a5"/>
    <w:autoRedefine/>
    <w:uiPriority w:val="39"/>
    <w:semiHidden/>
    <w:locked/>
    <w:rsid w:val="00DB2AA4"/>
    <w:pPr>
      <w:ind w:left="960"/>
    </w:pPr>
  </w:style>
  <w:style w:type="paragraph" w:styleId="61">
    <w:name w:val="toc 6"/>
    <w:basedOn w:val="a5"/>
    <w:next w:val="a5"/>
    <w:autoRedefine/>
    <w:uiPriority w:val="39"/>
    <w:semiHidden/>
    <w:locked/>
    <w:rsid w:val="00DB2AA4"/>
    <w:pPr>
      <w:ind w:left="1200"/>
    </w:pPr>
  </w:style>
  <w:style w:type="paragraph" w:styleId="71">
    <w:name w:val="toc 7"/>
    <w:basedOn w:val="a5"/>
    <w:next w:val="a5"/>
    <w:autoRedefine/>
    <w:uiPriority w:val="39"/>
    <w:semiHidden/>
    <w:locked/>
    <w:rsid w:val="00DB2AA4"/>
    <w:pPr>
      <w:ind w:left="1440"/>
    </w:pPr>
  </w:style>
  <w:style w:type="paragraph" w:styleId="81">
    <w:name w:val="toc 8"/>
    <w:basedOn w:val="a5"/>
    <w:next w:val="a5"/>
    <w:autoRedefine/>
    <w:uiPriority w:val="39"/>
    <w:semiHidden/>
    <w:locked/>
    <w:rsid w:val="00DB2AA4"/>
    <w:pPr>
      <w:ind w:left="1680"/>
    </w:pPr>
  </w:style>
  <w:style w:type="paragraph" w:styleId="2a">
    <w:name w:val="List Continue 2"/>
    <w:basedOn w:val="a5"/>
    <w:semiHidden/>
    <w:locked/>
    <w:rsid w:val="00DB2AA4"/>
    <w:pPr>
      <w:spacing w:after="120"/>
      <w:ind w:left="566"/>
    </w:pPr>
  </w:style>
  <w:style w:type="paragraph" w:styleId="38">
    <w:name w:val="List Continue 3"/>
    <w:basedOn w:val="a5"/>
    <w:semiHidden/>
    <w:locked/>
    <w:rsid w:val="00DB2AA4"/>
    <w:pPr>
      <w:spacing w:after="120"/>
      <w:ind w:left="849"/>
    </w:pPr>
  </w:style>
  <w:style w:type="table" w:styleId="1b">
    <w:name w:val="Table Simple 1"/>
    <w:basedOn w:val="a7"/>
    <w:locked/>
    <w:rsid w:val="00DB2AA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7"/>
    <w:locked/>
    <w:rsid w:val="00DB2AA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Simple 3"/>
    <w:basedOn w:val="a7"/>
    <w:locked/>
    <w:rsid w:val="00DB2AA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a">
    <w:name w:val="Table Grid"/>
    <w:basedOn w:val="a7"/>
    <w:locked/>
    <w:rsid w:val="00DB2AA4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Grid 1"/>
    <w:basedOn w:val="a7"/>
    <w:locked/>
    <w:rsid w:val="00DB2AA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Grid 2"/>
    <w:basedOn w:val="a7"/>
    <w:locked/>
    <w:rsid w:val="00DB2AA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Grid 3"/>
    <w:basedOn w:val="a7"/>
    <w:locked/>
    <w:rsid w:val="00DB2AA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Grid 4"/>
    <w:basedOn w:val="a7"/>
    <w:locked/>
    <w:rsid w:val="00DB2AA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7"/>
    <w:locked/>
    <w:rsid w:val="00DB2AA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7"/>
    <w:locked/>
    <w:rsid w:val="00DB2AA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7"/>
    <w:locked/>
    <w:rsid w:val="00DB2AA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7"/>
    <w:locked/>
    <w:rsid w:val="00DB2AA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b">
    <w:name w:val="Table Contemporary"/>
    <w:basedOn w:val="a7"/>
    <w:locked/>
    <w:rsid w:val="00DB2AA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c">
    <w:name w:val="List"/>
    <w:basedOn w:val="a5"/>
    <w:semiHidden/>
    <w:locked/>
    <w:rsid w:val="00DB2AA4"/>
    <w:pPr>
      <w:ind w:left="283" w:hanging="283"/>
    </w:pPr>
  </w:style>
  <w:style w:type="paragraph" w:styleId="2d">
    <w:name w:val="List 2"/>
    <w:basedOn w:val="a5"/>
    <w:semiHidden/>
    <w:locked/>
    <w:rsid w:val="00DB2AA4"/>
    <w:pPr>
      <w:ind w:left="566" w:hanging="283"/>
    </w:pPr>
  </w:style>
  <w:style w:type="paragraph" w:styleId="3b">
    <w:name w:val="List 3"/>
    <w:basedOn w:val="a5"/>
    <w:semiHidden/>
    <w:locked/>
    <w:rsid w:val="00DB2AA4"/>
    <w:pPr>
      <w:ind w:left="849" w:hanging="283"/>
    </w:pPr>
  </w:style>
  <w:style w:type="table" w:styleId="affd">
    <w:name w:val="Table Professional"/>
    <w:basedOn w:val="a7"/>
    <w:locked/>
    <w:rsid w:val="00DB2AA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2">
    <w:name w:val="Outline List 3"/>
    <w:basedOn w:val="a8"/>
    <w:locked/>
    <w:rsid w:val="00DB2AA4"/>
    <w:pPr>
      <w:numPr>
        <w:numId w:val="6"/>
      </w:numPr>
    </w:pPr>
  </w:style>
  <w:style w:type="table" w:styleId="1d">
    <w:name w:val="Table Columns 1"/>
    <w:basedOn w:val="a7"/>
    <w:locked/>
    <w:rsid w:val="00DB2AA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7"/>
    <w:locked/>
    <w:rsid w:val="00DB2AA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7"/>
    <w:locked/>
    <w:rsid w:val="00DB2AA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olumns 4"/>
    <w:basedOn w:val="a7"/>
    <w:locked/>
    <w:rsid w:val="00DB2AA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4">
    <w:name w:val="Table Columns 5"/>
    <w:basedOn w:val="a7"/>
    <w:locked/>
    <w:rsid w:val="00DB2AA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-10">
    <w:name w:val="Table List 1"/>
    <w:basedOn w:val="a7"/>
    <w:locked/>
    <w:rsid w:val="00DB2AA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7"/>
    <w:locked/>
    <w:rsid w:val="00DB2AA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7"/>
    <w:locked/>
    <w:rsid w:val="00DB2AA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7"/>
    <w:locked/>
    <w:rsid w:val="00DB2AA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7"/>
    <w:locked/>
    <w:rsid w:val="00DB2AA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7"/>
    <w:locked/>
    <w:rsid w:val="00DB2AA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7"/>
    <w:locked/>
    <w:rsid w:val="00DB2AA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7"/>
    <w:locked/>
    <w:rsid w:val="00DB2AA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2f">
    <w:name w:val="index 2"/>
    <w:basedOn w:val="a5"/>
    <w:next w:val="a5"/>
    <w:autoRedefine/>
    <w:semiHidden/>
    <w:locked/>
    <w:rsid w:val="00DB2AA4"/>
    <w:pPr>
      <w:ind w:left="480" w:hanging="240"/>
    </w:pPr>
  </w:style>
  <w:style w:type="paragraph" w:styleId="3d">
    <w:name w:val="index 3"/>
    <w:basedOn w:val="a5"/>
    <w:next w:val="a5"/>
    <w:autoRedefine/>
    <w:semiHidden/>
    <w:locked/>
    <w:rsid w:val="00DB2AA4"/>
    <w:pPr>
      <w:ind w:left="720" w:hanging="240"/>
    </w:pPr>
  </w:style>
  <w:style w:type="paragraph" w:styleId="45">
    <w:name w:val="index 4"/>
    <w:basedOn w:val="a5"/>
    <w:next w:val="a5"/>
    <w:autoRedefine/>
    <w:semiHidden/>
    <w:locked/>
    <w:rsid w:val="00DB2AA4"/>
    <w:pPr>
      <w:ind w:left="960" w:hanging="240"/>
    </w:pPr>
  </w:style>
  <w:style w:type="paragraph" w:styleId="55">
    <w:name w:val="index 5"/>
    <w:basedOn w:val="a5"/>
    <w:next w:val="a5"/>
    <w:autoRedefine/>
    <w:semiHidden/>
    <w:locked/>
    <w:rsid w:val="00DB2AA4"/>
    <w:pPr>
      <w:ind w:left="1200" w:hanging="240"/>
    </w:pPr>
  </w:style>
  <w:style w:type="paragraph" w:styleId="63">
    <w:name w:val="index 6"/>
    <w:basedOn w:val="a5"/>
    <w:next w:val="a5"/>
    <w:autoRedefine/>
    <w:semiHidden/>
    <w:locked/>
    <w:rsid w:val="00DB2AA4"/>
    <w:pPr>
      <w:ind w:left="1440" w:hanging="240"/>
    </w:pPr>
  </w:style>
  <w:style w:type="table" w:styleId="1e">
    <w:name w:val="Table Colorful 1"/>
    <w:basedOn w:val="a7"/>
    <w:locked/>
    <w:rsid w:val="00DB2AA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orful 2"/>
    <w:basedOn w:val="a7"/>
    <w:locked/>
    <w:rsid w:val="00DB2AA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7"/>
    <w:locked/>
    <w:rsid w:val="00DB2AA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affe">
    <w:name w:val="_Таблица содержания работ"/>
    <w:basedOn w:val="a7"/>
    <w:rsid w:val="00BB0646"/>
    <w:rPr>
      <w:sz w:val="22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lastCol">
      <w:pPr>
        <w:jc w:val="center"/>
      </w:pPr>
      <w:tblPr/>
      <w:tcPr>
        <w:vAlign w:val="center"/>
      </w:tcPr>
    </w:tblStylePr>
  </w:style>
  <w:style w:type="table" w:customStyle="1" w:styleId="afff">
    <w:name w:val="_Таблица примечания"/>
    <w:basedOn w:val="a7"/>
    <w:rsid w:val="005D2A63"/>
    <w:pPr>
      <w:spacing w:before="120" w:after="120"/>
    </w:pPr>
    <w:tblPr/>
    <w:tblStylePr w:type="la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</w:tcPr>
    </w:tblStylePr>
  </w:style>
  <w:style w:type="paragraph" w:customStyle="1" w:styleId="afff0">
    <w:name w:val="_Название таблицы"/>
    <w:basedOn w:val="a5"/>
    <w:rsid w:val="00E904BD"/>
    <w:pPr>
      <w:keepNext/>
      <w:spacing w:before="120"/>
      <w:ind w:firstLine="357"/>
      <w:jc w:val="right"/>
    </w:pPr>
    <w:rPr>
      <w:sz w:val="22"/>
      <w:szCs w:val="20"/>
    </w:rPr>
  </w:style>
  <w:style w:type="paragraph" w:customStyle="1" w:styleId="afff1">
    <w:name w:val="_Подзаголовок таблицы"/>
    <w:basedOn w:val="a5"/>
    <w:rsid w:val="00A82A51"/>
    <w:pPr>
      <w:keepNext/>
      <w:spacing w:before="120" w:after="120"/>
      <w:jc w:val="center"/>
    </w:pPr>
    <w:rPr>
      <w:b/>
      <w:i/>
      <w:sz w:val="22"/>
    </w:rPr>
  </w:style>
  <w:style w:type="paragraph" w:customStyle="1" w:styleId="1">
    <w:name w:val="_Маркированный список уровня 1"/>
    <w:basedOn w:val="a5"/>
    <w:autoRedefine/>
    <w:rsid w:val="00780902"/>
    <w:pPr>
      <w:numPr>
        <w:numId w:val="15"/>
      </w:numPr>
      <w:tabs>
        <w:tab w:val="left" w:pos="1134"/>
      </w:tabs>
      <w:spacing w:after="60"/>
      <w:ind w:left="1134" w:hanging="425"/>
    </w:pPr>
  </w:style>
  <w:style w:type="paragraph" w:customStyle="1" w:styleId="2">
    <w:name w:val="_Маркированный список уровня 2"/>
    <w:basedOn w:val="1"/>
    <w:autoRedefine/>
    <w:rsid w:val="0080278B"/>
    <w:pPr>
      <w:numPr>
        <w:numId w:val="5"/>
      </w:numPr>
      <w:tabs>
        <w:tab w:val="left" w:pos="2410"/>
      </w:tabs>
      <w:ind w:left="1843" w:hanging="312"/>
    </w:pPr>
    <w:rPr>
      <w:szCs w:val="26"/>
    </w:rPr>
  </w:style>
  <w:style w:type="character" w:customStyle="1" w:styleId="af9">
    <w:name w:val="_Основной с красной строки Знак"/>
    <w:link w:val="af7"/>
    <w:rsid w:val="006B3BC3"/>
    <w:rPr>
      <w:sz w:val="24"/>
      <w:szCs w:val="24"/>
    </w:rPr>
  </w:style>
  <w:style w:type="character" w:customStyle="1" w:styleId="af8">
    <w:name w:val="_Основной перед списком Знак"/>
    <w:basedOn w:val="af9"/>
    <w:link w:val="af6"/>
    <w:rsid w:val="003266ED"/>
    <w:rPr>
      <w:sz w:val="24"/>
      <w:szCs w:val="24"/>
    </w:rPr>
  </w:style>
  <w:style w:type="character" w:customStyle="1" w:styleId="22">
    <w:name w:val="Заголовок 2 Знак"/>
    <w:link w:val="21"/>
    <w:uiPriority w:val="9"/>
    <w:rsid w:val="00A01F25"/>
    <w:rPr>
      <w:b/>
      <w:bCs/>
      <w:iCs/>
      <w:sz w:val="32"/>
      <w:szCs w:val="28"/>
    </w:rPr>
  </w:style>
  <w:style w:type="character" w:customStyle="1" w:styleId="31">
    <w:name w:val="Заголовок 3 Знак"/>
    <w:link w:val="30"/>
    <w:uiPriority w:val="9"/>
    <w:rsid w:val="00A01F25"/>
    <w:rPr>
      <w:b/>
      <w:bCs/>
      <w:sz w:val="28"/>
      <w:szCs w:val="26"/>
    </w:rPr>
  </w:style>
  <w:style w:type="character" w:customStyle="1" w:styleId="40">
    <w:name w:val="Заголовок 4 Знак"/>
    <w:link w:val="4"/>
    <w:semiHidden/>
    <w:rsid w:val="00A01F25"/>
    <w:rPr>
      <w:rFonts w:ascii="Times New Roman Полужирный" w:hAnsi="Times New Roman Полужирный"/>
      <w:b/>
      <w:bCs/>
      <w:sz w:val="24"/>
      <w:szCs w:val="28"/>
    </w:rPr>
  </w:style>
  <w:style w:type="character" w:customStyle="1" w:styleId="51">
    <w:name w:val="Заголовок 5 Знак"/>
    <w:link w:val="5"/>
    <w:semiHidden/>
    <w:rsid w:val="00A01F25"/>
    <w:rPr>
      <w:b/>
      <w:bCs/>
      <w:sz w:val="24"/>
      <w:szCs w:val="18"/>
    </w:rPr>
  </w:style>
  <w:style w:type="character" w:customStyle="1" w:styleId="60">
    <w:name w:val="Заголовок 6 Знак"/>
    <w:link w:val="6"/>
    <w:semiHidden/>
    <w:rsid w:val="00A01F25"/>
    <w:rPr>
      <w:i/>
      <w:sz w:val="22"/>
    </w:rPr>
  </w:style>
  <w:style w:type="character" w:customStyle="1" w:styleId="70">
    <w:name w:val="Заголовок 7 Знак"/>
    <w:link w:val="7"/>
    <w:semiHidden/>
    <w:rsid w:val="00A01F25"/>
    <w:rPr>
      <w:rFonts w:ascii="Peterburg" w:hAnsi="Peterburg"/>
      <w:sz w:val="24"/>
    </w:rPr>
  </w:style>
  <w:style w:type="character" w:customStyle="1" w:styleId="80">
    <w:name w:val="Заголовок 8 Знак"/>
    <w:link w:val="8"/>
    <w:semiHidden/>
    <w:rsid w:val="00A01F25"/>
    <w:rPr>
      <w:rFonts w:ascii="Peterburg" w:hAnsi="Peterburg"/>
      <w:sz w:val="24"/>
    </w:rPr>
  </w:style>
  <w:style w:type="character" w:customStyle="1" w:styleId="90">
    <w:name w:val="Заголовок 9 Знак"/>
    <w:link w:val="9"/>
    <w:semiHidden/>
    <w:rsid w:val="00A01F25"/>
    <w:rPr>
      <w:rFonts w:ascii="Peterburg" w:hAnsi="Peterburg"/>
      <w:sz w:val="22"/>
    </w:rPr>
  </w:style>
  <w:style w:type="table" w:customStyle="1" w:styleId="afff2">
    <w:name w:val="Стиль для вставляемой таблицы"/>
    <w:basedOn w:val="a7"/>
    <w:locked/>
    <w:rsid w:val="00922E42"/>
    <w:rPr>
      <w:sz w:val="18"/>
      <w:szCs w:val="18"/>
    </w:rPr>
    <w:tblPr>
      <w:tblStyleRowBandSize w:val="3"/>
      <w:tblStyleColBandSize w:val="3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">
    <w:name w:val="Стиль многоуровневый"/>
    <w:basedOn w:val="a8"/>
    <w:locked/>
    <w:rsid w:val="00922E42"/>
    <w:pPr>
      <w:numPr>
        <w:numId w:val="7"/>
      </w:numPr>
    </w:pPr>
  </w:style>
  <w:style w:type="numbering" w:customStyle="1" w:styleId="a0">
    <w:name w:val="Стиль многоуровневый полужирный"/>
    <w:basedOn w:val="a8"/>
    <w:locked/>
    <w:rsid w:val="00922E42"/>
    <w:pPr>
      <w:numPr>
        <w:numId w:val="8"/>
      </w:numPr>
    </w:pPr>
  </w:style>
  <w:style w:type="numbering" w:customStyle="1" w:styleId="a1">
    <w:name w:val="Стиль нумерованный"/>
    <w:basedOn w:val="a8"/>
    <w:semiHidden/>
    <w:locked/>
    <w:rsid w:val="00922E42"/>
    <w:pPr>
      <w:numPr>
        <w:numId w:val="9"/>
      </w:numPr>
    </w:pPr>
  </w:style>
  <w:style w:type="paragraph" w:customStyle="1" w:styleId="afff3">
    <w:name w:val="_Титул_Количество страниц"/>
    <w:basedOn w:val="a5"/>
    <w:link w:val="afff4"/>
    <w:rsid w:val="00194C24"/>
    <w:pPr>
      <w:widowControl/>
      <w:autoSpaceDN/>
      <w:adjustRightInd/>
      <w:spacing w:before="200" w:line="240" w:lineRule="auto"/>
      <w:ind w:left="284" w:firstLine="567"/>
      <w:jc w:val="center"/>
      <w:textAlignment w:val="auto"/>
    </w:pPr>
    <w:rPr>
      <w:sz w:val="20"/>
      <w:szCs w:val="20"/>
    </w:rPr>
  </w:style>
  <w:style w:type="paragraph" w:customStyle="1" w:styleId="afff5">
    <w:name w:val="_Заголовок без нумерации в оглавлении"/>
    <w:basedOn w:val="a5"/>
    <w:next w:val="a5"/>
    <w:autoRedefine/>
    <w:rsid w:val="00624174"/>
    <w:pPr>
      <w:keepNext/>
      <w:keepLines/>
      <w:pageBreakBefore/>
      <w:widowControl/>
      <w:autoSpaceDN/>
      <w:adjustRightInd/>
      <w:spacing w:before="480" w:after="360" w:line="360" w:lineRule="auto"/>
      <w:jc w:val="left"/>
      <w:textAlignment w:val="auto"/>
      <w:outlineLvl w:val="0"/>
    </w:pPr>
    <w:rPr>
      <w:rFonts w:ascii="Times New Roman Полужирный" w:hAnsi="Times New Roman Полужирный"/>
      <w:b/>
      <w:caps/>
      <w:sz w:val="32"/>
      <w:szCs w:val="32"/>
    </w:rPr>
  </w:style>
  <w:style w:type="numbering" w:customStyle="1" w:styleId="a3">
    <w:name w:val="Стиль маркированный"/>
    <w:basedOn w:val="a8"/>
    <w:locked/>
    <w:rsid w:val="00922E42"/>
    <w:pPr>
      <w:numPr>
        <w:numId w:val="10"/>
      </w:numPr>
    </w:pPr>
  </w:style>
  <w:style w:type="numbering" w:customStyle="1" w:styleId="50">
    <w:name w:val="Стиль5"/>
    <w:locked/>
    <w:rsid w:val="00922E42"/>
    <w:pPr>
      <w:numPr>
        <w:numId w:val="11"/>
      </w:numPr>
    </w:pPr>
  </w:style>
  <w:style w:type="table" w:customStyle="1" w:styleId="afff6">
    <w:name w:val="Заголовок вставляемой таблицы"/>
    <w:basedOn w:val="afff2"/>
    <w:locked/>
    <w:rsid w:val="00922E42"/>
    <w:pPr>
      <w:jc w:val="center"/>
    </w:pPr>
    <w:tblPr/>
    <w:tblStylePr w:type="firstRow">
      <w:pPr>
        <w:keepNext/>
        <w:keepLines/>
        <w:pageBreakBefore w:val="0"/>
        <w:widowControl/>
        <w:suppressLineNumbers w:val="0"/>
        <w:suppressAutoHyphens w:val="0"/>
        <w:wordWrap/>
        <w:spacing w:beforeLines="60" w:beforeAutospacing="0" w:afterLines="60" w:afterAutospacing="0" w:line="240" w:lineRule="auto"/>
        <w:ind w:firstLineChars="0" w:firstLine="0"/>
        <w:contextualSpacing w:val="0"/>
        <w:jc w:val="center"/>
      </w:pPr>
      <w:rPr>
        <w:rFonts w:ascii="Times New Roman" w:hAnsi="Times New Roman"/>
        <w:b/>
        <w:i w:val="0"/>
        <w:sz w:val="20"/>
        <w:szCs w:val="20"/>
      </w:rPr>
      <w:tblPr/>
      <w:tcPr>
        <w:tc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paragraph" w:customStyle="1" w:styleId="afff7">
    <w:name w:val="Заголовок по центру"/>
    <w:basedOn w:val="a5"/>
    <w:next w:val="a5"/>
    <w:semiHidden/>
    <w:locked/>
    <w:rsid w:val="00281CB7"/>
    <w:pPr>
      <w:widowControl/>
      <w:autoSpaceDN/>
      <w:adjustRightInd/>
      <w:spacing w:before="40" w:after="40" w:line="240" w:lineRule="auto"/>
      <w:ind w:firstLine="709"/>
      <w:jc w:val="center"/>
      <w:textAlignment w:val="auto"/>
    </w:pPr>
    <w:rPr>
      <w:b/>
      <w:sz w:val="28"/>
    </w:rPr>
  </w:style>
  <w:style w:type="paragraph" w:customStyle="1" w:styleId="afff8">
    <w:name w:val="НАЗВАНИЕ БОЛЬШОЕ ПО ЦЕНТРУ не жирное курсив"/>
    <w:basedOn w:val="a5"/>
    <w:next w:val="a5"/>
    <w:semiHidden/>
    <w:locked/>
    <w:rsid w:val="00A82A51"/>
    <w:pPr>
      <w:widowControl/>
      <w:autoSpaceDN/>
      <w:adjustRightInd/>
      <w:spacing w:before="120" w:after="120" w:line="240" w:lineRule="auto"/>
      <w:jc w:val="center"/>
      <w:textAlignment w:val="auto"/>
    </w:pPr>
    <w:rPr>
      <w:i/>
      <w:caps/>
      <w:spacing w:val="20"/>
      <w:sz w:val="28"/>
      <w:szCs w:val="28"/>
    </w:rPr>
  </w:style>
  <w:style w:type="paragraph" w:customStyle="1" w:styleId="afff9">
    <w:name w:val="Название обычное по центру"/>
    <w:basedOn w:val="a5"/>
    <w:semiHidden/>
    <w:locked/>
    <w:rsid w:val="00281CB7"/>
    <w:pPr>
      <w:widowControl/>
      <w:autoSpaceDN/>
      <w:adjustRightInd/>
      <w:spacing w:before="120" w:after="120" w:line="240" w:lineRule="auto"/>
      <w:jc w:val="center"/>
      <w:textAlignment w:val="auto"/>
    </w:pPr>
    <w:rPr>
      <w:b/>
      <w:sz w:val="20"/>
    </w:rPr>
  </w:style>
  <w:style w:type="paragraph" w:customStyle="1" w:styleId="1f">
    <w:name w:val="оглавление 1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textAlignment w:val="auto"/>
    </w:pPr>
    <w:rPr>
      <w:b/>
    </w:rPr>
  </w:style>
  <w:style w:type="paragraph" w:customStyle="1" w:styleId="2f1">
    <w:name w:val="оглавление 2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198"/>
      <w:textAlignment w:val="auto"/>
    </w:pPr>
  </w:style>
  <w:style w:type="paragraph" w:customStyle="1" w:styleId="3f">
    <w:name w:val="оглавление 3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403"/>
      <w:textAlignment w:val="auto"/>
    </w:pPr>
  </w:style>
  <w:style w:type="table" w:customStyle="1" w:styleId="1f0">
    <w:name w:val="Сетка таблицы1"/>
    <w:basedOn w:val="a7"/>
    <w:next w:val="affa"/>
    <w:locked/>
    <w:rsid w:val="00922E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a">
    <w:name w:val="_Текст таблицы"/>
    <w:basedOn w:val="a5"/>
    <w:rsid w:val="00281CB7"/>
    <w:pPr>
      <w:widowControl/>
      <w:autoSpaceDN/>
      <w:adjustRightInd/>
      <w:spacing w:line="240" w:lineRule="auto"/>
      <w:textAlignment w:val="auto"/>
    </w:pPr>
    <w:rPr>
      <w:sz w:val="22"/>
      <w:szCs w:val="20"/>
    </w:rPr>
  </w:style>
  <w:style w:type="numbering" w:customStyle="1" w:styleId="10">
    <w:name w:val="Текущий список1"/>
    <w:locked/>
    <w:rsid w:val="00922E42"/>
    <w:pPr>
      <w:numPr>
        <w:numId w:val="12"/>
      </w:numPr>
    </w:pPr>
  </w:style>
  <w:style w:type="character" w:customStyle="1" w:styleId="aff6">
    <w:name w:val="_Титул_Название сервиса Знак"/>
    <w:link w:val="aff5"/>
    <w:rsid w:val="005968F1"/>
    <w:rPr>
      <w:b/>
      <w:color w:val="A6A6A6"/>
      <w:sz w:val="36"/>
      <w:szCs w:val="36"/>
    </w:rPr>
  </w:style>
  <w:style w:type="character" w:customStyle="1" w:styleId="aff2">
    <w:name w:val="_Титул_Название документа Знак"/>
    <w:link w:val="aff1"/>
    <w:rsid w:val="00CB6B56"/>
    <w:rPr>
      <w:b/>
      <w:caps/>
      <w:sz w:val="32"/>
      <w:szCs w:val="24"/>
    </w:rPr>
  </w:style>
  <w:style w:type="character" w:customStyle="1" w:styleId="afff4">
    <w:name w:val="_Титул_Количество страниц Знак"/>
    <w:basedOn w:val="a6"/>
    <w:link w:val="afff3"/>
    <w:rsid w:val="00CB6B56"/>
  </w:style>
  <w:style w:type="character" w:styleId="afffb">
    <w:name w:val="footnote reference"/>
    <w:uiPriority w:val="99"/>
    <w:semiHidden/>
    <w:locked/>
    <w:rsid w:val="00117D3D"/>
    <w:rPr>
      <w:vertAlign w:val="superscript"/>
    </w:rPr>
  </w:style>
  <w:style w:type="paragraph" w:customStyle="1" w:styleId="afffc">
    <w:name w:val="_Текст сноски"/>
    <w:basedOn w:val="a5"/>
    <w:link w:val="afffd"/>
    <w:qFormat/>
    <w:rsid w:val="00117D3D"/>
    <w:pPr>
      <w:widowControl/>
      <w:suppressAutoHyphens/>
      <w:autoSpaceDN/>
      <w:adjustRightInd/>
      <w:spacing w:line="240" w:lineRule="auto"/>
      <w:jc w:val="left"/>
      <w:textAlignment w:val="auto"/>
    </w:pPr>
    <w:rPr>
      <w:bCs/>
      <w:sz w:val="16"/>
      <w:szCs w:val="20"/>
      <w:vertAlign w:val="superscript"/>
    </w:rPr>
  </w:style>
  <w:style w:type="character" w:customStyle="1" w:styleId="afffd">
    <w:name w:val="_Текст сноски Знак"/>
    <w:link w:val="afffc"/>
    <w:rsid w:val="00117D3D"/>
    <w:rPr>
      <w:bCs/>
      <w:sz w:val="16"/>
      <w:vertAlign w:val="superscript"/>
    </w:rPr>
  </w:style>
  <w:style w:type="paragraph" w:styleId="afffe">
    <w:name w:val="header"/>
    <w:basedOn w:val="a5"/>
    <w:link w:val="affff"/>
    <w:semiHidden/>
    <w:locked/>
    <w:rsid w:val="000F75A2"/>
    <w:pPr>
      <w:tabs>
        <w:tab w:val="center" w:pos="4677"/>
        <w:tab w:val="right" w:pos="9355"/>
      </w:tabs>
    </w:pPr>
  </w:style>
  <w:style w:type="character" w:customStyle="1" w:styleId="affff">
    <w:name w:val="Верхний колонтитул Знак"/>
    <w:link w:val="afffe"/>
    <w:semiHidden/>
    <w:rsid w:val="000F75A2"/>
    <w:rPr>
      <w:sz w:val="24"/>
      <w:szCs w:val="24"/>
    </w:rPr>
  </w:style>
  <w:style w:type="paragraph" w:customStyle="1" w:styleId="affff0">
    <w:name w:val="_Титул_НЮГК"/>
    <w:basedOn w:val="a5"/>
    <w:rsid w:val="000F75A2"/>
    <w:pPr>
      <w:spacing w:before="200"/>
      <w:jc w:val="center"/>
    </w:pPr>
    <w:rPr>
      <w:sz w:val="28"/>
      <w:szCs w:val="20"/>
    </w:rPr>
  </w:style>
  <w:style w:type="paragraph" w:styleId="affff1">
    <w:name w:val="List Paragraph"/>
    <w:basedOn w:val="a5"/>
    <w:uiPriority w:val="34"/>
    <w:qFormat/>
    <w:locked/>
    <w:rsid w:val="00382AA1"/>
    <w:pPr>
      <w:ind w:left="720"/>
      <w:contextualSpacing/>
    </w:pPr>
  </w:style>
  <w:style w:type="paragraph" w:customStyle="1" w:styleId="affff2">
    <w:name w:val="_Титул_Дата"/>
    <w:basedOn w:val="a5"/>
    <w:rsid w:val="005968F1"/>
    <w:pPr>
      <w:widowControl/>
      <w:autoSpaceDN/>
      <w:adjustRightInd/>
      <w:spacing w:before="200" w:line="240" w:lineRule="auto"/>
      <w:ind w:left="284" w:firstLine="567"/>
      <w:jc w:val="left"/>
      <w:textAlignment w:val="auto"/>
    </w:pPr>
    <w:rPr>
      <w:b/>
    </w:rPr>
  </w:style>
  <w:style w:type="character" w:styleId="affff3">
    <w:name w:val="Emphasis"/>
    <w:semiHidden/>
    <w:qFormat/>
    <w:locked/>
    <w:rsid w:val="00F63103"/>
    <w:rPr>
      <w:i/>
      <w:iCs/>
    </w:rPr>
  </w:style>
  <w:style w:type="paragraph" w:styleId="affff4">
    <w:name w:val="Balloon Text"/>
    <w:basedOn w:val="a5"/>
    <w:link w:val="affff5"/>
    <w:semiHidden/>
    <w:locked/>
    <w:rsid w:val="0094448C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ffff5">
    <w:name w:val="Текст выноски Знак"/>
    <w:link w:val="affff4"/>
    <w:semiHidden/>
    <w:rsid w:val="0094448C"/>
    <w:rPr>
      <w:rFonts w:ascii="Tahoma" w:hAnsi="Tahoma" w:cs="Tahoma"/>
      <w:sz w:val="16"/>
      <w:szCs w:val="16"/>
    </w:rPr>
  </w:style>
  <w:style w:type="paragraph" w:styleId="affff6">
    <w:name w:val="Normal (Web)"/>
    <w:basedOn w:val="a5"/>
    <w:uiPriority w:val="99"/>
    <w:semiHidden/>
    <w:unhideWhenUsed/>
    <w:locked/>
    <w:rsid w:val="0009437C"/>
    <w:pPr>
      <w:widowControl/>
      <w:autoSpaceDN/>
      <w:adjustRightInd/>
      <w:spacing w:before="100" w:beforeAutospacing="1" w:after="100" w:afterAutospacing="1" w:line="240" w:lineRule="auto"/>
      <w:jc w:val="left"/>
      <w:textAlignment w:val="auto"/>
    </w:pPr>
  </w:style>
  <w:style w:type="paragraph" w:customStyle="1" w:styleId="ConsPlusTitle">
    <w:name w:val="ConsPlusTitle"/>
    <w:uiPriority w:val="99"/>
    <w:rsid w:val="00DE2CDC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paragraph" w:styleId="a4">
    <w:name w:val="List Bullet"/>
    <w:aliases w:val="UL,Маркированный список 1"/>
    <w:basedOn w:val="a5"/>
    <w:link w:val="affff7"/>
    <w:locked/>
    <w:rsid w:val="006C62E8"/>
    <w:pPr>
      <w:widowControl/>
      <w:numPr>
        <w:numId w:val="14"/>
      </w:numPr>
      <w:tabs>
        <w:tab w:val="clear" w:pos="1381"/>
        <w:tab w:val="left" w:pos="1418"/>
      </w:tabs>
      <w:autoSpaceDN/>
      <w:adjustRightInd/>
      <w:spacing w:line="240" w:lineRule="auto"/>
      <w:textAlignment w:val="auto"/>
    </w:pPr>
  </w:style>
  <w:style w:type="character" w:customStyle="1" w:styleId="affff7">
    <w:name w:val="Маркированный список Знак"/>
    <w:aliases w:val="UL Знак,Маркированный список 1 Знак"/>
    <w:link w:val="a4"/>
    <w:locked/>
    <w:rsid w:val="006C62E8"/>
    <w:rPr>
      <w:sz w:val="24"/>
      <w:szCs w:val="24"/>
    </w:rPr>
  </w:style>
  <w:style w:type="paragraph" w:styleId="affff8">
    <w:name w:val="footnote text"/>
    <w:basedOn w:val="a5"/>
    <w:link w:val="affff9"/>
    <w:uiPriority w:val="99"/>
    <w:semiHidden/>
    <w:unhideWhenUsed/>
    <w:locked/>
    <w:rsid w:val="006C62E8"/>
    <w:pPr>
      <w:widowControl/>
      <w:autoSpaceDN/>
      <w:adjustRightInd/>
      <w:spacing w:after="200" w:line="276" w:lineRule="auto"/>
      <w:jc w:val="left"/>
      <w:textAlignment w:val="auto"/>
    </w:pPr>
    <w:rPr>
      <w:rFonts w:eastAsia="Calibri"/>
      <w:sz w:val="20"/>
      <w:szCs w:val="20"/>
      <w:lang w:val="en-US" w:eastAsia="en-US"/>
    </w:rPr>
  </w:style>
  <w:style w:type="character" w:customStyle="1" w:styleId="affff9">
    <w:name w:val="Текст сноски Знак"/>
    <w:link w:val="affff8"/>
    <w:uiPriority w:val="99"/>
    <w:semiHidden/>
    <w:rsid w:val="006C62E8"/>
    <w:rPr>
      <w:rFonts w:eastAsia="Calibri"/>
      <w:lang w:val="en-US" w:eastAsia="en-US"/>
    </w:rPr>
  </w:style>
  <w:style w:type="character" w:styleId="affffa">
    <w:name w:val="annotation reference"/>
    <w:semiHidden/>
    <w:locked/>
    <w:rsid w:val="00440167"/>
    <w:rPr>
      <w:sz w:val="16"/>
      <w:szCs w:val="16"/>
    </w:rPr>
  </w:style>
  <w:style w:type="paragraph" w:styleId="affffb">
    <w:name w:val="annotation text"/>
    <w:basedOn w:val="a5"/>
    <w:link w:val="affffc"/>
    <w:semiHidden/>
    <w:locked/>
    <w:rsid w:val="00440167"/>
    <w:rPr>
      <w:sz w:val="20"/>
      <w:szCs w:val="20"/>
    </w:rPr>
  </w:style>
  <w:style w:type="character" w:customStyle="1" w:styleId="affffc">
    <w:name w:val="Текст примечания Знак"/>
    <w:basedOn w:val="a6"/>
    <w:link w:val="affffb"/>
    <w:semiHidden/>
    <w:rsid w:val="00440167"/>
  </w:style>
  <w:style w:type="paragraph" w:styleId="affffd">
    <w:name w:val="annotation subject"/>
    <w:basedOn w:val="affffb"/>
    <w:next w:val="affffb"/>
    <w:link w:val="affffe"/>
    <w:uiPriority w:val="99"/>
    <w:semiHidden/>
    <w:locked/>
    <w:rsid w:val="00440167"/>
    <w:rPr>
      <w:b/>
      <w:bCs/>
    </w:rPr>
  </w:style>
  <w:style w:type="character" w:customStyle="1" w:styleId="affffe">
    <w:name w:val="Тема примечания Знак"/>
    <w:link w:val="affffd"/>
    <w:uiPriority w:val="99"/>
    <w:semiHidden/>
    <w:rsid w:val="00440167"/>
    <w:rPr>
      <w:b/>
      <w:bCs/>
    </w:rPr>
  </w:style>
  <w:style w:type="paragraph" w:customStyle="1" w:styleId="afffff">
    <w:name w:val="Серый список"/>
    <w:basedOn w:val="1"/>
    <w:qFormat/>
    <w:rsid w:val="00780902"/>
    <w:rPr>
      <w:color w:val="A6A6A6"/>
    </w:rPr>
  </w:style>
  <w:style w:type="character" w:customStyle="1" w:styleId="apple-style-span">
    <w:name w:val="apple-style-span"/>
    <w:basedOn w:val="a6"/>
    <w:rsid w:val="00B9482C"/>
  </w:style>
  <w:style w:type="paragraph" w:styleId="HTML">
    <w:name w:val="HTML Preformatted"/>
    <w:basedOn w:val="a5"/>
    <w:link w:val="HTML0"/>
    <w:uiPriority w:val="99"/>
    <w:semiHidden/>
    <w:unhideWhenUsed/>
    <w:locked/>
    <w:rsid w:val="00BE74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N/>
      <w:adjustRightInd/>
      <w:spacing w:line="240" w:lineRule="auto"/>
      <w:jc w:val="left"/>
      <w:textAlignment w:val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6"/>
    <w:link w:val="HTML"/>
    <w:uiPriority w:val="99"/>
    <w:semiHidden/>
    <w:rsid w:val="00BE7472"/>
    <w:rPr>
      <w:rFonts w:ascii="Courier New" w:hAnsi="Courier New" w:cs="Courier New"/>
    </w:rPr>
  </w:style>
  <w:style w:type="character" w:customStyle="1" w:styleId="webkit-html-comment">
    <w:name w:val="webkit-html-comment"/>
    <w:basedOn w:val="a6"/>
    <w:rsid w:val="00D27E62"/>
  </w:style>
  <w:style w:type="character" w:customStyle="1" w:styleId="webkit-html-tag">
    <w:name w:val="webkit-html-tag"/>
    <w:basedOn w:val="a6"/>
    <w:rsid w:val="00D27E62"/>
  </w:style>
  <w:style w:type="character" w:customStyle="1" w:styleId="webkit-html-attribute-name">
    <w:name w:val="webkit-html-attribute-name"/>
    <w:basedOn w:val="a6"/>
    <w:rsid w:val="00D27E62"/>
  </w:style>
  <w:style w:type="character" w:customStyle="1" w:styleId="webkit-html-attribute-value">
    <w:name w:val="webkit-html-attribute-value"/>
    <w:basedOn w:val="a6"/>
    <w:rsid w:val="00D27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4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ru.wikipedia.org/wiki/%D0%92%D0%B5%D0%B1-%D1%81%D0%B5%D1%80%D0%B2%D0%B8%D1%81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lpopova\My%20Documents\&#1057;&#1052;&#1069;&#1042;\&#1056;&#1055;%20&#1089;&#1077;&#1088;&#1074;&#1080;&#1089;&#1072;\&#1064;&#1072;&#1073;&#1083;&#1086;&#1085;%20&#1056;&#1055;_&#1048;&#1075;&#1085;&#1072;&#1090;&#1100;&#1077;&#1074;&#1072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615AE4-B4F7-4B02-80C2-12C228F6B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РП_Игнатьева</Template>
  <TotalTime>280</TotalTime>
  <Pages>33</Pages>
  <Words>8545</Words>
  <Characters>48710</Characters>
  <Application>Microsoft Office Word</Application>
  <DocSecurity>0</DocSecurity>
  <Lines>405</Lines>
  <Paragraphs>114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Руководство пользователя электронного сервиса СМЭВ</vt:lpstr>
    </vt:vector>
  </TitlesOfParts>
  <Company>HP</Company>
  <LinksUpToDate>false</LinksUpToDate>
  <CharactersWithSpaces>57141</CharactersWithSpaces>
  <SharedDoc>false</SharedDoc>
  <HLinks>
    <vt:vector size="180" baseType="variant">
      <vt:variant>
        <vt:i4>1048605</vt:i4>
      </vt:variant>
      <vt:variant>
        <vt:i4>171</vt:i4>
      </vt:variant>
      <vt:variant>
        <vt:i4>0</vt:i4>
      </vt:variant>
      <vt:variant>
        <vt:i4>5</vt:i4>
      </vt:variant>
      <vt:variant>
        <vt:lpwstr>http://1.2.34.56:7899/testws/testws?wsdl</vt:lpwstr>
      </vt:variant>
      <vt:variant>
        <vt:lpwstr/>
      </vt:variant>
      <vt:variant>
        <vt:i4>65589</vt:i4>
      </vt:variant>
      <vt:variant>
        <vt:i4>168</vt:i4>
      </vt:variant>
      <vt:variant>
        <vt:i4>0</vt:i4>
      </vt:variant>
      <vt:variant>
        <vt:i4>5</vt:i4>
      </vt:variant>
      <vt:variant>
        <vt:lpwstr>mailto:fio@contact.ru</vt:lpwstr>
      </vt:variant>
      <vt:variant>
        <vt:lpwstr/>
      </vt:variant>
      <vt:variant>
        <vt:i4>459872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_Запрос_состояния_заявки</vt:lpwstr>
      </vt:variant>
      <vt:variant>
        <vt:i4>7341163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_Подача_полного_описания</vt:lpwstr>
      </vt:variant>
      <vt:variant>
        <vt:i4>393218</vt:i4>
      </vt:variant>
      <vt:variant>
        <vt:i4>153</vt:i4>
      </vt:variant>
      <vt:variant>
        <vt:i4>0</vt:i4>
      </vt:variant>
      <vt:variant>
        <vt:i4>5</vt:i4>
      </vt:variant>
      <vt:variant>
        <vt:lpwstr>http://ru.wikipedia.org/wiki/%D0%92%D0%B5%D0%B1-%D1%81%D0%B5%D1%80%D0%B2%D0%B8%D1%81</vt:lpwstr>
      </vt:variant>
      <vt:variant>
        <vt:lpwstr/>
      </vt:variant>
      <vt:variant>
        <vt:i4>1048636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_Toc297119867</vt:lpwstr>
      </vt:variant>
      <vt:variant>
        <vt:i4>1048636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_Toc297119866</vt:lpwstr>
      </vt:variant>
      <vt:variant>
        <vt:i4>1048636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_Toc297119865</vt:lpwstr>
      </vt:variant>
      <vt:variant>
        <vt:i4>1048636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_Toc297119864</vt:lpwstr>
      </vt:variant>
      <vt:variant>
        <vt:i4>1048636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_Toc297119863</vt:lpwstr>
      </vt:variant>
      <vt:variant>
        <vt:i4>1048636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_Toc297119862</vt:lpwstr>
      </vt:variant>
      <vt:variant>
        <vt:i4>1048636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_Toc297119861</vt:lpwstr>
      </vt:variant>
      <vt:variant>
        <vt:i4>1048636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_Toc297119860</vt:lpwstr>
      </vt:variant>
      <vt:variant>
        <vt:i4>1245244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_Toc297119859</vt:lpwstr>
      </vt:variant>
      <vt:variant>
        <vt:i4>1245244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_Toc297119858</vt:lpwstr>
      </vt:variant>
      <vt:variant>
        <vt:i4>1245244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_Toc297119857</vt:lpwstr>
      </vt:variant>
      <vt:variant>
        <vt:i4>1245244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_Toc297119856</vt:lpwstr>
      </vt:variant>
      <vt:variant>
        <vt:i4>1245244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_Toc297119855</vt:lpwstr>
      </vt:variant>
      <vt:variant>
        <vt:i4>1245244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_Toc297119854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_Toc297119853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_Toc297119852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_Toc297119851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_Toc297119850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_Toc297119849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_Toc297119848</vt:lpwstr>
      </vt:variant>
      <vt:variant>
        <vt:i4>1179708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_Toc297119847</vt:lpwstr>
      </vt:variant>
      <vt:variant>
        <vt:i4>1179708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_Toc297119846</vt:lpwstr>
      </vt:variant>
      <vt:variant>
        <vt:i4>1179708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_Toc297119845</vt:lpwstr>
      </vt:variant>
      <vt:variant>
        <vt:i4>1179708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_Toc297119844</vt:lpwstr>
      </vt:variant>
      <vt:variant>
        <vt:i4>1179708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_Toc297119843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пользователя электронного сервиса СМЭВ</dc:title>
  <dc:creator>Попова</dc:creator>
  <cp:lastModifiedBy>Добро</cp:lastModifiedBy>
  <cp:revision>13</cp:revision>
  <cp:lastPrinted>2011-06-27T13:26:00Z</cp:lastPrinted>
  <dcterms:created xsi:type="dcterms:W3CDTF">2013-11-20T14:57:00Z</dcterms:created>
  <dcterms:modified xsi:type="dcterms:W3CDTF">2014-07-30T15:51:00Z</dcterms:modified>
</cp:coreProperties>
</file>